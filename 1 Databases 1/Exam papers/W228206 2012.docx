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ExamCode"/>
    <w:p w:rsidR="00123D88" w:rsidRDefault="00530C8F">
      <w:pPr>
        <w:pStyle w:val="ExamCode"/>
        <w:outlineLvl w:val="0"/>
      </w:pPr>
      <w:r>
        <w:fldChar w:fldCharType="begin">
          <w:ffData>
            <w:name w:val="ExamCode"/>
            <w:enabled/>
            <w:calcOnExit w:val="0"/>
            <w:helpText w:type="text" w:val="Enter the exam code for this paper here. These can be obtained from the exams office"/>
            <w:statusText w:type="text" w:val="Enter the exam code here. These can be obtained from the exams office"/>
            <w:textInput>
              <w:default w:val="W228/206"/>
              <w:format w:val="Uppercase"/>
            </w:textInput>
          </w:ffData>
        </w:fldChar>
      </w:r>
      <w:r w:rsidR="00AF7532">
        <w:instrText xml:space="preserve"> FORMTEXT </w:instrText>
      </w:r>
      <w:r>
        <w:fldChar w:fldCharType="separate"/>
      </w:r>
      <w:r w:rsidR="00AF7532">
        <w:rPr>
          <w:noProof/>
        </w:rPr>
        <w:t>W228/206</w:t>
      </w:r>
      <w:r>
        <w:fldChar w:fldCharType="end"/>
      </w:r>
      <w:bookmarkEnd w:id="0"/>
    </w:p>
    <w:p w:rsidR="00123D88" w:rsidRDefault="00123D88">
      <w:pPr>
        <w:spacing w:line="240" w:lineRule="auto"/>
        <w:ind w:left="270" w:firstLine="18"/>
        <w:jc w:val="center"/>
        <w:rPr>
          <w:rFonts w:ascii="Arial" w:hAnsi="Arial"/>
          <w:b/>
        </w:rPr>
      </w:pPr>
    </w:p>
    <w:p w:rsidR="00123D88" w:rsidRDefault="00123D88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outlineLvl w:val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DUBLIN INSTITUTE OF TECHNOLOGY</w:t>
      </w:r>
    </w:p>
    <w:p w:rsidR="00123D88" w:rsidRDefault="00123D88">
      <w:pPr>
        <w:tabs>
          <w:tab w:val="clear" w:pos="567"/>
          <w:tab w:val="clear" w:pos="8222"/>
        </w:tabs>
        <w:spacing w:line="240" w:lineRule="auto"/>
        <w:ind w:left="0" w:firstLine="0"/>
        <w:jc w:val="center"/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/>
              <w:b/>
              <w:sz w:val="20"/>
            </w:rPr>
            <w:t>KEVIN STREET</w:t>
          </w:r>
        </w:smartTag>
        <w:r>
          <w:rPr>
            <w:rFonts w:ascii="Arial" w:hAnsi="Arial"/>
            <w:b/>
            <w:sz w:val="20"/>
          </w:rPr>
          <w:t xml:space="preserve">, </w:t>
        </w:r>
        <w:smartTag w:uri="urn:schemas-microsoft-com:office:smarttags" w:element="City">
          <w:r>
            <w:rPr>
              <w:rFonts w:ascii="Arial" w:hAnsi="Arial"/>
              <w:b/>
              <w:sz w:val="20"/>
            </w:rPr>
            <w:t>DUBLIN</w:t>
          </w:r>
        </w:smartTag>
      </w:smartTag>
      <w:r>
        <w:rPr>
          <w:rFonts w:ascii="Arial" w:hAnsi="Arial"/>
          <w:b/>
          <w:sz w:val="20"/>
        </w:rPr>
        <w:t xml:space="preserve"> 8</w:t>
      </w:r>
    </w:p>
    <w:p w:rsidR="00123D88" w:rsidRDefault="00530C8F">
      <w:pPr>
        <w:ind w:left="0" w:firstLine="0"/>
        <w:jc w:val="center"/>
      </w:pPr>
      <w:r w:rsidRPr="00530C8F">
        <w:rPr>
          <w:noProof/>
          <w:sz w:val="20"/>
        </w:rPr>
        <w:pict>
          <v:line id="_x0000_s1026" style="position:absolute;left:0;text-align:left;z-index:251655168" from="210.6pt,16.85pt" to="325.85pt,16.9pt" o:allowincell="f" strokeweight="2pt">
            <v:stroke startarrowwidth="narrow" startarrowlength="short" endarrowwidth="narrow" endarrowlength="short"/>
          </v:line>
        </w:pict>
      </w:r>
    </w:p>
    <w:p w:rsidR="00123D88" w:rsidRDefault="00123D88">
      <w:pPr>
        <w:ind w:left="0" w:firstLine="0"/>
      </w:pPr>
    </w:p>
    <w:bookmarkStart w:id="1" w:name="CourseTitle"/>
    <w:p w:rsidR="00123D88" w:rsidRDefault="00F81355">
      <w:pPr>
        <w:ind w:left="0" w:firstLine="0"/>
        <w:jc w:val="center"/>
        <w:rPr>
          <w:rFonts w:ascii="Arial" w:hAnsi="Arial"/>
          <w:b/>
          <w:sz w:val="42"/>
        </w:rPr>
      </w:pPr>
      <w:r>
        <w:rPr>
          <w:rFonts w:ascii="Arial" w:hAnsi="Arial"/>
          <w:b/>
          <w:sz w:val="42"/>
        </w:rPr>
        <w:fldChar w:fldCharType="begin">
          <w:ffData>
            <w:name w:val="CourseTitle"/>
            <w:enabled/>
            <w:calcOnExit w:val="0"/>
            <w:helpText w:type="text" w:val="Course Title (WSAD/WMT)"/>
            <w:statusText w:type="text" w:val="Course Title (WSAD/ WMT)"/>
            <w:ddList>
              <w:listEntry w:val="BSc (Honours) Degree in Computer Science"/>
              <w:listEntry w:val="Degree in Computer Science"/>
              <w:listEntry w:val="Degree in Computing"/>
              <w:listEntry w:val="Diploma in Applied Sciences"/>
              <w:listEntry w:val="Degree in Applied Sciences"/>
            </w:ddList>
          </w:ffData>
        </w:fldChar>
      </w:r>
      <w:r>
        <w:rPr>
          <w:rFonts w:ascii="Arial" w:hAnsi="Arial"/>
          <w:b/>
          <w:sz w:val="42"/>
        </w:rPr>
        <w:instrText xml:space="preserve"> FORMDROPDOWN </w:instrText>
      </w:r>
      <w:r>
        <w:rPr>
          <w:rFonts w:ascii="Arial" w:hAnsi="Arial"/>
          <w:b/>
          <w:sz w:val="42"/>
        </w:rPr>
      </w:r>
      <w:r>
        <w:rPr>
          <w:rFonts w:ascii="Arial" w:hAnsi="Arial"/>
          <w:b/>
          <w:sz w:val="42"/>
        </w:rPr>
        <w:fldChar w:fldCharType="end"/>
      </w:r>
      <w:bookmarkEnd w:id="1"/>
    </w:p>
    <w:bookmarkStart w:id="2" w:name="CourseYear"/>
    <w:p w:rsidR="00123D88" w:rsidRDefault="00530C8F">
      <w:pPr>
        <w:ind w:left="0" w:firstLine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fldChar w:fldCharType="begin">
          <w:ffData>
            <w:name w:val="CourseYear"/>
            <w:enabled/>
            <w:calcOnExit w:val="0"/>
            <w:helpText w:type="text" w:val="The Year of the Course, 1, 2, 3, 4"/>
            <w:statusText w:type="text" w:val="The year of the course 1, 2, 3, 4"/>
            <w:ddList>
              <w:listEntry w:val="YEAR 2"/>
              <w:listEntry w:val="YEAR 3"/>
              <w:listEntry w:val="YEAR 1"/>
              <w:listEntry w:val="YEAR 4"/>
            </w:ddList>
          </w:ffData>
        </w:fldChar>
      </w:r>
      <w:r w:rsidR="00D26C92">
        <w:rPr>
          <w:rFonts w:ascii="Arial" w:hAnsi="Arial"/>
          <w:b/>
        </w:rPr>
        <w:instrText xml:space="preserve"> FORMDROPDOWN </w:instrText>
      </w:r>
      <w:r>
        <w:rPr>
          <w:rFonts w:ascii="Arial" w:hAnsi="Arial"/>
          <w:b/>
        </w:rPr>
      </w:r>
      <w:r>
        <w:rPr>
          <w:rFonts w:ascii="Arial" w:hAnsi="Arial"/>
          <w:b/>
        </w:rPr>
        <w:fldChar w:fldCharType="end"/>
      </w:r>
      <w:bookmarkEnd w:id="2"/>
    </w:p>
    <w:p w:rsidR="00123D88" w:rsidRDefault="00123D88">
      <w:pPr>
        <w:ind w:left="0" w:firstLine="0"/>
        <w:jc w:val="center"/>
      </w:pPr>
    </w:p>
    <w:p w:rsidR="00123D88" w:rsidRDefault="00530C8F">
      <w:pPr>
        <w:ind w:left="0" w:firstLine="0"/>
        <w:jc w:val="center"/>
        <w:rPr>
          <w:rFonts w:ascii="Arial" w:hAnsi="Arial"/>
          <w:b/>
        </w:rPr>
      </w:pPr>
      <w:bookmarkStart w:id="3" w:name="Sitting"/>
      <w:r w:rsidRPr="00530C8F">
        <w:rPr>
          <w:noProof/>
          <w:sz w:val="20"/>
        </w:rPr>
        <w:pict>
          <v:line id="_x0000_s1027" style="position:absolute;left:0;text-align:left;z-index:251656192" from="192.95pt,3.15pt" to="308.2pt,3.2pt" strokeweight="2pt">
            <v:stroke startarrowwidth="narrow" startarrowlength="short" endarrowwidth="narrow" endarrowlength="short"/>
          </v:line>
        </w:pict>
      </w:r>
      <w:bookmarkEnd w:id="3"/>
      <w:r w:rsidR="00453DA9">
        <w:rPr>
          <w:rFonts w:ascii="Arial" w:hAnsi="Arial"/>
          <w:b/>
        </w:rPr>
        <w:t>WINT</w:t>
      </w:r>
      <w:r w:rsidR="00730D90">
        <w:rPr>
          <w:rFonts w:ascii="Arial" w:hAnsi="Arial"/>
          <w:b/>
        </w:rPr>
        <w:t xml:space="preserve">ER EXAMINATIONS </w:t>
      </w:r>
      <w:r w:rsidR="00453DA9">
        <w:rPr>
          <w:rFonts w:ascii="Arial" w:hAnsi="Arial"/>
          <w:b/>
        </w:rPr>
        <w:t>2012</w:t>
      </w:r>
    </w:p>
    <w:p w:rsidR="00123D88" w:rsidRDefault="00530C8F">
      <w:pPr>
        <w:ind w:left="0" w:firstLine="0"/>
        <w:jc w:val="center"/>
      </w:pPr>
      <w:r w:rsidRPr="00530C8F">
        <w:rPr>
          <w:noProof/>
          <w:sz w:val="20"/>
        </w:rPr>
        <w:pict>
          <v:line id="_x0000_s1028" style="position:absolute;left:0;text-align:left;z-index:251657216" from="192.95pt,15.15pt" to="308.2pt,15.2pt" strokeweight="2pt">
            <v:stroke startarrowwidth="narrow" startarrowlength="short" endarrowwidth="narrow" endarrowlength="short"/>
          </v:line>
        </w:pict>
      </w:r>
    </w:p>
    <w:p w:rsidR="00123D88" w:rsidRDefault="00123D88">
      <w:pPr>
        <w:ind w:left="0" w:firstLine="0"/>
        <w:jc w:val="center"/>
        <w:rPr>
          <w:caps/>
        </w:rPr>
        <w:sectPr w:rsidR="00123D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7" w:h="16834"/>
          <w:pgMar w:top="1542" w:right="930" w:bottom="1440" w:left="902" w:header="539" w:footer="720" w:gutter="0"/>
          <w:cols w:space="720"/>
          <w:noEndnote/>
          <w:titlePg/>
        </w:sectPr>
      </w:pPr>
    </w:p>
    <w:p w:rsidR="00123D88" w:rsidRDefault="00BB49A3">
      <w:pPr>
        <w:ind w:left="0" w:firstLine="0"/>
        <w:jc w:val="center"/>
        <w:outlineLvl w:val="0"/>
        <w:rPr>
          <w:caps/>
        </w:rPr>
      </w:pPr>
      <w:r>
        <w:rPr>
          <w:caps/>
        </w:rPr>
        <w:lastRenderedPageBreak/>
        <w:t>DATABASES</w:t>
      </w:r>
      <w:r w:rsidR="00AF7532">
        <w:rPr>
          <w:caps/>
        </w:rPr>
        <w:t xml:space="preserve"> 1</w:t>
      </w:r>
    </w:p>
    <w:p w:rsidR="00123D88" w:rsidRDefault="00D26C92">
      <w:pPr>
        <w:tabs>
          <w:tab w:val="clear" w:pos="567"/>
          <w:tab w:val="left" w:pos="576"/>
        </w:tabs>
        <w:ind w:left="0" w:firstLine="0"/>
        <w:jc w:val="center"/>
        <w:rPr>
          <w:sz w:val="20"/>
        </w:rPr>
      </w:pPr>
      <w:r>
        <w:rPr>
          <w:sz w:val="20"/>
        </w:rPr>
        <w:t>Ms. P. O’Byrne</w:t>
      </w:r>
    </w:p>
    <w:p w:rsidR="00123D88" w:rsidRDefault="00123D88">
      <w:pPr>
        <w:tabs>
          <w:tab w:val="clear" w:pos="567"/>
          <w:tab w:val="left" w:pos="576"/>
        </w:tabs>
        <w:ind w:left="0" w:firstLine="0"/>
        <w:jc w:val="center"/>
        <w:rPr>
          <w:sz w:val="20"/>
        </w:rPr>
      </w:pPr>
      <w:r>
        <w:rPr>
          <w:sz w:val="20"/>
        </w:rPr>
        <w:t xml:space="preserve">Dr. </w:t>
      </w:r>
      <w:r w:rsidR="00730D90">
        <w:rPr>
          <w:sz w:val="20"/>
        </w:rPr>
        <w:t>D. Lillis</w:t>
      </w:r>
    </w:p>
    <w:p w:rsidR="00D057FC" w:rsidRDefault="00AF7532">
      <w:pPr>
        <w:tabs>
          <w:tab w:val="clear" w:pos="567"/>
          <w:tab w:val="left" w:pos="576"/>
        </w:tabs>
        <w:ind w:left="0" w:firstLine="0"/>
        <w:jc w:val="center"/>
        <w:rPr>
          <w:sz w:val="20"/>
        </w:rPr>
      </w:pPr>
      <w:r>
        <w:rPr>
          <w:sz w:val="20"/>
        </w:rPr>
        <w:t>Mr. Brian Boyle</w:t>
      </w:r>
    </w:p>
    <w:p w:rsidR="00123D88" w:rsidRDefault="00123D88">
      <w:pPr>
        <w:tabs>
          <w:tab w:val="clear" w:pos="567"/>
          <w:tab w:val="left" w:pos="576"/>
        </w:tabs>
        <w:ind w:left="0" w:firstLine="0"/>
        <w:jc w:val="center"/>
        <w:rPr>
          <w:sz w:val="20"/>
        </w:rPr>
      </w:pPr>
    </w:p>
    <w:p w:rsidR="00AF7532" w:rsidRDefault="00AF7532" w:rsidP="00D26C92">
      <w:pPr>
        <w:tabs>
          <w:tab w:val="clear" w:pos="567"/>
          <w:tab w:val="left" w:pos="576"/>
        </w:tabs>
        <w:ind w:left="0" w:firstLine="0"/>
        <w:jc w:val="center"/>
        <w:rPr>
          <w:sz w:val="20"/>
        </w:rPr>
      </w:pPr>
      <w:r w:rsidRPr="00AF7532">
        <w:rPr>
          <w:sz w:val="20"/>
        </w:rPr>
        <w:t>Friday 13 Jan 2012   1.00-3.00</w:t>
      </w:r>
    </w:p>
    <w:p w:rsidR="00D26C92" w:rsidRDefault="00453DA9" w:rsidP="00D26C92">
      <w:pPr>
        <w:tabs>
          <w:tab w:val="clear" w:pos="567"/>
          <w:tab w:val="left" w:pos="576"/>
        </w:tabs>
        <w:ind w:left="0" w:firstLine="0"/>
        <w:jc w:val="center"/>
        <w:rPr>
          <w:sz w:val="20"/>
        </w:rPr>
      </w:pPr>
      <w:r>
        <w:rPr>
          <w:sz w:val="20"/>
        </w:rPr>
        <w:t>Answer Question 1</w:t>
      </w:r>
      <w:r w:rsidR="00FF2559">
        <w:rPr>
          <w:sz w:val="20"/>
        </w:rPr>
        <w:t xml:space="preserve"> (40%)</w:t>
      </w:r>
      <w:r>
        <w:rPr>
          <w:sz w:val="20"/>
        </w:rPr>
        <w:t xml:space="preserve"> and two</w:t>
      </w:r>
      <w:r w:rsidR="00D26C92">
        <w:rPr>
          <w:sz w:val="20"/>
        </w:rPr>
        <w:t xml:space="preserve"> others</w:t>
      </w:r>
      <w:r w:rsidR="00FF2559">
        <w:rPr>
          <w:sz w:val="20"/>
        </w:rPr>
        <w:t xml:space="preserve"> (30% each)</w:t>
      </w:r>
      <w:r w:rsidR="00D26C92">
        <w:rPr>
          <w:sz w:val="20"/>
        </w:rPr>
        <w:t>.</w:t>
      </w:r>
    </w:p>
    <w:p w:rsidR="00BF5AC5" w:rsidRDefault="00BF5AC5" w:rsidP="00BF5AC5">
      <w:pPr>
        <w:tabs>
          <w:tab w:val="clear" w:pos="567"/>
          <w:tab w:val="left" w:pos="576"/>
        </w:tabs>
        <w:ind w:left="0" w:firstLine="0"/>
        <w:jc w:val="center"/>
        <w:rPr>
          <w:sz w:val="20"/>
        </w:rPr>
      </w:pPr>
      <w:r>
        <w:rPr>
          <w:sz w:val="20"/>
        </w:rPr>
        <w:t>Read case study 1 on Page 2 befo</w:t>
      </w:r>
      <w:r w:rsidR="00AF7532">
        <w:rPr>
          <w:sz w:val="20"/>
        </w:rPr>
        <w:t>re attempting questions 1.</w:t>
      </w:r>
    </w:p>
    <w:p w:rsidR="00201DB6" w:rsidRDefault="00940BF6" w:rsidP="00BF5AC5">
      <w:pPr>
        <w:tabs>
          <w:tab w:val="clear" w:pos="567"/>
          <w:tab w:val="left" w:pos="576"/>
        </w:tabs>
        <w:ind w:left="0" w:firstLine="0"/>
        <w:jc w:val="center"/>
        <w:rPr>
          <w:sz w:val="20"/>
        </w:rPr>
      </w:pPr>
      <w:r>
        <w:rPr>
          <w:sz w:val="20"/>
        </w:rPr>
        <w:t xml:space="preserve">Read the case study 2 on Page </w:t>
      </w:r>
      <w:r w:rsidR="00AF7532">
        <w:rPr>
          <w:sz w:val="20"/>
        </w:rPr>
        <w:t>2 before attempting questions 2 through 4.</w:t>
      </w:r>
    </w:p>
    <w:p w:rsidR="007D7D21" w:rsidRDefault="00201DB6" w:rsidP="00BF5AC5">
      <w:pPr>
        <w:tabs>
          <w:tab w:val="clear" w:pos="567"/>
          <w:tab w:val="left" w:pos="576"/>
        </w:tabs>
        <w:ind w:left="0" w:firstLine="0"/>
        <w:jc w:val="center"/>
        <w:rPr>
          <w:sz w:val="20"/>
        </w:rPr>
      </w:pPr>
      <w:r>
        <w:rPr>
          <w:sz w:val="20"/>
        </w:rPr>
        <w:t>There is a syntax table on the last page to assist you</w:t>
      </w:r>
      <w:r w:rsidR="00BF5AC5">
        <w:rPr>
          <w:sz w:val="20"/>
        </w:rPr>
        <w:t>.</w:t>
      </w:r>
    </w:p>
    <w:p w:rsidR="00AF7532" w:rsidRDefault="00530C8F" w:rsidP="0089348D">
      <w:pPr>
        <w:pStyle w:val="ExamQuestion"/>
      </w:pPr>
      <w:r w:rsidRPr="00530C8F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0;margin-top:0;width:2in;height:2in;z-index:251660288;mso-wrap-style:none">
            <v:textbox style="mso-next-textbox:#_x0000_s1029;mso-fit-shape-to-text:t">
              <w:txbxContent>
                <w:p w:rsidR="0089348D" w:rsidRDefault="0089348D" w:rsidP="0089348D">
                  <w:pPr>
                    <w:pStyle w:val="BlockText"/>
                    <w:keepNext/>
                    <w:tabs>
                      <w:tab w:val="clear" w:pos="851"/>
                    </w:tabs>
                    <w:spacing w:line="360" w:lineRule="auto"/>
                    <w:ind w:left="0" w:right="11"/>
                    <w:jc w:val="both"/>
                  </w:pPr>
                  <w:r w:rsidRPr="0089348D">
                    <w:rPr>
                      <w:noProof/>
                      <w:lang w:val="en-IE" w:eastAsia="en-IE"/>
                    </w:rPr>
                    <w:drawing>
                      <wp:inline distT="0" distB="0" distL="0" distR="0">
                        <wp:extent cx="5924550" cy="376237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24550" cy="3762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F7532" w:rsidRPr="0089348D" w:rsidRDefault="0089348D" w:rsidP="0089348D">
                  <w:pPr>
                    <w:pStyle w:val="Caption"/>
                    <w:jc w:val="both"/>
                  </w:pPr>
                  <w:r>
                    <w:t xml:space="preserve">Case Study </w:t>
                  </w:r>
                  <w:fldSimple w:instr=" SEQ Case_Study \* ARABIC ">
                    <w:r w:rsidR="001D1CB8">
                      <w:rPr>
                        <w:noProof/>
                      </w:rPr>
                      <w:t>1</w:t>
                    </w:r>
                  </w:fldSimple>
                  <w:r>
                    <w:t xml:space="preserve"> Pine Valley DVD club</w:t>
                  </w:r>
                </w:p>
              </w:txbxContent>
            </v:textbox>
            <w10:wrap type="square"/>
          </v:shape>
        </w:pict>
      </w:r>
      <w:r w:rsidR="00AF7532">
        <w:t>1.</w:t>
      </w:r>
      <w:r w:rsidR="00AF7532">
        <w:tab/>
      </w:r>
      <w:r w:rsidR="004F3E78" w:rsidRPr="004F3E78">
        <w:t>(</w:t>
      </w:r>
      <w:proofErr w:type="gramStart"/>
      <w:r w:rsidR="004F3E78" w:rsidRPr="004F3E78">
        <w:t>a</w:t>
      </w:r>
      <w:proofErr w:type="gramEnd"/>
      <w:r w:rsidR="004F3E78" w:rsidRPr="004F3E78">
        <w:t>)</w:t>
      </w:r>
      <w:r w:rsidR="004F3E78" w:rsidRPr="004F3E78">
        <w:tab/>
      </w:r>
      <w:r w:rsidR="00AF7532">
        <w:rPr>
          <w:szCs w:val="24"/>
        </w:rPr>
        <w:t>List</w:t>
      </w:r>
      <w:r w:rsidR="004F3E78" w:rsidRPr="004F3E78">
        <w:rPr>
          <w:szCs w:val="24"/>
        </w:rPr>
        <w:t xml:space="preserve"> the primary entitie</w:t>
      </w:r>
      <w:r w:rsidR="004F3E78" w:rsidRPr="004F3E78">
        <w:t>s for the Pine Valley DVD Club.</w:t>
      </w:r>
      <w:r w:rsidR="004F3E78" w:rsidRPr="004F3E78">
        <w:rPr>
          <w:szCs w:val="24"/>
        </w:rPr>
        <w:tab/>
        <w:t>(5 marks)</w:t>
      </w:r>
    </w:p>
    <w:p w:rsidR="004F3E78" w:rsidRPr="004F3E78" w:rsidRDefault="00AF7532" w:rsidP="00AF7532">
      <w:pPr>
        <w:pStyle w:val="ExamQuestion"/>
      </w:pPr>
      <w:r>
        <w:tab/>
        <w:t>(b)</w:t>
      </w:r>
      <w:r>
        <w:tab/>
        <w:t>For each entity, state which attribute(s) you would use as a primary key.</w:t>
      </w:r>
      <w:r>
        <w:tab/>
      </w:r>
      <w:r w:rsidR="004F3E78" w:rsidRPr="004F3E78">
        <w:t>(5 marks)</w:t>
      </w:r>
    </w:p>
    <w:p w:rsidR="004F3E78" w:rsidRPr="004F3E78" w:rsidRDefault="00AF7532" w:rsidP="004F3E78">
      <w:pPr>
        <w:pStyle w:val="ExamQuestion"/>
      </w:pPr>
      <w:r>
        <w:tab/>
      </w:r>
      <w:r w:rsidR="004F3E78" w:rsidRPr="004F3E78">
        <w:t>(c)</w:t>
      </w:r>
      <w:r w:rsidR="004F3E78" w:rsidRPr="004F3E78">
        <w:tab/>
      </w:r>
      <w:r>
        <w:t>Show how the entities should be</w:t>
      </w:r>
      <w:r w:rsidR="0089348D">
        <w:t xml:space="preserve"> related to each other;</w:t>
      </w:r>
      <w:r w:rsidR="00FF2559">
        <w:t xml:space="preserve"> </w:t>
      </w:r>
      <w:r w:rsidR="0089348D">
        <w:t>by drawing</w:t>
      </w:r>
      <w:r>
        <w:t xml:space="preserve"> an </w:t>
      </w:r>
      <w:r w:rsidR="004F3E78" w:rsidRPr="004F3E78">
        <w:t>E</w:t>
      </w:r>
      <w:r w:rsidR="0089348D">
        <w:t xml:space="preserve">ntity </w:t>
      </w:r>
      <w:r w:rsidR="004F3E78" w:rsidRPr="004F3E78">
        <w:t>R</w:t>
      </w:r>
      <w:r w:rsidR="0089348D">
        <w:t xml:space="preserve">elationship </w:t>
      </w:r>
      <w:r w:rsidR="004F3E78" w:rsidRPr="004F3E78">
        <w:t>D</w:t>
      </w:r>
      <w:r w:rsidR="0089348D">
        <w:t xml:space="preserve">iagram (entities only), </w:t>
      </w:r>
      <w:r w:rsidR="004F3E78" w:rsidRPr="004F3E78">
        <w:t>using IE notation.</w:t>
      </w:r>
      <w:r w:rsidR="004F3E78" w:rsidRPr="004F3E78">
        <w:tab/>
        <w:t>(5 marks)</w:t>
      </w:r>
    </w:p>
    <w:p w:rsidR="004F3E78" w:rsidRPr="004F3E78" w:rsidRDefault="0089348D" w:rsidP="004F3E78">
      <w:pPr>
        <w:pStyle w:val="ExamQuestion"/>
      </w:pPr>
      <w:r>
        <w:tab/>
      </w:r>
      <w:r w:rsidR="004F3E78" w:rsidRPr="004F3E78">
        <w:t>(d)</w:t>
      </w:r>
      <w:r w:rsidR="004F3E78" w:rsidRPr="004F3E78">
        <w:tab/>
        <w:t>List the attributes for each of your entities</w:t>
      </w:r>
      <w:r>
        <w:t>, noting constraints</w:t>
      </w:r>
      <w:r w:rsidR="004F3E78" w:rsidRPr="004F3E78">
        <w:t>.</w:t>
      </w:r>
      <w:r w:rsidR="004F3E78" w:rsidRPr="004F3E78">
        <w:tab/>
        <w:t>(5 marks)</w:t>
      </w:r>
    </w:p>
    <w:p w:rsidR="004F3E78" w:rsidRPr="004F3E78" w:rsidRDefault="0089348D" w:rsidP="004F3E78">
      <w:pPr>
        <w:pStyle w:val="ExamQuestion"/>
      </w:pPr>
      <w:r>
        <w:tab/>
      </w:r>
      <w:r w:rsidR="004F3E78" w:rsidRPr="004F3E78">
        <w:t>(e)</w:t>
      </w:r>
      <w:r w:rsidR="004F3E78" w:rsidRPr="004F3E78">
        <w:tab/>
        <w:t>Draw a full ERD,</w:t>
      </w:r>
      <w:r>
        <w:t xml:space="preserve"> complete with attributes,</w:t>
      </w:r>
      <w:r w:rsidR="004F3E78" w:rsidRPr="004F3E78">
        <w:t xml:space="preserve"> underlining primary keys and marking foreign ke</w:t>
      </w:r>
      <w:r w:rsidR="00FF2559">
        <w:t>ys with an asterisk.</w:t>
      </w:r>
      <w:r w:rsidR="00FF2559">
        <w:tab/>
        <w:t>(10 marks)</w:t>
      </w:r>
    </w:p>
    <w:p w:rsidR="004F3E78" w:rsidRPr="0089348D" w:rsidRDefault="0089348D" w:rsidP="0089348D">
      <w:pPr>
        <w:pStyle w:val="ExamQuestion"/>
      </w:pPr>
      <w:r w:rsidRPr="0089348D">
        <w:tab/>
      </w:r>
      <w:r w:rsidR="004F3E78" w:rsidRPr="0089348D">
        <w:t>(f)</w:t>
      </w:r>
      <w:r w:rsidR="004F3E78" w:rsidRPr="0089348D">
        <w:tab/>
        <w:t xml:space="preserve">Assuming that you have created tables </w:t>
      </w:r>
      <w:r w:rsidRPr="0089348D">
        <w:t xml:space="preserve">in your schema </w:t>
      </w:r>
      <w:r w:rsidR="004F3E78" w:rsidRPr="0089348D">
        <w:t>that correspond to your ERD, write a set of SQL statements to add the following information:</w:t>
      </w:r>
    </w:p>
    <w:p w:rsidR="0089348D" w:rsidRDefault="004F3E78" w:rsidP="0089348D">
      <w:pPr>
        <w:pStyle w:val="ExamQuestion"/>
        <w:rPr>
          <w:sz w:val="20"/>
        </w:rPr>
      </w:pPr>
      <w:r>
        <w:tab/>
      </w:r>
      <w:r w:rsidR="0089348D">
        <w:tab/>
      </w:r>
      <w:r w:rsidRPr="0089348D">
        <w:t xml:space="preserve">The member </w:t>
      </w:r>
      <w:proofErr w:type="spellStart"/>
      <w:r w:rsidRPr="0089348D">
        <w:t>Kiera</w:t>
      </w:r>
      <w:proofErr w:type="spellEnd"/>
      <w:r w:rsidRPr="0089348D">
        <w:t xml:space="preserve"> </w:t>
      </w:r>
      <w:proofErr w:type="spellStart"/>
      <w:r w:rsidRPr="0089348D">
        <w:t>Knightley</w:t>
      </w:r>
      <w:proofErr w:type="spellEnd"/>
      <w:r w:rsidRPr="0089348D">
        <w:t>, (member’s name) of 12 Notting Hill, London, (member’s address) who joined the club on 1</w:t>
      </w:r>
      <w:r w:rsidR="0089348D" w:rsidRPr="0089348D">
        <w:rPr>
          <w:vertAlign w:val="superscript"/>
        </w:rPr>
        <w:t>st</w:t>
      </w:r>
      <w:r w:rsidR="0089348D">
        <w:t xml:space="preserve"> January </w:t>
      </w:r>
      <w:r w:rsidRPr="0089348D">
        <w:t xml:space="preserve">/2006, has rented a DVD of the movie entitled ‘Notting Hill’ (censor rating 12A) on 10/8/2011 for €3.  It is due back on 14/8/2011 and has not yet been returned. The DVD was bought from </w:t>
      </w:r>
      <w:proofErr w:type="spellStart"/>
      <w:r w:rsidRPr="0089348D">
        <w:t>HiFi</w:t>
      </w:r>
      <w:proofErr w:type="spellEnd"/>
      <w:r w:rsidRPr="0089348D">
        <w:t xml:space="preserve"> Suppliers of 14 Montague Street, Dublin</w:t>
      </w:r>
      <w:r w:rsidR="007B73D1">
        <w:t xml:space="preserve"> for €1 on 1</w:t>
      </w:r>
      <w:r w:rsidR="007B73D1" w:rsidRPr="007B73D1">
        <w:rPr>
          <w:vertAlign w:val="superscript"/>
        </w:rPr>
        <w:t>st</w:t>
      </w:r>
      <w:r w:rsidR="007B73D1">
        <w:t xml:space="preserve"> Jan 2011</w:t>
      </w:r>
      <w:r w:rsidRPr="0089348D">
        <w:t>.</w:t>
      </w:r>
      <w:r w:rsidRPr="0089348D">
        <w:tab/>
        <w:t>(10 marks)</w:t>
      </w:r>
      <w:r w:rsidR="0089348D">
        <w:rPr>
          <w:sz w:val="20"/>
        </w:rPr>
        <w:br w:type="page"/>
      </w:r>
    </w:p>
    <w:p w:rsidR="0089348D" w:rsidRDefault="0089348D" w:rsidP="004F3E78">
      <w:pPr>
        <w:pStyle w:val="ExamQuestion"/>
        <w:rPr>
          <w:sz w:val="20"/>
        </w:rPr>
      </w:pPr>
    </w:p>
    <w:p w:rsidR="0089348D" w:rsidRDefault="00CF7223" w:rsidP="0089348D">
      <w:pPr>
        <w:pStyle w:val="ExamQuestion"/>
        <w:keepNext/>
      </w:pPr>
      <w:r>
        <w:rPr>
          <w:rFonts w:asciiTheme="minorHAnsi" w:eastAsiaTheme="minorHAnsi" w:hAnsiTheme="minorHAnsi" w:cstheme="minorBidi"/>
          <w:noProof/>
          <w:sz w:val="20"/>
          <w:szCs w:val="22"/>
          <w:lang w:val="en-IE" w:eastAsia="en-IE"/>
        </w:rPr>
        <w:drawing>
          <wp:inline distT="0" distB="0" distL="0" distR="0">
            <wp:extent cx="6407199" cy="2619375"/>
            <wp:effectExtent l="19050" t="19050" r="12651" b="285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-17605" r="-12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99" cy="2619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023" w:rsidRPr="00062023" w:rsidRDefault="00FF2559" w:rsidP="00893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both"/>
      </w:pPr>
      <w:r>
        <w:t xml:space="preserve">Description:  </w:t>
      </w:r>
      <w:r w:rsidR="00062023">
        <w:t>When a student gets an account (</w:t>
      </w:r>
      <w:proofErr w:type="spellStart"/>
      <w:r w:rsidR="00062023">
        <w:t>StudentAccount</w:t>
      </w:r>
      <w:proofErr w:type="spellEnd"/>
      <w:r w:rsidR="00062023">
        <w:t>) he / she must provide a valid student number (</w:t>
      </w:r>
      <w:proofErr w:type="spellStart"/>
      <w:r w:rsidR="00062023">
        <w:t>StudentNumber</w:t>
      </w:r>
      <w:proofErr w:type="spellEnd"/>
      <w:r w:rsidR="00062023">
        <w:t xml:space="preserve">).  Staff members are recorded with their </w:t>
      </w:r>
      <w:proofErr w:type="spellStart"/>
      <w:r w:rsidR="00062023">
        <w:t>staffNo</w:t>
      </w:r>
      <w:proofErr w:type="spellEnd"/>
      <w:r w:rsidR="00062023">
        <w:t xml:space="preserve"> a name (</w:t>
      </w:r>
      <w:proofErr w:type="spellStart"/>
      <w:r w:rsidR="00062023">
        <w:t>SName</w:t>
      </w:r>
      <w:proofErr w:type="spellEnd"/>
      <w:r w:rsidR="00062023">
        <w:t>) and may provide an e-mail address.  All pieces of hardware owned are recorded with their type</w:t>
      </w:r>
      <w:r w:rsidR="001D1CB8">
        <w:t xml:space="preserve"> (</w:t>
      </w:r>
      <w:proofErr w:type="spellStart"/>
      <w:r w:rsidR="001D1CB8">
        <w:t>HWType</w:t>
      </w:r>
      <w:proofErr w:type="spellEnd"/>
      <w:r w:rsidR="001D1CB8">
        <w:t xml:space="preserve">) (e.g. mouse) and may have a </w:t>
      </w:r>
      <w:r w:rsidR="00062023">
        <w:t>location</w:t>
      </w:r>
      <w:r w:rsidR="001D1CB8">
        <w:t xml:space="preserve"> (</w:t>
      </w:r>
      <w:proofErr w:type="spellStart"/>
      <w:r w:rsidR="001D1CB8">
        <w:t>Locatn</w:t>
      </w:r>
      <w:proofErr w:type="spellEnd"/>
      <w:r w:rsidR="001D1CB8">
        <w:t>)</w:t>
      </w:r>
      <w:r w:rsidR="00062023">
        <w:t>. When a student reports a proble</w:t>
      </w:r>
      <w:r w:rsidR="001D1CB8">
        <w:t xml:space="preserve">m, he / she must give a </w:t>
      </w:r>
      <w:r w:rsidR="00062023">
        <w:t>student number</w:t>
      </w:r>
      <w:r w:rsidR="001D1CB8">
        <w:t xml:space="preserve"> (</w:t>
      </w:r>
      <w:proofErr w:type="spellStart"/>
      <w:r w:rsidR="001D1CB8">
        <w:t>StudentNumber</w:t>
      </w:r>
      <w:proofErr w:type="spellEnd"/>
      <w:r w:rsidR="001D1CB8">
        <w:t>)</w:t>
      </w:r>
      <w:r w:rsidR="00062023">
        <w:t>, the serial no (</w:t>
      </w:r>
      <w:proofErr w:type="spellStart"/>
      <w:r w:rsidR="00062023">
        <w:t>HWSerialNo</w:t>
      </w:r>
      <w:proofErr w:type="spellEnd"/>
      <w:r w:rsidR="00062023">
        <w:t>) of the piece of hardware that has the problem and the nature of the problem</w:t>
      </w:r>
      <w:r w:rsidR="001D1CB8">
        <w:t xml:space="preserve"> (</w:t>
      </w:r>
      <w:proofErr w:type="spellStart"/>
      <w:r w:rsidR="001D1CB8">
        <w:t>NatureOfProblem</w:t>
      </w:r>
      <w:proofErr w:type="spellEnd"/>
      <w:r w:rsidR="001D1CB8">
        <w:t>)</w:t>
      </w:r>
      <w:r w:rsidR="00062023">
        <w:t xml:space="preserve">.  When the problem is recorded, the system date is recorded as </w:t>
      </w:r>
      <w:proofErr w:type="spellStart"/>
      <w:r w:rsidR="00062023">
        <w:t>PDate</w:t>
      </w:r>
      <w:proofErr w:type="spellEnd"/>
      <w:r w:rsidR="00062023">
        <w:t xml:space="preserve">.  </w:t>
      </w:r>
      <w:r w:rsidR="00747892">
        <w:t>A member of staff is allocated to each probl</w:t>
      </w:r>
      <w:r w:rsidR="001D1CB8">
        <w:t xml:space="preserve">em (i.e. a </w:t>
      </w:r>
      <w:proofErr w:type="spellStart"/>
      <w:r w:rsidR="001D1CB8">
        <w:t>staffno</w:t>
      </w:r>
      <w:proofErr w:type="spellEnd"/>
      <w:r w:rsidR="001D1CB8">
        <w:t xml:space="preserve"> is put into the problem row</w:t>
      </w:r>
      <w:r w:rsidR="00747892">
        <w:t xml:space="preserve"> to show who is responsible for solving it</w:t>
      </w:r>
      <w:r w:rsidR="001D1CB8">
        <w:t>)</w:t>
      </w:r>
      <w:r w:rsidR="00747892">
        <w:t xml:space="preserve">.  </w:t>
      </w:r>
      <w:r w:rsidR="001D1CB8">
        <w:t>When the problem is so</w:t>
      </w:r>
      <w:r w:rsidR="00062023">
        <w:t>l</w:t>
      </w:r>
      <w:r w:rsidR="001D1CB8">
        <w:t>v</w:t>
      </w:r>
      <w:r w:rsidR="00062023">
        <w:t>ed, the staff member who solves it updates it, giving the date it was solved (</w:t>
      </w:r>
      <w:proofErr w:type="spellStart"/>
      <w:r w:rsidR="00062023">
        <w:t>SolvedDate</w:t>
      </w:r>
      <w:proofErr w:type="spellEnd"/>
      <w:r w:rsidR="00062023">
        <w:t>).</w:t>
      </w:r>
      <w:r>
        <w:t xml:space="preserve"> (ERD shown above)</w:t>
      </w:r>
    </w:p>
    <w:p w:rsidR="00FF2559" w:rsidRDefault="00FF2559" w:rsidP="00FF2559">
      <w:pPr>
        <w:pStyle w:val="Caption"/>
        <w:jc w:val="both"/>
      </w:pPr>
      <w:r>
        <w:t xml:space="preserve">Case Study </w:t>
      </w:r>
      <w:fldSimple w:instr=" SEQ Case_Study \* ARABIC ">
        <w:r>
          <w:rPr>
            <w:noProof/>
          </w:rPr>
          <w:t>2</w:t>
        </w:r>
      </w:fldSimple>
      <w:r>
        <w:t xml:space="preserve"> Problem tracking system – ERD and Description</w:t>
      </w:r>
    </w:p>
    <w:p w:rsidR="0089348D" w:rsidRDefault="0089348D" w:rsidP="00B644E0">
      <w:pPr>
        <w:pStyle w:val="ExamQuestion"/>
      </w:pPr>
    </w:p>
    <w:p w:rsidR="00094F53" w:rsidRPr="00B644E0" w:rsidRDefault="00B644E0" w:rsidP="00B644E0">
      <w:pPr>
        <w:pStyle w:val="ExamQuestion"/>
      </w:pPr>
      <w:r>
        <w:t>2.</w:t>
      </w:r>
      <w:r>
        <w:tab/>
        <w:t>(a)</w:t>
      </w:r>
      <w:r>
        <w:tab/>
      </w:r>
      <w:r w:rsidR="00094F53" w:rsidRPr="00B644E0">
        <w:t>Write a qu</w:t>
      </w:r>
      <w:r w:rsidR="001D1CB8">
        <w:t xml:space="preserve">ery to return the </w:t>
      </w:r>
      <w:proofErr w:type="spellStart"/>
      <w:r w:rsidR="001D1CB8">
        <w:t>StudentA</w:t>
      </w:r>
      <w:r w:rsidR="00F9739A">
        <w:t>ccount</w:t>
      </w:r>
      <w:proofErr w:type="spellEnd"/>
      <w:r w:rsidR="00094F53" w:rsidRPr="00B644E0">
        <w:t>, Hardware Seria</w:t>
      </w:r>
      <w:r w:rsidR="00F24DDD">
        <w:t>l number</w:t>
      </w:r>
      <w:r w:rsidR="001D1CB8">
        <w:t xml:space="preserve"> (</w:t>
      </w:r>
      <w:proofErr w:type="spellStart"/>
      <w:r w:rsidR="001D1CB8">
        <w:t>HWSerialNo</w:t>
      </w:r>
      <w:proofErr w:type="spellEnd"/>
      <w:r w:rsidR="001D1CB8">
        <w:t xml:space="preserve">), </w:t>
      </w:r>
      <w:proofErr w:type="spellStart"/>
      <w:r w:rsidR="001D1CB8">
        <w:t>NatureofP</w:t>
      </w:r>
      <w:r w:rsidR="00F24DDD">
        <w:t>roblem</w:t>
      </w:r>
      <w:proofErr w:type="spellEnd"/>
      <w:r w:rsidR="00F24DDD">
        <w:t xml:space="preserve">, </w:t>
      </w:r>
      <w:r w:rsidR="00094F53" w:rsidRPr="00B644E0">
        <w:t>problem date</w:t>
      </w:r>
      <w:r w:rsidR="00062023">
        <w:t xml:space="preserve"> (</w:t>
      </w:r>
      <w:proofErr w:type="spellStart"/>
      <w:r w:rsidR="00062023">
        <w:t>Pdate</w:t>
      </w:r>
      <w:proofErr w:type="spellEnd"/>
      <w:r w:rsidR="00062023">
        <w:t>)</w:t>
      </w:r>
      <w:r w:rsidR="00F24DDD">
        <w:t xml:space="preserve"> and the solved date</w:t>
      </w:r>
      <w:r w:rsidR="00094F53" w:rsidRPr="00B644E0">
        <w:t xml:space="preserve"> for all </w:t>
      </w:r>
      <w:r w:rsidR="00F9739A">
        <w:t xml:space="preserve"> solved </w:t>
      </w:r>
      <w:r w:rsidR="00094F53" w:rsidRPr="00B644E0">
        <w:t>problems that took more than 2 days to fix.</w:t>
      </w:r>
      <w:r>
        <w:tab/>
        <w:t>(10 marks)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marks)</w:t>
      </w:r>
    </w:p>
    <w:p w:rsidR="00094F53" w:rsidRDefault="00B644E0" w:rsidP="00B644E0">
      <w:pPr>
        <w:pStyle w:val="ExamQuestion"/>
      </w:pPr>
      <w:r>
        <w:tab/>
        <w:t>(b)</w:t>
      </w:r>
      <w:r>
        <w:tab/>
      </w:r>
      <w:r w:rsidR="00094F53">
        <w:t xml:space="preserve">Write a query to return each member of staff’s </w:t>
      </w:r>
      <w:proofErr w:type="spellStart"/>
      <w:r w:rsidR="00094F53">
        <w:t>StaffNo</w:t>
      </w:r>
      <w:proofErr w:type="spellEnd"/>
      <w:r w:rsidR="00094F53">
        <w:t xml:space="preserve"> and the number of queries he / she solved.</w:t>
      </w:r>
      <w:r>
        <w:tab/>
        <w:t>(10 marks)</w:t>
      </w:r>
    </w:p>
    <w:p w:rsidR="00094F53" w:rsidRDefault="00B644E0" w:rsidP="00B644E0">
      <w:pPr>
        <w:pStyle w:val="ExamQuestion"/>
      </w:pPr>
      <w:r>
        <w:tab/>
        <w:t>(c)</w:t>
      </w:r>
      <w:r>
        <w:tab/>
      </w:r>
      <w:r w:rsidR="00094F53">
        <w:t>Write a query to return the staff number</w:t>
      </w:r>
      <w:r w:rsidR="001D1CB8">
        <w:t xml:space="preserve"> (</w:t>
      </w:r>
      <w:proofErr w:type="spellStart"/>
      <w:r w:rsidR="001D1CB8">
        <w:t>Staffno</w:t>
      </w:r>
      <w:proofErr w:type="spellEnd"/>
      <w:r w:rsidR="001D1CB8">
        <w:t>)</w:t>
      </w:r>
      <w:r w:rsidR="00094F53">
        <w:t xml:space="preserve"> and number of problems solved for any member of staff who solved more than 5 problems.</w:t>
      </w:r>
      <w:r>
        <w:tab/>
        <w:t>(10 marks)</w:t>
      </w:r>
    </w:p>
    <w:p w:rsidR="00B644E0" w:rsidRDefault="00B644E0" w:rsidP="00B644E0">
      <w:pPr>
        <w:pStyle w:val="ExamQuestion"/>
      </w:pPr>
      <w:r>
        <w:lastRenderedPageBreak/>
        <w:t>3.</w:t>
      </w:r>
      <w:r>
        <w:tab/>
        <w:t>(</w:t>
      </w:r>
      <w:proofErr w:type="gramStart"/>
      <w:r>
        <w:t>a</w:t>
      </w:r>
      <w:proofErr w:type="gramEnd"/>
      <w:r>
        <w:t>)</w:t>
      </w:r>
      <w:r>
        <w:tab/>
        <w:t xml:space="preserve">Write a </w:t>
      </w:r>
      <w:r w:rsidR="001D1CB8">
        <w:t xml:space="preserve">query to return the </w:t>
      </w:r>
      <w:proofErr w:type="spellStart"/>
      <w:r w:rsidR="001D1CB8">
        <w:t>StudentN</w:t>
      </w:r>
      <w:r w:rsidR="00F24DDD">
        <w:t>umber</w:t>
      </w:r>
      <w:proofErr w:type="spellEnd"/>
      <w:r>
        <w:t xml:space="preserve">, </w:t>
      </w:r>
      <w:proofErr w:type="spellStart"/>
      <w:r>
        <w:t>NatureOfProblem</w:t>
      </w:r>
      <w:proofErr w:type="spellEnd"/>
      <w:r>
        <w:t xml:space="preserve"> and Date the problem occurred (</w:t>
      </w:r>
      <w:proofErr w:type="spellStart"/>
      <w:r>
        <w:t>Pdate</w:t>
      </w:r>
      <w:proofErr w:type="spellEnd"/>
      <w:r>
        <w:t>) of all problems reported since ’01-JAN-2011’</w:t>
      </w:r>
      <w:r>
        <w:tab/>
        <w:t>(10 marks)</w:t>
      </w:r>
    </w:p>
    <w:p w:rsidR="00B644E0" w:rsidRDefault="00B644E0" w:rsidP="00B644E0">
      <w:pPr>
        <w:pStyle w:val="ExamQuestion"/>
      </w:pPr>
      <w:r>
        <w:tab/>
        <w:t>(b)</w:t>
      </w:r>
      <w:r>
        <w:tab/>
        <w:t xml:space="preserve">Write a </w:t>
      </w:r>
      <w:r w:rsidR="00F24DDD">
        <w:t xml:space="preserve">query to return the </w:t>
      </w:r>
      <w:proofErr w:type="spellStart"/>
      <w:r w:rsidR="00F24DDD">
        <w:t>studentnumber</w:t>
      </w:r>
      <w:proofErr w:type="spellEnd"/>
      <w:r w:rsidR="00F24DDD">
        <w:t xml:space="preserve"> and </w:t>
      </w:r>
      <w:proofErr w:type="spellStart"/>
      <w:r w:rsidR="00F24DDD">
        <w:t>studentaccount</w:t>
      </w:r>
      <w:proofErr w:type="spellEnd"/>
      <w:r>
        <w:t xml:space="preserve"> of all students who never reported a problem.</w:t>
      </w:r>
      <w:r>
        <w:tab/>
        <w:t>(10 marks)</w:t>
      </w:r>
    </w:p>
    <w:p w:rsidR="00B644E0" w:rsidRDefault="00B644E0" w:rsidP="00B644E0">
      <w:pPr>
        <w:pStyle w:val="ExamQuestion"/>
      </w:pPr>
      <w:r>
        <w:tab/>
        <w:t>(c)</w:t>
      </w:r>
      <w:r>
        <w:tab/>
        <w:t xml:space="preserve">Write a query to return the </w:t>
      </w:r>
      <w:proofErr w:type="spellStart"/>
      <w:r w:rsidR="00747892">
        <w:t>studentnumber</w:t>
      </w:r>
      <w:proofErr w:type="spellEnd"/>
      <w:r w:rsidR="00747892">
        <w:t xml:space="preserve"> and </w:t>
      </w:r>
      <w:proofErr w:type="spellStart"/>
      <w:r w:rsidR="00747892">
        <w:t>studentaccount</w:t>
      </w:r>
      <w:proofErr w:type="spellEnd"/>
      <w:r>
        <w:t xml:space="preserve"> of all students who reported a </w:t>
      </w:r>
      <w:r w:rsidR="001D1CB8">
        <w:t xml:space="preserve">problem with a hardware item that has </w:t>
      </w:r>
      <w:proofErr w:type="gramStart"/>
      <w:r w:rsidR="001D1CB8">
        <w:t>a</w:t>
      </w:r>
      <w:proofErr w:type="gramEnd"/>
      <w:r w:rsidR="001D1CB8">
        <w:t xml:space="preserve"> </w:t>
      </w:r>
      <w:proofErr w:type="spellStart"/>
      <w:r w:rsidR="001D1CB8">
        <w:t>HW</w:t>
      </w:r>
      <w:r>
        <w:t>type</w:t>
      </w:r>
      <w:proofErr w:type="spellEnd"/>
      <w:r>
        <w:t xml:space="preserve"> ‘KEYBOARD’.</w:t>
      </w:r>
      <w:r>
        <w:tab/>
        <w:t>(10 marks)</w:t>
      </w:r>
    </w:p>
    <w:p w:rsidR="0089348D" w:rsidRDefault="0089348D" w:rsidP="00B644E0">
      <w:pPr>
        <w:pStyle w:val="ExamQuestion"/>
      </w:pPr>
    </w:p>
    <w:p w:rsidR="00B644E0" w:rsidRDefault="00FF2559" w:rsidP="00B644E0">
      <w:pPr>
        <w:pStyle w:val="ExamQuestion"/>
      </w:pPr>
      <w:r>
        <w:t>4.</w:t>
      </w:r>
      <w:r>
        <w:tab/>
        <w:t>(</w:t>
      </w:r>
      <w:proofErr w:type="gramStart"/>
      <w:r>
        <w:t>a</w:t>
      </w:r>
      <w:proofErr w:type="gramEnd"/>
      <w:r>
        <w:t>)</w:t>
      </w:r>
      <w:r>
        <w:tab/>
        <w:t xml:space="preserve">Write an SQL statement to add </w:t>
      </w:r>
      <w:r w:rsidR="00B644E0">
        <w:t xml:space="preserve">a problem to the system, reported by the student with </w:t>
      </w:r>
      <w:proofErr w:type="spellStart"/>
      <w:r w:rsidR="00B644E0">
        <w:t>StudentAccount</w:t>
      </w:r>
      <w:proofErr w:type="spellEnd"/>
      <w:r w:rsidR="00B644E0">
        <w:t xml:space="preserve"> POBYRNE on an item of hardware with serial no DEL_10111</w:t>
      </w:r>
      <w:r w:rsidR="006D5419">
        <w:t>, reporting the p</w:t>
      </w:r>
      <w:r w:rsidR="00747892">
        <w:t>roblem as ‘VGA cable faulty</w:t>
      </w:r>
      <w:r w:rsidR="001D1CB8">
        <w:t xml:space="preserve">’, using the current date as </w:t>
      </w:r>
      <w:r w:rsidR="006D5419">
        <w:t xml:space="preserve"> </w:t>
      </w:r>
      <w:proofErr w:type="spellStart"/>
      <w:r w:rsidR="006D5419">
        <w:t>PDate</w:t>
      </w:r>
      <w:proofErr w:type="spellEnd"/>
      <w:r w:rsidR="006D5419">
        <w:t>.</w:t>
      </w:r>
      <w:r w:rsidR="006D5419">
        <w:tab/>
        <w:t>(10 marks)</w:t>
      </w:r>
    </w:p>
    <w:p w:rsidR="006D5419" w:rsidRDefault="006D5419" w:rsidP="00B644E0">
      <w:pPr>
        <w:pStyle w:val="ExamQuestion"/>
      </w:pPr>
      <w:r>
        <w:tab/>
        <w:t>(b)</w:t>
      </w:r>
      <w:r>
        <w:tab/>
        <w:t>Update the problem previously added to give the responsibility of solving it to the staff member with staff number 12345.</w:t>
      </w:r>
    </w:p>
    <w:p w:rsidR="00B22905" w:rsidRDefault="006D5419" w:rsidP="006D5419">
      <w:pPr>
        <w:pStyle w:val="ExamQuestion"/>
      </w:pPr>
      <w:r>
        <w:tab/>
        <w:t>(c)</w:t>
      </w:r>
      <w:r>
        <w:tab/>
        <w:t xml:space="preserve">Combine the above into a single </w:t>
      </w:r>
      <w:r w:rsidRPr="00747892">
        <w:rPr>
          <w:i/>
        </w:rPr>
        <w:t>transaction</w:t>
      </w:r>
      <w:r w:rsidR="00747892">
        <w:t xml:space="preserve"> (not a single statement),</w:t>
      </w:r>
      <w:r>
        <w:t xml:space="preserve"> making it permanent before exiting.</w:t>
      </w:r>
      <w:r>
        <w:tab/>
        <w:t>(10 marks</w:t>
      </w:r>
      <w:r w:rsidR="004F6124">
        <w:t>)</w:t>
      </w:r>
    </w:p>
    <w:p w:rsidR="0037183E" w:rsidRPr="0048718D" w:rsidRDefault="0037183E" w:rsidP="009063AA">
      <w:pPr>
        <w:pStyle w:val="ExamQuestion"/>
        <w:rPr>
          <w:i/>
        </w:rPr>
        <w:sectPr w:rsidR="0037183E" w:rsidRPr="0048718D">
          <w:footerReference w:type="even" r:id="rId15"/>
          <w:footerReference w:type="default" r:id="rId16"/>
          <w:type w:val="continuous"/>
          <w:pgSz w:w="11907" w:h="16834"/>
          <w:pgMar w:top="1542" w:right="930" w:bottom="1440" w:left="902" w:header="539" w:footer="720" w:gutter="0"/>
          <w:cols w:space="709"/>
          <w:formProt w:val="0"/>
          <w:noEndnote/>
          <w:titlePg/>
        </w:sectPr>
      </w:pPr>
    </w:p>
    <w:p w:rsidR="00123D88" w:rsidRDefault="00123D88" w:rsidP="00A844DF">
      <w:pPr>
        <w:pStyle w:val="Code"/>
        <w:ind w:left="0" w:firstLine="0"/>
        <w:rPr>
          <w:b/>
          <w:i/>
        </w:rPr>
      </w:pPr>
      <w:r>
        <w:rPr>
          <w:b/>
        </w:rPr>
        <w:lastRenderedPageBreak/>
        <w:t xml:space="preserve">ALTER TABLE </w:t>
      </w:r>
      <w:proofErr w:type="spellStart"/>
      <w:r>
        <w:rPr>
          <w:b/>
          <w:i/>
        </w:rPr>
        <w:t>tablename</w:t>
      </w:r>
      <w:proofErr w:type="spellEnd"/>
    </w:p>
    <w:p w:rsidR="00123D88" w:rsidRDefault="00123D88">
      <w:pPr>
        <w:pStyle w:val="Code"/>
        <w:rPr>
          <w:b/>
        </w:rPr>
      </w:pPr>
      <w:r>
        <w:rPr>
          <w:b/>
        </w:rPr>
        <w:t xml:space="preserve">{[ADD | MODIFY] </w:t>
      </w:r>
      <w:r>
        <w:rPr>
          <w:b/>
          <w:i/>
        </w:rPr>
        <w:t>column-definition</w:t>
      </w:r>
      <w:r>
        <w:rPr>
          <w:b/>
        </w:rPr>
        <w:t>}</w:t>
      </w:r>
    </w:p>
    <w:p w:rsidR="00123D88" w:rsidRDefault="00123D88">
      <w:pPr>
        <w:pStyle w:val="Code"/>
        <w:rPr>
          <w:b/>
        </w:rPr>
      </w:pPr>
    </w:p>
    <w:p w:rsidR="00123D88" w:rsidRDefault="00123D88">
      <w:pPr>
        <w:pStyle w:val="Code"/>
        <w:rPr>
          <w:b/>
          <w:i/>
        </w:rPr>
      </w:pPr>
      <w:r>
        <w:rPr>
          <w:b/>
        </w:rPr>
        <w:t xml:space="preserve">CREATE TABLE   </w:t>
      </w:r>
      <w:proofErr w:type="spellStart"/>
      <w:r>
        <w:rPr>
          <w:b/>
          <w:i/>
        </w:rPr>
        <w:t>tablename</w:t>
      </w:r>
      <w:proofErr w:type="spellEnd"/>
    </w:p>
    <w:p w:rsidR="00123D88" w:rsidRDefault="00123D88">
      <w:pPr>
        <w:pStyle w:val="Code"/>
        <w:rPr>
          <w:b/>
        </w:rPr>
      </w:pPr>
      <w:r>
        <w:rPr>
          <w:b/>
        </w:rPr>
        <w:t>({</w:t>
      </w:r>
      <w:proofErr w:type="gramStart"/>
      <w:r>
        <w:rPr>
          <w:b/>
          <w:i/>
        </w:rPr>
        <w:t>column-definition</w:t>
      </w:r>
      <w:proofErr w:type="gramEnd"/>
      <w:r>
        <w:rPr>
          <w:b/>
        </w:rPr>
        <w:t>}</w:t>
      </w:r>
    </w:p>
    <w:p w:rsidR="00123D88" w:rsidRDefault="00123D88">
      <w:pPr>
        <w:pStyle w:val="Code"/>
        <w:rPr>
          <w:b/>
        </w:rPr>
      </w:pPr>
      <w:r>
        <w:rPr>
          <w:b/>
        </w:rPr>
        <w:t xml:space="preserve"> [PRIMARY KEY ({</w:t>
      </w:r>
      <w:r>
        <w:rPr>
          <w:b/>
          <w:i/>
        </w:rPr>
        <w:t>column-name},</w:t>
      </w:r>
      <w:r>
        <w:rPr>
          <w:b/>
        </w:rPr>
        <w:t>)]</w:t>
      </w:r>
    </w:p>
    <w:p w:rsidR="00123D88" w:rsidRDefault="00123D88">
      <w:pPr>
        <w:pStyle w:val="Code"/>
        <w:rPr>
          <w:b/>
        </w:rPr>
      </w:pPr>
      <w:r>
        <w:rPr>
          <w:b/>
        </w:rPr>
        <w:t>{[FOREIGN KEY ({</w:t>
      </w:r>
      <w:r>
        <w:rPr>
          <w:b/>
          <w:i/>
        </w:rPr>
        <w:t>column-name}</w:t>
      </w:r>
      <w:r>
        <w:rPr>
          <w:b/>
        </w:rPr>
        <w:t xml:space="preserve">) REFERENCES </w:t>
      </w:r>
      <w:proofErr w:type="spellStart"/>
      <w:r>
        <w:rPr>
          <w:b/>
          <w:i/>
        </w:rPr>
        <w:t>tablename</w:t>
      </w:r>
      <w:proofErr w:type="spellEnd"/>
      <w:r>
        <w:rPr>
          <w:b/>
        </w:rPr>
        <w:t>]})</w:t>
      </w:r>
    </w:p>
    <w:p w:rsidR="00123D88" w:rsidRDefault="00123D88">
      <w:pPr>
        <w:pStyle w:val="Code"/>
        <w:rPr>
          <w:b/>
        </w:rPr>
      </w:pPr>
    </w:p>
    <w:p w:rsidR="00A844DF" w:rsidRDefault="00A844DF">
      <w:pPr>
        <w:pStyle w:val="Code"/>
        <w:rPr>
          <w:b/>
        </w:rPr>
      </w:pPr>
      <w:r>
        <w:rPr>
          <w:b/>
        </w:rPr>
        <w:t>COMMIT</w:t>
      </w:r>
    </w:p>
    <w:p w:rsidR="004A75B3" w:rsidRPr="00123159" w:rsidRDefault="004A75B3" w:rsidP="00123159">
      <w:pPr>
        <w:pStyle w:val="Code"/>
        <w:rPr>
          <w:b/>
          <w:i/>
          <w:u w:val="single"/>
        </w:rPr>
      </w:pPr>
      <w:r>
        <w:rPr>
          <w:b/>
        </w:rPr>
        <w:t xml:space="preserve">DELETE FROM </w:t>
      </w:r>
      <w:proofErr w:type="spellStart"/>
      <w:r>
        <w:rPr>
          <w:b/>
          <w:i/>
        </w:rPr>
        <w:t>tablename</w:t>
      </w:r>
      <w:proofErr w:type="spellEnd"/>
      <w:r>
        <w:rPr>
          <w:b/>
        </w:rPr>
        <w:t xml:space="preserve"> WHERE </w:t>
      </w:r>
      <w:r>
        <w:rPr>
          <w:b/>
          <w:i/>
        </w:rPr>
        <w:t>condition</w:t>
      </w:r>
    </w:p>
    <w:p w:rsidR="00123D88" w:rsidRPr="00123159" w:rsidRDefault="00123D88" w:rsidP="00123159">
      <w:pPr>
        <w:pStyle w:val="Code"/>
        <w:rPr>
          <w:b/>
        </w:rPr>
      </w:pPr>
      <w:r>
        <w:rPr>
          <w:b/>
        </w:rPr>
        <w:t xml:space="preserve">DROP [TABLE </w:t>
      </w:r>
      <w:proofErr w:type="spellStart"/>
      <w:r>
        <w:rPr>
          <w:b/>
          <w:i/>
        </w:rPr>
        <w:t>tablename</w:t>
      </w:r>
      <w:r>
        <w:rPr>
          <w:b/>
        </w:rPr>
        <w:t>|DROP</w:t>
      </w:r>
      <w:proofErr w:type="spellEnd"/>
      <w:r>
        <w:rPr>
          <w:b/>
        </w:rPr>
        <w:t xml:space="preserve"> VIEW </w:t>
      </w:r>
      <w:proofErr w:type="spellStart"/>
      <w:r>
        <w:rPr>
          <w:b/>
          <w:i/>
        </w:rPr>
        <w:t>viewname</w:t>
      </w:r>
      <w:proofErr w:type="spellEnd"/>
      <w:r>
        <w:rPr>
          <w:b/>
        </w:rPr>
        <w:t>]</w:t>
      </w:r>
    </w:p>
    <w:p w:rsidR="00123D88" w:rsidRPr="00123159" w:rsidRDefault="00123D88" w:rsidP="00123159">
      <w:pPr>
        <w:pStyle w:val="Code"/>
        <w:rPr>
          <w:b/>
        </w:rPr>
      </w:pPr>
      <w:r>
        <w:rPr>
          <w:b/>
        </w:rPr>
        <w:t xml:space="preserve">INSERT INTO </w:t>
      </w:r>
      <w:proofErr w:type="spellStart"/>
      <w:r>
        <w:rPr>
          <w:b/>
          <w:i/>
        </w:rPr>
        <w:t>tablename</w:t>
      </w:r>
      <w:proofErr w:type="spellEnd"/>
      <w:r>
        <w:rPr>
          <w:b/>
          <w:i/>
        </w:rPr>
        <w:t xml:space="preserve"> </w:t>
      </w:r>
      <w:r>
        <w:rPr>
          <w:b/>
        </w:rPr>
        <w:t>[</w:t>
      </w:r>
      <w:r>
        <w:rPr>
          <w:b/>
          <w:i/>
        </w:rPr>
        <w:t>{column-name,}</w:t>
      </w:r>
      <w:r>
        <w:rPr>
          <w:b/>
        </w:rPr>
        <w:t>] VALUES (</w:t>
      </w:r>
      <w:r>
        <w:rPr>
          <w:b/>
          <w:i/>
        </w:rPr>
        <w:t>data-value-list</w:t>
      </w:r>
      <w:r>
        <w:rPr>
          <w:b/>
        </w:rPr>
        <w:t>)</w:t>
      </w:r>
    </w:p>
    <w:p w:rsidR="00A844DF" w:rsidRDefault="00A844DF" w:rsidP="00A844DF">
      <w:pPr>
        <w:pStyle w:val="Code"/>
        <w:rPr>
          <w:b/>
        </w:rPr>
      </w:pPr>
      <w:r>
        <w:rPr>
          <w:b/>
        </w:rPr>
        <w:t>ROLLBACK WORK</w:t>
      </w:r>
    </w:p>
    <w:p w:rsidR="00A844DF" w:rsidRDefault="00A844DF" w:rsidP="00A844DF">
      <w:pPr>
        <w:pStyle w:val="Code"/>
        <w:rPr>
          <w:b/>
        </w:rPr>
      </w:pPr>
      <w:r>
        <w:rPr>
          <w:b/>
        </w:rPr>
        <w:t xml:space="preserve">SELECT </w:t>
      </w:r>
      <w:r>
        <w:rPr>
          <w:b/>
          <w:i/>
        </w:rPr>
        <w:t>column-list</w:t>
      </w:r>
      <w:r>
        <w:rPr>
          <w:b/>
        </w:rPr>
        <w:t xml:space="preserve"> FROM </w:t>
      </w:r>
      <w:proofErr w:type="spellStart"/>
      <w:r>
        <w:rPr>
          <w:b/>
          <w:i/>
        </w:rPr>
        <w:t>tablename</w:t>
      </w:r>
      <w:proofErr w:type="spellEnd"/>
      <w:r>
        <w:rPr>
          <w:b/>
        </w:rPr>
        <w:t xml:space="preserve"> </w:t>
      </w:r>
    </w:p>
    <w:p w:rsidR="00A844DF" w:rsidRDefault="00A844DF" w:rsidP="00A844DF">
      <w:pPr>
        <w:pStyle w:val="Code"/>
        <w:rPr>
          <w:b/>
          <w:sz w:val="22"/>
        </w:rPr>
      </w:pPr>
      <w:r>
        <w:rPr>
          <w:b/>
        </w:rPr>
        <w:t xml:space="preserve">[WHERE </w:t>
      </w:r>
      <w:r>
        <w:rPr>
          <w:b/>
          <w:i/>
        </w:rPr>
        <w:t>condition</w:t>
      </w:r>
      <w:r>
        <w:rPr>
          <w:b/>
          <w:sz w:val="22"/>
        </w:rPr>
        <w:t>]</w:t>
      </w:r>
    </w:p>
    <w:p w:rsidR="00A844DF" w:rsidRDefault="00A844DF" w:rsidP="00A844DF">
      <w:pPr>
        <w:pStyle w:val="Code"/>
        <w:rPr>
          <w:b/>
        </w:rPr>
      </w:pPr>
      <w:r>
        <w:rPr>
          <w:b/>
        </w:rPr>
        <w:t xml:space="preserve">[ORDER BY </w:t>
      </w:r>
      <w:r>
        <w:rPr>
          <w:b/>
          <w:i/>
        </w:rPr>
        <w:t>column-list</w:t>
      </w:r>
      <w:r>
        <w:rPr>
          <w:b/>
        </w:rPr>
        <w:t>]</w:t>
      </w:r>
    </w:p>
    <w:p w:rsidR="00A844DF" w:rsidRDefault="00A844DF" w:rsidP="00A844DF">
      <w:pPr>
        <w:pStyle w:val="Code"/>
        <w:rPr>
          <w:b/>
        </w:rPr>
      </w:pPr>
      <w:r>
        <w:rPr>
          <w:b/>
        </w:rPr>
        <w:t xml:space="preserve">[GROUP BY </w:t>
      </w:r>
      <w:r>
        <w:rPr>
          <w:b/>
          <w:i/>
        </w:rPr>
        <w:t>column-name</w:t>
      </w:r>
      <w:r>
        <w:rPr>
          <w:b/>
        </w:rPr>
        <w:t>]</w:t>
      </w:r>
    </w:p>
    <w:p w:rsidR="00A844DF" w:rsidRDefault="00A844DF" w:rsidP="00A844DF">
      <w:pPr>
        <w:pStyle w:val="Code"/>
        <w:rPr>
          <w:b/>
        </w:rPr>
      </w:pPr>
      <w:r>
        <w:rPr>
          <w:b/>
        </w:rPr>
        <w:t xml:space="preserve">[HAVING </w:t>
      </w:r>
      <w:r>
        <w:rPr>
          <w:b/>
          <w:i/>
        </w:rPr>
        <w:t>condition</w:t>
      </w:r>
      <w:r>
        <w:rPr>
          <w:b/>
        </w:rPr>
        <w:t>]</w:t>
      </w:r>
    </w:p>
    <w:p w:rsidR="00A844DF" w:rsidRDefault="00A844DF" w:rsidP="00A844DF">
      <w:pPr>
        <w:pStyle w:val="Code"/>
        <w:rPr>
          <w:b/>
        </w:rPr>
      </w:pPr>
      <w:proofErr w:type="gramStart"/>
      <w:r>
        <w:rPr>
          <w:b/>
          <w:i/>
        </w:rPr>
        <w:t>Conditions :</w:t>
      </w:r>
      <w:proofErr w:type="gramEnd"/>
      <w:r>
        <w:rPr>
          <w:b/>
          <w:i/>
        </w:rPr>
        <w:t xml:space="preserve">  =,&gt;,&lt;,&gt;=,&lt;=,&lt;&gt;, </w:t>
      </w:r>
      <w:r>
        <w:rPr>
          <w:b/>
        </w:rPr>
        <w:t xml:space="preserve">BETWEEN .. AND.., IN </w:t>
      </w:r>
      <w:r>
        <w:rPr>
          <w:b/>
          <w:i/>
        </w:rPr>
        <w:t xml:space="preserve">(list), </w:t>
      </w:r>
      <w:r>
        <w:rPr>
          <w:b/>
        </w:rPr>
        <w:t>IS NULL, LIKE</w:t>
      </w:r>
    </w:p>
    <w:p w:rsidR="00A844DF" w:rsidRDefault="00A844DF" w:rsidP="00A844DF">
      <w:pPr>
        <w:pStyle w:val="Code"/>
        <w:rPr>
          <w:b/>
        </w:rPr>
      </w:pPr>
      <w:r>
        <w:rPr>
          <w:b/>
          <w:i/>
        </w:rPr>
        <w:t xml:space="preserve">Logical operators:  </w:t>
      </w:r>
      <w:r>
        <w:rPr>
          <w:b/>
        </w:rPr>
        <w:t>AND, OR, NOT</w:t>
      </w:r>
    </w:p>
    <w:p w:rsidR="00A844DF" w:rsidRDefault="00A844DF" w:rsidP="00A844DF">
      <w:pPr>
        <w:pStyle w:val="Code"/>
        <w:rPr>
          <w:b/>
        </w:rPr>
      </w:pPr>
      <w:r>
        <w:rPr>
          <w:b/>
          <w:i/>
        </w:rPr>
        <w:t xml:space="preserve">Set operations: </w:t>
      </w:r>
      <w:r>
        <w:rPr>
          <w:b/>
        </w:rPr>
        <w:t xml:space="preserve"> UNION, MINUS, INTERSECT</w:t>
      </w:r>
    </w:p>
    <w:p w:rsidR="00A844DF" w:rsidRPr="004A75B3" w:rsidRDefault="00A844DF" w:rsidP="00A844DF">
      <w:pPr>
        <w:pStyle w:val="Code"/>
        <w:rPr>
          <w:b/>
          <w:lang w:val="en-US"/>
        </w:rPr>
      </w:pPr>
      <w:r w:rsidRPr="004A75B3">
        <w:rPr>
          <w:b/>
          <w:lang w:val="en-US"/>
        </w:rPr>
        <w:t>SELECT SYSDATE FROM DUAL;</w:t>
      </w:r>
    </w:p>
    <w:p w:rsidR="00A844DF" w:rsidRPr="00A844DF" w:rsidRDefault="00A844DF" w:rsidP="00A844DF">
      <w:pPr>
        <w:pStyle w:val="Code"/>
        <w:ind w:left="0" w:firstLine="0"/>
        <w:rPr>
          <w:b/>
          <w:lang w:val="en-US"/>
        </w:rPr>
      </w:pPr>
      <w:r w:rsidRPr="00A844DF">
        <w:rPr>
          <w:b/>
          <w:lang w:val="en-US"/>
        </w:rPr>
        <w:t>SELECT column-</w:t>
      </w:r>
      <w:proofErr w:type="gramStart"/>
      <w:r w:rsidRPr="00A844DF">
        <w:rPr>
          <w:b/>
          <w:lang w:val="en-US"/>
        </w:rPr>
        <w:t>list  FROM</w:t>
      </w:r>
      <w:proofErr w:type="gramEnd"/>
    </w:p>
    <w:p w:rsidR="00A844DF" w:rsidRPr="00A844DF" w:rsidRDefault="00A844DF" w:rsidP="00A844DF">
      <w:pPr>
        <w:pStyle w:val="Code"/>
        <w:ind w:left="0" w:firstLine="0"/>
        <w:rPr>
          <w:b/>
          <w:lang w:val="en-US"/>
        </w:rPr>
      </w:pPr>
      <w:r w:rsidRPr="00A844DF">
        <w:rPr>
          <w:b/>
          <w:lang w:val="en-US"/>
        </w:rPr>
        <w:t>&lt;</w:t>
      </w:r>
      <w:proofErr w:type="spellStart"/>
      <w:proofErr w:type="gramStart"/>
      <w:r w:rsidRPr="00A844DF">
        <w:rPr>
          <w:b/>
          <w:lang w:val="en-US"/>
        </w:rPr>
        <w:t>tablelist</w:t>
      </w:r>
      <w:proofErr w:type="spellEnd"/>
      <w:proofErr w:type="gramEnd"/>
      <w:r w:rsidRPr="00A844DF">
        <w:rPr>
          <w:b/>
          <w:lang w:val="en-US"/>
        </w:rPr>
        <w:t xml:space="preserve">&gt; WHERE &lt;column-list&gt; IN | ALL |ANY </w:t>
      </w:r>
      <w:r>
        <w:rPr>
          <w:b/>
          <w:lang w:val="en-US"/>
        </w:rPr>
        <w:t xml:space="preserve">|EXISTS </w:t>
      </w:r>
      <w:r w:rsidRPr="00A844DF">
        <w:rPr>
          <w:b/>
          <w:lang w:val="en-US"/>
        </w:rPr>
        <w:t>(Select statement)</w:t>
      </w:r>
    </w:p>
    <w:p w:rsidR="00123D88" w:rsidRDefault="00123D88">
      <w:pPr>
        <w:pStyle w:val="Code"/>
        <w:rPr>
          <w:b/>
          <w:i/>
        </w:rPr>
      </w:pPr>
      <w:r>
        <w:rPr>
          <w:b/>
        </w:rPr>
        <w:t>UPDATE</w:t>
      </w:r>
      <w:r w:rsidR="004218B2">
        <w:rPr>
          <w:b/>
        </w:rPr>
        <w:t xml:space="preserve"> </w:t>
      </w:r>
      <w:proofErr w:type="spellStart"/>
      <w:r>
        <w:rPr>
          <w:b/>
          <w:i/>
        </w:rPr>
        <w:t>tablename</w:t>
      </w:r>
      <w:proofErr w:type="spellEnd"/>
      <w:r>
        <w:rPr>
          <w:b/>
          <w:i/>
        </w:rPr>
        <w:t xml:space="preserve"> </w:t>
      </w:r>
    </w:p>
    <w:p w:rsidR="00123D88" w:rsidRDefault="00123D88">
      <w:pPr>
        <w:pStyle w:val="Code"/>
        <w:rPr>
          <w:b/>
          <w:sz w:val="22"/>
        </w:rPr>
      </w:pPr>
      <w:r>
        <w:rPr>
          <w:b/>
        </w:rPr>
        <w:t xml:space="preserve">[SET </w:t>
      </w:r>
      <w:r>
        <w:rPr>
          <w:b/>
          <w:i/>
        </w:rPr>
        <w:t xml:space="preserve">column-name= </w:t>
      </w:r>
      <w:r>
        <w:rPr>
          <w:b/>
        </w:rPr>
        <w:t>&lt;</w:t>
      </w:r>
      <w:r>
        <w:rPr>
          <w:b/>
          <w:i/>
        </w:rPr>
        <w:t>data-value</w:t>
      </w:r>
      <w:r>
        <w:rPr>
          <w:b/>
        </w:rPr>
        <w:t xml:space="preserve">&gt;] [WHERE </w:t>
      </w:r>
      <w:r>
        <w:rPr>
          <w:b/>
          <w:i/>
        </w:rPr>
        <w:t>condition</w:t>
      </w:r>
      <w:r>
        <w:rPr>
          <w:b/>
          <w:sz w:val="22"/>
        </w:rPr>
        <w:t>]</w:t>
      </w:r>
    </w:p>
    <w:p w:rsidR="00AE3D62" w:rsidRDefault="00AE3D62" w:rsidP="00AE3D62">
      <w:pPr>
        <w:pStyle w:val="Code"/>
        <w:rPr>
          <w:b/>
          <w:i/>
        </w:rPr>
      </w:pPr>
    </w:p>
    <w:p w:rsidR="00123D88" w:rsidRPr="006D5419" w:rsidRDefault="00AE3D62" w:rsidP="006D5419">
      <w:pPr>
        <w:pStyle w:val="Code"/>
        <w:rPr>
          <w:b/>
        </w:rPr>
      </w:pPr>
      <w:r>
        <w:rPr>
          <w:b/>
          <w:i/>
        </w:rPr>
        <w:t xml:space="preserve">Column-definition = column-name   </w:t>
      </w:r>
      <w:r>
        <w:rPr>
          <w:b/>
          <w:sz w:val="28"/>
        </w:rPr>
        <w:t>[</w:t>
      </w:r>
      <w:r>
        <w:rPr>
          <w:b/>
        </w:rPr>
        <w:t>CHAR [(</w:t>
      </w:r>
      <w:r>
        <w:rPr>
          <w:b/>
          <w:i/>
        </w:rPr>
        <w:t>n</w:t>
      </w:r>
      <w:r>
        <w:rPr>
          <w:b/>
        </w:rPr>
        <w:t xml:space="preserve">)] | </w:t>
      </w:r>
      <w:proofErr w:type="gramStart"/>
      <w:r>
        <w:rPr>
          <w:b/>
        </w:rPr>
        <w:t>VARCHAR(</w:t>
      </w:r>
      <w:proofErr w:type="gramEnd"/>
      <w:r>
        <w:rPr>
          <w:b/>
          <w:i/>
        </w:rPr>
        <w:t>n</w:t>
      </w:r>
      <w:r>
        <w:rPr>
          <w:b/>
        </w:rPr>
        <w:t xml:space="preserve">) | NUMBER [ </w:t>
      </w:r>
      <w:proofErr w:type="spellStart"/>
      <w:r>
        <w:rPr>
          <w:b/>
          <w:i/>
        </w:rPr>
        <w:t>n</w:t>
      </w:r>
      <w:r>
        <w:rPr>
          <w:b/>
        </w:rPr>
        <w:t>,</w:t>
      </w:r>
      <w:r>
        <w:rPr>
          <w:b/>
          <w:i/>
        </w:rPr>
        <w:t>p</w:t>
      </w:r>
      <w:proofErr w:type="spellEnd"/>
      <w:r>
        <w:rPr>
          <w:b/>
        </w:rPr>
        <w:t>] | DATE | DATETIME</w:t>
      </w:r>
      <w:r>
        <w:rPr>
          <w:b/>
          <w:sz w:val="28"/>
        </w:rPr>
        <w:t>]</w:t>
      </w:r>
      <w:r>
        <w:rPr>
          <w:b/>
        </w:rPr>
        <w:t xml:space="preserve">  {[NOT NULL | UNIQUE | PRIMARY KEY]}</w:t>
      </w:r>
    </w:p>
    <w:sectPr w:rsidR="00123D88" w:rsidRPr="006D5419" w:rsidSect="006D5419">
      <w:headerReference w:type="even" r:id="rId17"/>
      <w:headerReference w:type="default" r:id="rId18"/>
      <w:footerReference w:type="even" r:id="rId19"/>
      <w:footerReference w:type="default" r:id="rId20"/>
      <w:pgSz w:w="11909" w:h="16834" w:code="9"/>
      <w:pgMar w:top="720" w:right="1008" w:bottom="720" w:left="1008" w:header="706" w:footer="706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20" w:rsidRDefault="00E27520">
      <w:r>
        <w:separator/>
      </w:r>
    </w:p>
  </w:endnote>
  <w:endnote w:type="continuationSeparator" w:id="0">
    <w:p w:rsidR="00E27520" w:rsidRDefault="00E27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C0" w:rsidRDefault="000C59C0">
    <w:pPr>
      <w:pStyle w:val="Footer"/>
      <w:jc w:val="center"/>
    </w:pPr>
    <w:r>
      <w:t xml:space="preserve">PAGE </w:t>
    </w:r>
    <w:r w:rsidR="00530C8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30C8F">
      <w:rPr>
        <w:rStyle w:val="PageNumber"/>
      </w:rPr>
      <w:fldChar w:fldCharType="separate"/>
    </w:r>
    <w:r>
      <w:rPr>
        <w:rStyle w:val="PageNumber"/>
        <w:noProof/>
      </w:rPr>
      <w:t>6</w:t>
    </w:r>
    <w:r w:rsidR="00530C8F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C0" w:rsidRDefault="000C59C0">
    <w:pPr>
      <w:pStyle w:val="Footer"/>
      <w:jc w:val="right"/>
    </w:pPr>
    <w:r>
      <w:t>Please Turn the page for the remainder of question 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C0" w:rsidRPr="009041D2" w:rsidRDefault="007E07CC" w:rsidP="007E07CC">
    <w:pPr>
      <w:pStyle w:val="Footer"/>
      <w:jc w:val="right"/>
    </w:pPr>
    <w:r>
      <w:t>Continued on next page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C0" w:rsidRPr="007D7D21" w:rsidRDefault="000C59C0" w:rsidP="007D7D21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E6F" w:rsidRPr="009041D2" w:rsidRDefault="00BB0E6F" w:rsidP="007E07CC">
    <w:pPr>
      <w:pStyle w:val="Footer"/>
      <w:jc w:val="right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C0" w:rsidRDefault="000C59C0">
    <w:pPr>
      <w:pStyle w:val="Footer"/>
      <w:jc w:val="center"/>
    </w:pPr>
    <w:r>
      <w:t xml:space="preserve">PAGE </w:t>
    </w:r>
    <w:r w:rsidR="00530C8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30C8F">
      <w:rPr>
        <w:rStyle w:val="PageNumber"/>
      </w:rPr>
      <w:fldChar w:fldCharType="separate"/>
    </w:r>
    <w:r w:rsidR="00CC0E3D">
      <w:rPr>
        <w:rStyle w:val="PageNumber"/>
        <w:noProof/>
      </w:rPr>
      <w:t>5</w:t>
    </w:r>
    <w:r w:rsidR="00530C8F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20" w:rsidRDefault="00E27520">
      <w:r>
        <w:separator/>
      </w:r>
    </w:p>
  </w:footnote>
  <w:footnote w:type="continuationSeparator" w:id="0">
    <w:p w:rsidR="00E27520" w:rsidRDefault="00E275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C0" w:rsidRDefault="000C59C0">
    <w:pPr>
      <w:pStyle w:val="Header"/>
      <w:tabs>
        <w:tab w:val="clear" w:pos="4153"/>
        <w:tab w:val="center" w:pos="4962"/>
      </w:tabs>
    </w:pPr>
    <w:r>
      <w:tab/>
    </w:r>
    <w:r>
      <w:tab/>
      <w:t>(</w:t>
    </w:r>
    <w:r w:rsidR="00530C8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30C8F">
      <w:rPr>
        <w:rStyle w:val="PageNumber"/>
      </w:rPr>
      <w:fldChar w:fldCharType="separate"/>
    </w:r>
    <w:r w:rsidR="00F81355">
      <w:rPr>
        <w:rStyle w:val="PageNumber"/>
        <w:noProof/>
      </w:rPr>
      <w:t>2</w:t>
    </w:r>
    <w:r w:rsidR="00530C8F">
      <w:rPr>
        <w:rStyle w:val="PageNumber"/>
      </w:rPr>
      <w:fldChar w:fldCharType="end"/>
    </w:r>
    <w:r>
      <w:rPr>
        <w:rStyle w:val="PageNumber"/>
      </w:rPr>
      <w:t>)</w:t>
    </w:r>
    <w:r w:rsidRPr="00DE5CA1">
      <w:rPr>
        <w:rStyle w:val="PageNumber"/>
        <w:sz w:val="20"/>
      </w:rPr>
      <w:t xml:space="preserve"> </w:t>
    </w:r>
    <w:r>
      <w:rPr>
        <w:rStyle w:val="PageNumber"/>
        <w:sz w:val="20"/>
      </w:rPr>
      <w:tab/>
    </w:r>
    <w:r>
      <w:rPr>
        <w:rStyle w:val="PageNumber"/>
        <w:sz w:val="20"/>
      </w:rPr>
      <w:tab/>
      <w:t xml:space="preserve">             </w:t>
    </w:r>
    <w:fldSimple w:instr=" REF ExamCode \* MERGEFORMAT ">
      <w:r w:rsidR="001D1CB8" w:rsidRPr="001D1CB8">
        <w:rPr>
          <w:noProof/>
          <w:sz w:val="20"/>
        </w:rPr>
        <w:t>W228/206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C0" w:rsidRDefault="00530C8F">
    <w:pPr>
      <w:pStyle w:val="Header"/>
      <w:tabs>
        <w:tab w:val="clear" w:pos="4153"/>
        <w:tab w:val="clear" w:pos="8306"/>
        <w:tab w:val="center" w:pos="5103"/>
        <w:tab w:val="right" w:pos="10065"/>
      </w:tabs>
    </w:pPr>
    <w:fldSimple w:instr=" REF ExamCode \* MERGEFORMAT ">
      <w:r w:rsidR="001D1CB8" w:rsidRPr="001D1CB8">
        <w:rPr>
          <w:noProof/>
          <w:sz w:val="20"/>
        </w:rPr>
        <w:t>W228/206</w:t>
      </w:r>
    </w:fldSimple>
    <w:r w:rsidR="000C59C0">
      <w:tab/>
    </w:r>
    <w:r w:rsidR="000C59C0">
      <w:tab/>
    </w:r>
    <w:r w:rsidR="000C59C0">
      <w:rPr>
        <w:sz w:val="20"/>
      </w:rPr>
      <w:t>(</w:t>
    </w:r>
    <w:r>
      <w:rPr>
        <w:rStyle w:val="PageNumber"/>
        <w:sz w:val="20"/>
      </w:rPr>
      <w:fldChar w:fldCharType="begin"/>
    </w:r>
    <w:r w:rsidR="000C59C0"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F81355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  <w:r w:rsidR="000C59C0">
      <w:rPr>
        <w:rStyle w:val="PageNumber"/>
        <w:sz w:val="20"/>
      </w:rPr>
      <w:t>)</w:t>
    </w:r>
    <w:r w:rsidR="000C59C0">
      <w:rPr>
        <w:rStyle w:val="PageNumber"/>
        <w:sz w:val="20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C0" w:rsidRDefault="000C59C0">
    <w:pPr>
      <w:pStyle w:val="Header"/>
      <w:tabs>
        <w:tab w:val="clear" w:pos="4153"/>
        <w:tab w:val="clear" w:pos="8306"/>
        <w:tab w:val="center" w:pos="4962"/>
        <w:tab w:val="right" w:pos="9923"/>
      </w:tabs>
    </w:pPr>
    <w:r>
      <w:tab/>
    </w:r>
    <w:r>
      <w:tab/>
    </w:r>
    <w:r>
      <w:rPr>
        <w:rStyle w:val="PageNumber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C0" w:rsidRDefault="000C59C0">
    <w:pPr>
      <w:pStyle w:val="Header"/>
      <w:tabs>
        <w:tab w:val="clear" w:pos="4153"/>
        <w:tab w:val="center" w:pos="4962"/>
      </w:tabs>
    </w:pPr>
    <w:r>
      <w:tab/>
    </w:r>
    <w:r>
      <w:tab/>
    </w:r>
    <w:r w:rsidRPr="00123159">
      <w:rPr>
        <w:sz w:val="36"/>
        <w:szCs w:val="36"/>
      </w:rPr>
      <w:t xml:space="preserve">Syntax </w:t>
    </w:r>
    <w:r>
      <w:tab/>
      <w:t>(</w:t>
    </w:r>
    <w:r w:rsidR="00530C8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30C8F">
      <w:rPr>
        <w:rStyle w:val="PageNumber"/>
      </w:rPr>
      <w:fldChar w:fldCharType="separate"/>
    </w:r>
    <w:r w:rsidR="0089348D">
      <w:rPr>
        <w:rStyle w:val="PageNumber"/>
        <w:noProof/>
      </w:rPr>
      <w:t>6</w:t>
    </w:r>
    <w:r w:rsidR="00530C8F">
      <w:rPr>
        <w:rStyle w:val="PageNumber"/>
      </w:rPr>
      <w:fldChar w:fldCharType="end"/>
    </w:r>
    <w:r>
      <w:rPr>
        <w:rStyle w:val="PageNumber"/>
      </w:rPr>
      <w:t>)</w:t>
    </w:r>
    <w:r w:rsidRPr="00DE5CA1">
      <w:rPr>
        <w:rStyle w:val="PageNumber"/>
        <w:sz w:val="20"/>
      </w:rPr>
      <w:t xml:space="preserve"> </w:t>
    </w:r>
    <w:r>
      <w:rPr>
        <w:rStyle w:val="PageNumber"/>
        <w:sz w:val="20"/>
      </w:rPr>
      <w:tab/>
    </w:r>
    <w:r>
      <w:rPr>
        <w:rStyle w:val="PageNumber"/>
        <w:sz w:val="20"/>
      </w:rPr>
      <w:tab/>
      <w:t xml:space="preserve">             </w:t>
    </w:r>
    <w:fldSimple w:instr=" REF ExamCode \* MERGEFORMAT ">
      <w:r w:rsidR="001D1CB8" w:rsidRPr="001D1CB8">
        <w:rPr>
          <w:noProof/>
          <w:sz w:val="20"/>
        </w:rPr>
        <w:t>W228/206</w:t>
      </w:r>
    </w:fldSimple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C0" w:rsidRDefault="001D1CB8">
    <w:pPr>
      <w:pStyle w:val="Header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  <w:rPr>
        <w:sz w:val="36"/>
      </w:rPr>
    </w:pPr>
    <w:r>
      <w:rPr>
        <w:sz w:val="36"/>
      </w:rPr>
      <w:t xml:space="preserve">Syntax guide to accompany </w:t>
    </w:r>
    <w:r w:rsidR="00530C8F">
      <w:rPr>
        <w:sz w:val="36"/>
      </w:rPr>
      <w:fldChar w:fldCharType="begin"/>
    </w:r>
    <w:r>
      <w:rPr>
        <w:sz w:val="36"/>
      </w:rPr>
      <w:instrText xml:space="preserve"> REF ExamCode \h </w:instrText>
    </w:r>
    <w:r w:rsidR="00530C8F">
      <w:rPr>
        <w:sz w:val="36"/>
      </w:rPr>
    </w:r>
    <w:r w:rsidR="00530C8F">
      <w:rPr>
        <w:sz w:val="36"/>
      </w:rPr>
      <w:fldChar w:fldCharType="separate"/>
    </w:r>
    <w:r>
      <w:rPr>
        <w:noProof/>
      </w:rPr>
      <w:t>W228/206</w:t>
    </w:r>
    <w:r w:rsidR="00530C8F">
      <w:rPr>
        <w:sz w:val="3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C964FE2"/>
    <w:lvl w:ilvl="0">
      <w:numFmt w:val="bullet"/>
      <w:lvlText w:val="*"/>
      <w:lvlJc w:val="left"/>
    </w:lvl>
  </w:abstractNum>
  <w:abstractNum w:abstractNumId="1">
    <w:nsid w:val="04DE5A34"/>
    <w:multiLevelType w:val="hybridMultilevel"/>
    <w:tmpl w:val="8FF8ACE2"/>
    <w:lvl w:ilvl="0" w:tplc="E73C7CDA">
      <w:start w:val="1"/>
      <w:numFmt w:val="decimal"/>
      <w:lvlText w:val="%1."/>
      <w:lvlJc w:val="left"/>
      <w:pPr>
        <w:ind w:left="1421" w:hanging="57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9500F"/>
    <w:multiLevelType w:val="hybridMultilevel"/>
    <w:tmpl w:val="4704F050"/>
    <w:lvl w:ilvl="0" w:tplc="1809000F">
      <w:start w:val="1"/>
      <w:numFmt w:val="decimal"/>
      <w:lvlText w:val="%1."/>
      <w:lvlJc w:val="left"/>
      <w:pPr>
        <w:ind w:left="1571" w:hanging="360"/>
      </w:pPr>
    </w:lvl>
    <w:lvl w:ilvl="1" w:tplc="18090019" w:tentative="1">
      <w:start w:val="1"/>
      <w:numFmt w:val="lowerLetter"/>
      <w:lvlText w:val="%2."/>
      <w:lvlJc w:val="left"/>
      <w:pPr>
        <w:ind w:left="2291" w:hanging="360"/>
      </w:pPr>
    </w:lvl>
    <w:lvl w:ilvl="2" w:tplc="1809001B" w:tentative="1">
      <w:start w:val="1"/>
      <w:numFmt w:val="lowerRoman"/>
      <w:lvlText w:val="%3."/>
      <w:lvlJc w:val="right"/>
      <w:pPr>
        <w:ind w:left="3011" w:hanging="180"/>
      </w:pPr>
    </w:lvl>
    <w:lvl w:ilvl="3" w:tplc="1809000F" w:tentative="1">
      <w:start w:val="1"/>
      <w:numFmt w:val="decimal"/>
      <w:lvlText w:val="%4."/>
      <w:lvlJc w:val="left"/>
      <w:pPr>
        <w:ind w:left="3731" w:hanging="360"/>
      </w:pPr>
    </w:lvl>
    <w:lvl w:ilvl="4" w:tplc="18090019" w:tentative="1">
      <w:start w:val="1"/>
      <w:numFmt w:val="lowerLetter"/>
      <w:lvlText w:val="%5."/>
      <w:lvlJc w:val="left"/>
      <w:pPr>
        <w:ind w:left="4451" w:hanging="360"/>
      </w:pPr>
    </w:lvl>
    <w:lvl w:ilvl="5" w:tplc="1809001B" w:tentative="1">
      <w:start w:val="1"/>
      <w:numFmt w:val="lowerRoman"/>
      <w:lvlText w:val="%6."/>
      <w:lvlJc w:val="right"/>
      <w:pPr>
        <w:ind w:left="5171" w:hanging="180"/>
      </w:pPr>
    </w:lvl>
    <w:lvl w:ilvl="6" w:tplc="1809000F" w:tentative="1">
      <w:start w:val="1"/>
      <w:numFmt w:val="decimal"/>
      <w:lvlText w:val="%7."/>
      <w:lvlJc w:val="left"/>
      <w:pPr>
        <w:ind w:left="5891" w:hanging="360"/>
      </w:pPr>
    </w:lvl>
    <w:lvl w:ilvl="7" w:tplc="18090019" w:tentative="1">
      <w:start w:val="1"/>
      <w:numFmt w:val="lowerLetter"/>
      <w:lvlText w:val="%8."/>
      <w:lvlJc w:val="left"/>
      <w:pPr>
        <w:ind w:left="6611" w:hanging="360"/>
      </w:pPr>
    </w:lvl>
    <w:lvl w:ilvl="8" w:tplc="1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1E33747"/>
    <w:multiLevelType w:val="singleLevel"/>
    <w:tmpl w:val="2A42A102"/>
    <w:lvl w:ilvl="0">
      <w:start w:val="1"/>
      <w:numFmt w:val="lowerLetter"/>
      <w:pStyle w:val="llist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E3970FF"/>
    <w:multiLevelType w:val="hybridMultilevel"/>
    <w:tmpl w:val="09984B6C"/>
    <w:lvl w:ilvl="0" w:tplc="8DB2637C">
      <w:start w:val="2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2F3D6B5F"/>
    <w:multiLevelType w:val="hybridMultilevel"/>
    <w:tmpl w:val="1D0CAF4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444BF"/>
    <w:multiLevelType w:val="hybridMultilevel"/>
    <w:tmpl w:val="38A20DD4"/>
    <w:lvl w:ilvl="0" w:tplc="83D28118">
      <w:start w:val="1"/>
      <w:numFmt w:val="lowerRoman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3E8821FB"/>
    <w:multiLevelType w:val="hybridMultilevel"/>
    <w:tmpl w:val="9EE07D80"/>
    <w:lvl w:ilvl="0" w:tplc="37F07194">
      <w:start w:val="2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E6C81660">
      <w:start w:val="1"/>
      <w:numFmt w:val="lowerRoman"/>
      <w:lvlText w:val="(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3FD17188"/>
    <w:multiLevelType w:val="hybridMultilevel"/>
    <w:tmpl w:val="8A98754C"/>
    <w:lvl w:ilvl="0" w:tplc="83D28118">
      <w:start w:val="1"/>
      <w:numFmt w:val="lowerRoman"/>
      <w:lvlText w:val="(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>
    <w:nsid w:val="529F676C"/>
    <w:multiLevelType w:val="hybridMultilevel"/>
    <w:tmpl w:val="AFEA263C"/>
    <w:lvl w:ilvl="0" w:tplc="25A47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744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DAE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601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60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103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724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08E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C0D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3E82B91"/>
    <w:multiLevelType w:val="hybridMultilevel"/>
    <w:tmpl w:val="C60083F4"/>
    <w:lvl w:ilvl="0" w:tplc="18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85040E5"/>
    <w:multiLevelType w:val="hybridMultilevel"/>
    <w:tmpl w:val="9C108A20"/>
    <w:lvl w:ilvl="0" w:tplc="1809001B">
      <w:start w:val="1"/>
      <w:numFmt w:val="lowerRoman"/>
      <w:lvlText w:val="%1."/>
      <w:lvlJc w:val="right"/>
      <w:pPr>
        <w:ind w:left="1260" w:hanging="360"/>
      </w:pPr>
    </w:lvl>
    <w:lvl w:ilvl="1" w:tplc="18090019" w:tentative="1">
      <w:start w:val="1"/>
      <w:numFmt w:val="lowerLetter"/>
      <w:lvlText w:val="%2."/>
      <w:lvlJc w:val="left"/>
      <w:pPr>
        <w:ind w:left="1980" w:hanging="360"/>
      </w:pPr>
    </w:lvl>
    <w:lvl w:ilvl="2" w:tplc="1809001B" w:tentative="1">
      <w:start w:val="1"/>
      <w:numFmt w:val="lowerRoman"/>
      <w:lvlText w:val="%3."/>
      <w:lvlJc w:val="right"/>
      <w:pPr>
        <w:ind w:left="2700" w:hanging="180"/>
      </w:pPr>
    </w:lvl>
    <w:lvl w:ilvl="3" w:tplc="1809000F" w:tentative="1">
      <w:start w:val="1"/>
      <w:numFmt w:val="decimal"/>
      <w:lvlText w:val="%4."/>
      <w:lvlJc w:val="left"/>
      <w:pPr>
        <w:ind w:left="3420" w:hanging="360"/>
      </w:pPr>
    </w:lvl>
    <w:lvl w:ilvl="4" w:tplc="18090019" w:tentative="1">
      <w:start w:val="1"/>
      <w:numFmt w:val="lowerLetter"/>
      <w:lvlText w:val="%5."/>
      <w:lvlJc w:val="left"/>
      <w:pPr>
        <w:ind w:left="4140" w:hanging="360"/>
      </w:pPr>
    </w:lvl>
    <w:lvl w:ilvl="5" w:tplc="1809001B" w:tentative="1">
      <w:start w:val="1"/>
      <w:numFmt w:val="lowerRoman"/>
      <w:lvlText w:val="%6."/>
      <w:lvlJc w:val="right"/>
      <w:pPr>
        <w:ind w:left="4860" w:hanging="180"/>
      </w:pPr>
    </w:lvl>
    <w:lvl w:ilvl="6" w:tplc="1809000F" w:tentative="1">
      <w:start w:val="1"/>
      <w:numFmt w:val="decimal"/>
      <w:lvlText w:val="%7."/>
      <w:lvlJc w:val="left"/>
      <w:pPr>
        <w:ind w:left="5580" w:hanging="360"/>
      </w:pPr>
    </w:lvl>
    <w:lvl w:ilvl="7" w:tplc="18090019" w:tentative="1">
      <w:start w:val="1"/>
      <w:numFmt w:val="lowerLetter"/>
      <w:lvlText w:val="%8."/>
      <w:lvlJc w:val="left"/>
      <w:pPr>
        <w:ind w:left="6300" w:hanging="360"/>
      </w:pPr>
    </w:lvl>
    <w:lvl w:ilvl="8" w:tplc="1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5E121323"/>
    <w:multiLevelType w:val="hybridMultilevel"/>
    <w:tmpl w:val="C18803E8"/>
    <w:lvl w:ilvl="0" w:tplc="18E8F7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447D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8CA3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1C91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448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5C0E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D211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9821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1E14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1D57F82"/>
    <w:multiLevelType w:val="hybridMultilevel"/>
    <w:tmpl w:val="5720F5EC"/>
    <w:lvl w:ilvl="0" w:tplc="E73C7CDA">
      <w:start w:val="1"/>
      <w:numFmt w:val="decimal"/>
      <w:lvlText w:val="%1."/>
      <w:lvlJc w:val="left"/>
      <w:pPr>
        <w:ind w:left="1421" w:hanging="57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931" w:hanging="360"/>
      </w:pPr>
    </w:lvl>
    <w:lvl w:ilvl="2" w:tplc="1809001B" w:tentative="1">
      <w:start w:val="1"/>
      <w:numFmt w:val="lowerRoman"/>
      <w:lvlText w:val="%3."/>
      <w:lvlJc w:val="right"/>
      <w:pPr>
        <w:ind w:left="2651" w:hanging="180"/>
      </w:pPr>
    </w:lvl>
    <w:lvl w:ilvl="3" w:tplc="1809000F" w:tentative="1">
      <w:start w:val="1"/>
      <w:numFmt w:val="decimal"/>
      <w:lvlText w:val="%4."/>
      <w:lvlJc w:val="left"/>
      <w:pPr>
        <w:ind w:left="3371" w:hanging="360"/>
      </w:pPr>
    </w:lvl>
    <w:lvl w:ilvl="4" w:tplc="18090019" w:tentative="1">
      <w:start w:val="1"/>
      <w:numFmt w:val="lowerLetter"/>
      <w:lvlText w:val="%5."/>
      <w:lvlJc w:val="left"/>
      <w:pPr>
        <w:ind w:left="4091" w:hanging="360"/>
      </w:pPr>
    </w:lvl>
    <w:lvl w:ilvl="5" w:tplc="1809001B" w:tentative="1">
      <w:start w:val="1"/>
      <w:numFmt w:val="lowerRoman"/>
      <w:lvlText w:val="%6."/>
      <w:lvlJc w:val="right"/>
      <w:pPr>
        <w:ind w:left="4811" w:hanging="180"/>
      </w:pPr>
    </w:lvl>
    <w:lvl w:ilvl="6" w:tplc="1809000F" w:tentative="1">
      <w:start w:val="1"/>
      <w:numFmt w:val="decimal"/>
      <w:lvlText w:val="%7."/>
      <w:lvlJc w:val="left"/>
      <w:pPr>
        <w:ind w:left="5531" w:hanging="360"/>
      </w:pPr>
    </w:lvl>
    <w:lvl w:ilvl="7" w:tplc="18090019" w:tentative="1">
      <w:start w:val="1"/>
      <w:numFmt w:val="lowerLetter"/>
      <w:lvlText w:val="%8."/>
      <w:lvlJc w:val="left"/>
      <w:pPr>
        <w:ind w:left="6251" w:hanging="360"/>
      </w:pPr>
    </w:lvl>
    <w:lvl w:ilvl="8" w:tplc="1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63C1262C"/>
    <w:multiLevelType w:val="multilevel"/>
    <w:tmpl w:val="12DC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514F7C"/>
    <w:multiLevelType w:val="hybridMultilevel"/>
    <w:tmpl w:val="2A847AE4"/>
    <w:lvl w:ilvl="0" w:tplc="0ADE5B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80109"/>
    <w:multiLevelType w:val="hybridMultilevel"/>
    <w:tmpl w:val="C7CC78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21850C6"/>
    <w:multiLevelType w:val="hybridMultilevel"/>
    <w:tmpl w:val="DE74C0C2"/>
    <w:lvl w:ilvl="0" w:tplc="75CEF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BA70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AA55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1E24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244F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764C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FEE9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64B6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2CA7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79712D7F"/>
    <w:multiLevelType w:val="hybridMultilevel"/>
    <w:tmpl w:val="662C01E8"/>
    <w:lvl w:ilvl="0" w:tplc="330471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3">
    <w:abstractNumId w:val="4"/>
  </w:num>
  <w:num w:numId="4">
    <w:abstractNumId w:val="6"/>
  </w:num>
  <w:num w:numId="5">
    <w:abstractNumId w:val="14"/>
  </w:num>
  <w:num w:numId="6">
    <w:abstractNumId w:val="16"/>
  </w:num>
  <w:num w:numId="7">
    <w:abstractNumId w:val="8"/>
  </w:num>
  <w:num w:numId="8">
    <w:abstractNumId w:val="7"/>
  </w:num>
  <w:num w:numId="9">
    <w:abstractNumId w:val="9"/>
  </w:num>
  <w:num w:numId="10">
    <w:abstractNumId w:val="12"/>
  </w:num>
  <w:num w:numId="11">
    <w:abstractNumId w:val="17"/>
  </w:num>
  <w:num w:numId="12">
    <w:abstractNumId w:val="11"/>
  </w:num>
  <w:num w:numId="13">
    <w:abstractNumId w:val="15"/>
  </w:num>
  <w:num w:numId="14">
    <w:abstractNumId w:val="5"/>
  </w:num>
  <w:num w:numId="15">
    <w:abstractNumId w:val="10"/>
  </w:num>
  <w:num w:numId="16">
    <w:abstractNumId w:val="18"/>
  </w:num>
  <w:num w:numId="17">
    <w:abstractNumId w:val="2"/>
  </w:num>
  <w:num w:numId="18">
    <w:abstractNumId w:val="13"/>
  </w:num>
  <w:num w:numId="19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proofState w:spelling="clean" w:grammar="clean"/>
  <w:attachedTemplate r:id="rId1"/>
  <w:stylePaneFormatFilter w:val="3F01"/>
  <w:defaultTabStop w:val="567"/>
  <w:doNotHyphenateCaps/>
  <w:evenAndOddHeaders/>
  <w:drawingGridHorizontalSpacing w:val="12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72AC"/>
    <w:rsid w:val="000033DE"/>
    <w:rsid w:val="00020EEA"/>
    <w:rsid w:val="000227BF"/>
    <w:rsid w:val="00023EB6"/>
    <w:rsid w:val="00030BF6"/>
    <w:rsid w:val="00042CD1"/>
    <w:rsid w:val="000430C5"/>
    <w:rsid w:val="000457B1"/>
    <w:rsid w:val="00062023"/>
    <w:rsid w:val="000734EF"/>
    <w:rsid w:val="000810C9"/>
    <w:rsid w:val="00094F53"/>
    <w:rsid w:val="000B1C7E"/>
    <w:rsid w:val="000B2887"/>
    <w:rsid w:val="000B7C2D"/>
    <w:rsid w:val="000C483E"/>
    <w:rsid w:val="000C59C0"/>
    <w:rsid w:val="000D4874"/>
    <w:rsid w:val="000E2612"/>
    <w:rsid w:val="001052C3"/>
    <w:rsid w:val="00106555"/>
    <w:rsid w:val="00106B13"/>
    <w:rsid w:val="00123159"/>
    <w:rsid w:val="00123D88"/>
    <w:rsid w:val="00127FC1"/>
    <w:rsid w:val="00130114"/>
    <w:rsid w:val="001405AE"/>
    <w:rsid w:val="00141FCA"/>
    <w:rsid w:val="001862D5"/>
    <w:rsid w:val="001A0153"/>
    <w:rsid w:val="001B036E"/>
    <w:rsid w:val="001B1CEB"/>
    <w:rsid w:val="001B22A5"/>
    <w:rsid w:val="001B676F"/>
    <w:rsid w:val="001D1CB8"/>
    <w:rsid w:val="001D1F6B"/>
    <w:rsid w:val="001D489F"/>
    <w:rsid w:val="001E227B"/>
    <w:rsid w:val="001F20F3"/>
    <w:rsid w:val="001F3D15"/>
    <w:rsid w:val="001F6FA0"/>
    <w:rsid w:val="00201DB6"/>
    <w:rsid w:val="00221205"/>
    <w:rsid w:val="00230DB6"/>
    <w:rsid w:val="00275A83"/>
    <w:rsid w:val="00277F3F"/>
    <w:rsid w:val="00290AAE"/>
    <w:rsid w:val="00290C09"/>
    <w:rsid w:val="00292EB3"/>
    <w:rsid w:val="00297BAF"/>
    <w:rsid w:val="002A1BDE"/>
    <w:rsid w:val="002A337D"/>
    <w:rsid w:val="002B2331"/>
    <w:rsid w:val="002C4C07"/>
    <w:rsid w:val="002E5CA4"/>
    <w:rsid w:val="002F539E"/>
    <w:rsid w:val="00364BAC"/>
    <w:rsid w:val="00366FC4"/>
    <w:rsid w:val="0037064F"/>
    <w:rsid w:val="0037183E"/>
    <w:rsid w:val="0038709E"/>
    <w:rsid w:val="003B2FDA"/>
    <w:rsid w:val="003B626D"/>
    <w:rsid w:val="003C0C18"/>
    <w:rsid w:val="003D492E"/>
    <w:rsid w:val="003E71E9"/>
    <w:rsid w:val="003F6159"/>
    <w:rsid w:val="004014C4"/>
    <w:rsid w:val="0040505A"/>
    <w:rsid w:val="0041651E"/>
    <w:rsid w:val="00416C4A"/>
    <w:rsid w:val="004218B2"/>
    <w:rsid w:val="00425D24"/>
    <w:rsid w:val="00432BBC"/>
    <w:rsid w:val="00440E98"/>
    <w:rsid w:val="00453DA9"/>
    <w:rsid w:val="00465B3F"/>
    <w:rsid w:val="00471BD4"/>
    <w:rsid w:val="0048718D"/>
    <w:rsid w:val="00497E45"/>
    <w:rsid w:val="004A3153"/>
    <w:rsid w:val="004A75B3"/>
    <w:rsid w:val="004E129D"/>
    <w:rsid w:val="004E7605"/>
    <w:rsid w:val="004F3E78"/>
    <w:rsid w:val="004F6124"/>
    <w:rsid w:val="00505E46"/>
    <w:rsid w:val="0050660C"/>
    <w:rsid w:val="00530C8F"/>
    <w:rsid w:val="00533160"/>
    <w:rsid w:val="00541F7D"/>
    <w:rsid w:val="005456BF"/>
    <w:rsid w:val="00561E59"/>
    <w:rsid w:val="00575E83"/>
    <w:rsid w:val="00580F46"/>
    <w:rsid w:val="0058611D"/>
    <w:rsid w:val="005A051D"/>
    <w:rsid w:val="005A3997"/>
    <w:rsid w:val="005B2ACD"/>
    <w:rsid w:val="005C13E1"/>
    <w:rsid w:val="005C4F47"/>
    <w:rsid w:val="005D7096"/>
    <w:rsid w:val="005F650A"/>
    <w:rsid w:val="005F6C44"/>
    <w:rsid w:val="0063431C"/>
    <w:rsid w:val="00640E56"/>
    <w:rsid w:val="006533F9"/>
    <w:rsid w:val="006769D1"/>
    <w:rsid w:val="00683826"/>
    <w:rsid w:val="006848BC"/>
    <w:rsid w:val="0069346F"/>
    <w:rsid w:val="006A6FD6"/>
    <w:rsid w:val="006B7037"/>
    <w:rsid w:val="006C240A"/>
    <w:rsid w:val="006D2B90"/>
    <w:rsid w:val="006D3CC6"/>
    <w:rsid w:val="006D5419"/>
    <w:rsid w:val="006D5B4D"/>
    <w:rsid w:val="006F44B9"/>
    <w:rsid w:val="006F52D4"/>
    <w:rsid w:val="007003E4"/>
    <w:rsid w:val="00705703"/>
    <w:rsid w:val="00716C17"/>
    <w:rsid w:val="007267B5"/>
    <w:rsid w:val="00730D90"/>
    <w:rsid w:val="0073510D"/>
    <w:rsid w:val="00747892"/>
    <w:rsid w:val="00765897"/>
    <w:rsid w:val="007848A1"/>
    <w:rsid w:val="007905F4"/>
    <w:rsid w:val="007A519F"/>
    <w:rsid w:val="007B257D"/>
    <w:rsid w:val="007B73D1"/>
    <w:rsid w:val="007D04FF"/>
    <w:rsid w:val="007D1008"/>
    <w:rsid w:val="007D2006"/>
    <w:rsid w:val="007D3213"/>
    <w:rsid w:val="007D4AC8"/>
    <w:rsid w:val="007D6DDF"/>
    <w:rsid w:val="007D7D21"/>
    <w:rsid w:val="007E07CC"/>
    <w:rsid w:val="007E08A7"/>
    <w:rsid w:val="0080072C"/>
    <w:rsid w:val="00820066"/>
    <w:rsid w:val="0082041C"/>
    <w:rsid w:val="0082130F"/>
    <w:rsid w:val="0082632F"/>
    <w:rsid w:val="0084169F"/>
    <w:rsid w:val="00863F31"/>
    <w:rsid w:val="00872E1B"/>
    <w:rsid w:val="0089348D"/>
    <w:rsid w:val="008944A5"/>
    <w:rsid w:val="00897FC1"/>
    <w:rsid w:val="008A507A"/>
    <w:rsid w:val="008B2BC7"/>
    <w:rsid w:val="008B2EDF"/>
    <w:rsid w:val="008E4B84"/>
    <w:rsid w:val="008F19B0"/>
    <w:rsid w:val="009041D2"/>
    <w:rsid w:val="009063AA"/>
    <w:rsid w:val="009211C0"/>
    <w:rsid w:val="00933B74"/>
    <w:rsid w:val="00940BF6"/>
    <w:rsid w:val="00946213"/>
    <w:rsid w:val="00952F02"/>
    <w:rsid w:val="00966D15"/>
    <w:rsid w:val="00973B82"/>
    <w:rsid w:val="00993B51"/>
    <w:rsid w:val="009A2043"/>
    <w:rsid w:val="009D7954"/>
    <w:rsid w:val="009F54F2"/>
    <w:rsid w:val="009F6FB4"/>
    <w:rsid w:val="00A00CD2"/>
    <w:rsid w:val="00A072AC"/>
    <w:rsid w:val="00A13A3F"/>
    <w:rsid w:val="00A201CB"/>
    <w:rsid w:val="00A26593"/>
    <w:rsid w:val="00A35257"/>
    <w:rsid w:val="00A4527A"/>
    <w:rsid w:val="00A456DC"/>
    <w:rsid w:val="00A464C1"/>
    <w:rsid w:val="00A50D87"/>
    <w:rsid w:val="00A67D1B"/>
    <w:rsid w:val="00A844DF"/>
    <w:rsid w:val="00A86C5F"/>
    <w:rsid w:val="00AA53E2"/>
    <w:rsid w:val="00AB6604"/>
    <w:rsid w:val="00AC0184"/>
    <w:rsid w:val="00AE3D62"/>
    <w:rsid w:val="00AF2322"/>
    <w:rsid w:val="00AF6B17"/>
    <w:rsid w:val="00AF7532"/>
    <w:rsid w:val="00B12C6E"/>
    <w:rsid w:val="00B15FF5"/>
    <w:rsid w:val="00B22905"/>
    <w:rsid w:val="00B27AF3"/>
    <w:rsid w:val="00B32E38"/>
    <w:rsid w:val="00B41E2C"/>
    <w:rsid w:val="00B5354B"/>
    <w:rsid w:val="00B54078"/>
    <w:rsid w:val="00B644E0"/>
    <w:rsid w:val="00B7164E"/>
    <w:rsid w:val="00B90C8A"/>
    <w:rsid w:val="00BB0E6F"/>
    <w:rsid w:val="00BB49A3"/>
    <w:rsid w:val="00BB5980"/>
    <w:rsid w:val="00BB7BAA"/>
    <w:rsid w:val="00BC327A"/>
    <w:rsid w:val="00BC529E"/>
    <w:rsid w:val="00BC7430"/>
    <w:rsid w:val="00BE0AD1"/>
    <w:rsid w:val="00BE2631"/>
    <w:rsid w:val="00BF2D5C"/>
    <w:rsid w:val="00BF3AD5"/>
    <w:rsid w:val="00BF4E65"/>
    <w:rsid w:val="00BF5AC5"/>
    <w:rsid w:val="00BF7F06"/>
    <w:rsid w:val="00C14613"/>
    <w:rsid w:val="00C434EC"/>
    <w:rsid w:val="00C50288"/>
    <w:rsid w:val="00C530DA"/>
    <w:rsid w:val="00C86F04"/>
    <w:rsid w:val="00C95240"/>
    <w:rsid w:val="00CC0E3D"/>
    <w:rsid w:val="00CD26DD"/>
    <w:rsid w:val="00CF37B3"/>
    <w:rsid w:val="00CF7223"/>
    <w:rsid w:val="00D057FC"/>
    <w:rsid w:val="00D10DBF"/>
    <w:rsid w:val="00D16836"/>
    <w:rsid w:val="00D201D5"/>
    <w:rsid w:val="00D243E0"/>
    <w:rsid w:val="00D26C92"/>
    <w:rsid w:val="00D43187"/>
    <w:rsid w:val="00D52411"/>
    <w:rsid w:val="00D540E6"/>
    <w:rsid w:val="00D557FE"/>
    <w:rsid w:val="00D6471E"/>
    <w:rsid w:val="00D66DDD"/>
    <w:rsid w:val="00D7359C"/>
    <w:rsid w:val="00D77336"/>
    <w:rsid w:val="00DB71FA"/>
    <w:rsid w:val="00DC2338"/>
    <w:rsid w:val="00DC2CBC"/>
    <w:rsid w:val="00DD0E5F"/>
    <w:rsid w:val="00DE5CA1"/>
    <w:rsid w:val="00DF517C"/>
    <w:rsid w:val="00E0239C"/>
    <w:rsid w:val="00E04249"/>
    <w:rsid w:val="00E1063B"/>
    <w:rsid w:val="00E20CEA"/>
    <w:rsid w:val="00E22A15"/>
    <w:rsid w:val="00E27520"/>
    <w:rsid w:val="00E31868"/>
    <w:rsid w:val="00E4734E"/>
    <w:rsid w:val="00E47AF4"/>
    <w:rsid w:val="00E5528D"/>
    <w:rsid w:val="00E5776E"/>
    <w:rsid w:val="00E60016"/>
    <w:rsid w:val="00E62733"/>
    <w:rsid w:val="00E65430"/>
    <w:rsid w:val="00E65794"/>
    <w:rsid w:val="00E8086C"/>
    <w:rsid w:val="00E87D31"/>
    <w:rsid w:val="00EB0829"/>
    <w:rsid w:val="00EB1E39"/>
    <w:rsid w:val="00EC1CFB"/>
    <w:rsid w:val="00EC6E97"/>
    <w:rsid w:val="00EC743C"/>
    <w:rsid w:val="00EE6582"/>
    <w:rsid w:val="00EF59C8"/>
    <w:rsid w:val="00F057D1"/>
    <w:rsid w:val="00F16549"/>
    <w:rsid w:val="00F206C6"/>
    <w:rsid w:val="00F21178"/>
    <w:rsid w:val="00F24DDD"/>
    <w:rsid w:val="00F317E6"/>
    <w:rsid w:val="00F36AE5"/>
    <w:rsid w:val="00F502E2"/>
    <w:rsid w:val="00F74C0A"/>
    <w:rsid w:val="00F7515E"/>
    <w:rsid w:val="00F76130"/>
    <w:rsid w:val="00F81355"/>
    <w:rsid w:val="00F846AF"/>
    <w:rsid w:val="00F8608A"/>
    <w:rsid w:val="00F8768C"/>
    <w:rsid w:val="00F9739A"/>
    <w:rsid w:val="00FA495C"/>
    <w:rsid w:val="00FC57E0"/>
    <w:rsid w:val="00FC5DE1"/>
    <w:rsid w:val="00FD10E2"/>
    <w:rsid w:val="00FD6073"/>
    <w:rsid w:val="00FF10C4"/>
    <w:rsid w:val="00FF2559"/>
    <w:rsid w:val="00FF7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hapeDefaults>
    <o:shapedefaults v:ext="edit" spidmax="18434" style="mso-position-vertical-relative:line" o:allowincell="f" fillcolor="#a7bfde" strokecolor="none [3213]">
      <v:fill color="#a7bfde" opacity="13107f"/>
      <v:stroke color="none [3213]" weight="1.5pt"/>
      <v:imagedata embosscolor="shadow add(51)"/>
      <v:shadow on="t" color="#d4cfb3" opacity=".5" offset="19pt,-21pt" offset2="26pt,-30pt"/>
      <v:textbox style="mso-fit-shape-to-text:t" inset="28.8pt,7.2pt,14.4pt,28.8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A83"/>
    <w:pPr>
      <w:tabs>
        <w:tab w:val="left" w:pos="567"/>
        <w:tab w:val="left" w:pos="8222"/>
      </w:tabs>
      <w:spacing w:line="480" w:lineRule="atLeast"/>
      <w:ind w:left="1134" w:hanging="850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A83"/>
    <w:pPr>
      <w:keepNext/>
      <w:tabs>
        <w:tab w:val="clear" w:pos="567"/>
        <w:tab w:val="clear" w:pos="8222"/>
      </w:tabs>
      <w:spacing w:line="240" w:lineRule="auto"/>
      <w:ind w:left="0" w:firstLine="0"/>
      <w:jc w:val="center"/>
      <w:outlineLvl w:val="0"/>
    </w:pPr>
    <w:rPr>
      <w:rFonts w:ascii="Comic Sans MS" w:hAnsi="Comic Sans MS"/>
      <w:b/>
      <w:i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5A83"/>
    <w:pPr>
      <w:keepNext/>
      <w:tabs>
        <w:tab w:val="clear" w:pos="567"/>
        <w:tab w:val="clear" w:pos="8222"/>
      </w:tabs>
      <w:spacing w:line="240" w:lineRule="auto"/>
      <w:ind w:left="0" w:firstLine="0"/>
      <w:outlineLvl w:val="1"/>
    </w:pPr>
    <w:rPr>
      <w:i/>
      <w:iCs/>
      <w:szCs w:val="24"/>
    </w:rPr>
  </w:style>
  <w:style w:type="paragraph" w:styleId="Heading3">
    <w:name w:val="heading 3"/>
    <w:basedOn w:val="Normal"/>
    <w:next w:val="Normal"/>
    <w:qFormat/>
    <w:rsid w:val="00275A83"/>
    <w:pPr>
      <w:keepNext/>
      <w:spacing w:line="240" w:lineRule="auto"/>
      <w:ind w:left="1570"/>
      <w:jc w:val="both"/>
      <w:outlineLvl w:val="2"/>
    </w:pPr>
    <w:rPr>
      <w:b/>
      <w:bCs/>
      <w:szCs w:val="24"/>
      <w:u w:val="single"/>
    </w:rPr>
  </w:style>
  <w:style w:type="paragraph" w:styleId="Heading4">
    <w:name w:val="heading 4"/>
    <w:basedOn w:val="Normal"/>
    <w:next w:val="Normal"/>
    <w:qFormat/>
    <w:rsid w:val="00275A83"/>
    <w:pPr>
      <w:tabs>
        <w:tab w:val="clear" w:pos="567"/>
        <w:tab w:val="clear" w:pos="8222"/>
      </w:tabs>
      <w:autoSpaceDE w:val="0"/>
      <w:autoSpaceDN w:val="0"/>
      <w:adjustRightInd w:val="0"/>
      <w:spacing w:line="240" w:lineRule="auto"/>
      <w:ind w:left="900" w:hanging="180"/>
      <w:outlineLvl w:val="3"/>
    </w:pPr>
    <w:rPr>
      <w:color w:val="000000"/>
      <w:szCs w:val="24"/>
    </w:rPr>
  </w:style>
  <w:style w:type="paragraph" w:styleId="Heading5">
    <w:name w:val="heading 5"/>
    <w:basedOn w:val="Normal"/>
    <w:next w:val="Normal"/>
    <w:qFormat/>
    <w:rsid w:val="00275A83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240" w:lineRule="auto"/>
      <w:ind w:left="851" w:right="1995" w:firstLine="0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275A83"/>
    <w:pPr>
      <w:keepNext/>
      <w:ind w:left="852"/>
      <w:jc w:val="both"/>
      <w:outlineLvl w:val="5"/>
    </w:pPr>
    <w:rPr>
      <w:i/>
      <w:iCs/>
      <w:color w:val="993300"/>
      <w:sz w:val="20"/>
      <w:szCs w:val="24"/>
    </w:rPr>
  </w:style>
  <w:style w:type="paragraph" w:styleId="Heading7">
    <w:name w:val="heading 7"/>
    <w:basedOn w:val="Normal"/>
    <w:next w:val="Normal"/>
    <w:qFormat/>
    <w:rsid w:val="00275A83"/>
    <w:pPr>
      <w:keepNext/>
      <w:autoSpaceDE w:val="0"/>
      <w:autoSpaceDN w:val="0"/>
      <w:adjustRightInd w:val="0"/>
      <w:spacing w:line="336" w:lineRule="auto"/>
      <w:jc w:val="both"/>
      <w:outlineLvl w:val="6"/>
    </w:pPr>
    <w:rPr>
      <w:b/>
      <w:bCs/>
      <w:color w:val="000000"/>
      <w:szCs w:val="36"/>
      <w:u w:val="single"/>
    </w:rPr>
  </w:style>
  <w:style w:type="paragraph" w:styleId="Heading8">
    <w:name w:val="heading 8"/>
    <w:basedOn w:val="Normal"/>
    <w:next w:val="Normal"/>
    <w:qFormat/>
    <w:rsid w:val="00275A83"/>
    <w:pPr>
      <w:keepNext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A83"/>
    <w:pPr>
      <w:tabs>
        <w:tab w:val="clear" w:pos="567"/>
        <w:tab w:val="clear" w:pos="8222"/>
        <w:tab w:val="center" w:pos="4153"/>
        <w:tab w:val="right" w:pos="8306"/>
      </w:tabs>
    </w:pPr>
  </w:style>
  <w:style w:type="paragraph" w:customStyle="1" w:styleId="ExamCode">
    <w:name w:val="Exam Code"/>
    <w:basedOn w:val="Normal"/>
    <w:rsid w:val="00275A83"/>
    <w:pPr>
      <w:jc w:val="right"/>
    </w:pPr>
    <w:rPr>
      <w:rFonts w:ascii="Arial" w:hAnsi="Arial"/>
      <w:b/>
      <w:sz w:val="20"/>
    </w:rPr>
  </w:style>
  <w:style w:type="paragraph" w:customStyle="1" w:styleId="ExamQuestion">
    <w:name w:val="Exam Question"/>
    <w:basedOn w:val="Normal"/>
    <w:rsid w:val="00275A83"/>
    <w:pPr>
      <w:tabs>
        <w:tab w:val="clear" w:pos="567"/>
        <w:tab w:val="clear" w:pos="8222"/>
        <w:tab w:val="left" w:pos="540"/>
        <w:tab w:val="left" w:pos="1080"/>
        <w:tab w:val="right" w:pos="10080"/>
      </w:tabs>
      <w:spacing w:before="120" w:after="120" w:line="360" w:lineRule="auto"/>
      <w:ind w:left="1077" w:hanging="1077"/>
      <w:jc w:val="both"/>
    </w:pPr>
  </w:style>
  <w:style w:type="paragraph" w:styleId="Footer">
    <w:name w:val="footer"/>
    <w:basedOn w:val="Normal"/>
    <w:rsid w:val="00275A83"/>
    <w:pPr>
      <w:tabs>
        <w:tab w:val="clear" w:pos="567"/>
        <w:tab w:val="clear" w:pos="8222"/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75A83"/>
  </w:style>
  <w:style w:type="paragraph" w:styleId="BodyText">
    <w:name w:val="Body Text"/>
    <w:basedOn w:val="Normal"/>
    <w:rsid w:val="00275A83"/>
    <w:pPr>
      <w:tabs>
        <w:tab w:val="clear" w:pos="567"/>
        <w:tab w:val="clear" w:pos="8222"/>
      </w:tabs>
      <w:spacing w:after="360" w:line="360" w:lineRule="auto"/>
      <w:ind w:left="0" w:firstLine="0"/>
      <w:jc w:val="both"/>
    </w:pPr>
  </w:style>
  <w:style w:type="paragraph" w:styleId="BodyText3">
    <w:name w:val="Body Text 3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  <w:jc w:val="center"/>
    </w:pPr>
    <w:rPr>
      <w:rFonts w:ascii="Comic Sans MS" w:hAnsi="Comic Sans MS"/>
      <w:sz w:val="52"/>
      <w:lang w:val="en-IE"/>
    </w:rPr>
  </w:style>
  <w:style w:type="paragraph" w:customStyle="1" w:styleId="llist">
    <w:name w:val="llist"/>
    <w:basedOn w:val="Normal"/>
    <w:rsid w:val="00275A83"/>
    <w:pPr>
      <w:numPr>
        <w:numId w:val="1"/>
      </w:numPr>
      <w:tabs>
        <w:tab w:val="clear" w:pos="567"/>
        <w:tab w:val="clear" w:pos="8222"/>
        <w:tab w:val="right" w:pos="7088"/>
      </w:tabs>
      <w:spacing w:line="240" w:lineRule="auto"/>
    </w:pPr>
  </w:style>
  <w:style w:type="paragraph" w:styleId="BodyTextIndent">
    <w:name w:val="Body Text Indent"/>
    <w:basedOn w:val="Normal"/>
    <w:link w:val="BodyTextIndentChar"/>
    <w:rsid w:val="00275A83"/>
    <w:pPr>
      <w:jc w:val="both"/>
    </w:pPr>
  </w:style>
  <w:style w:type="paragraph" w:styleId="BodyText2">
    <w:name w:val="Body Text 2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  <w:jc w:val="both"/>
    </w:pPr>
    <w:rPr>
      <w:sz w:val="20"/>
    </w:rPr>
  </w:style>
  <w:style w:type="paragraph" w:styleId="Caption">
    <w:name w:val="caption"/>
    <w:basedOn w:val="Normal"/>
    <w:next w:val="Normal"/>
    <w:qFormat/>
    <w:rsid w:val="00275A83"/>
    <w:pPr>
      <w:spacing w:before="120" w:after="120"/>
    </w:pPr>
    <w:rPr>
      <w:b/>
      <w:bCs/>
      <w:sz w:val="20"/>
    </w:rPr>
  </w:style>
  <w:style w:type="paragraph" w:styleId="BlockText">
    <w:name w:val="Block Text"/>
    <w:basedOn w:val="Normal"/>
    <w:rsid w:val="00275A83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402"/>
        <w:tab w:val="left" w:pos="3544"/>
        <w:tab w:val="left" w:pos="3969"/>
      </w:tabs>
      <w:spacing w:line="240" w:lineRule="auto"/>
      <w:ind w:left="851" w:right="1995" w:firstLine="0"/>
    </w:pPr>
  </w:style>
  <w:style w:type="paragraph" w:styleId="ListNumber2">
    <w:name w:val="List Number 2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</w:pPr>
    <w:rPr>
      <w:sz w:val="20"/>
    </w:rPr>
  </w:style>
  <w:style w:type="paragraph" w:styleId="BodyTextIndent2">
    <w:name w:val="Body Text Indent 2"/>
    <w:basedOn w:val="Normal"/>
    <w:rsid w:val="00275A83"/>
    <w:pPr>
      <w:ind w:left="1135" w:hanging="851"/>
      <w:jc w:val="both"/>
    </w:pPr>
  </w:style>
  <w:style w:type="paragraph" w:styleId="DocumentMap">
    <w:name w:val="Document Map"/>
    <w:basedOn w:val="Normal"/>
    <w:semiHidden/>
    <w:rsid w:val="00275A83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</w:pPr>
    <w:rPr>
      <w:rFonts w:ascii="Courier New" w:hAnsi="Courier New" w:cs="Courier New"/>
      <w:sz w:val="20"/>
    </w:rPr>
  </w:style>
  <w:style w:type="paragraph" w:customStyle="1" w:styleId="Code">
    <w:name w:val="Code"/>
    <w:basedOn w:val="ExamQuestion"/>
    <w:rsid w:val="00275A83"/>
    <w:pPr>
      <w:tabs>
        <w:tab w:val="clear" w:pos="10080"/>
        <w:tab w:val="left" w:pos="1797"/>
        <w:tab w:val="left" w:pos="2931"/>
        <w:tab w:val="left" w:pos="4536"/>
      </w:tabs>
      <w:spacing w:before="0" w:after="0" w:line="240" w:lineRule="auto"/>
      <w:ind w:left="1080" w:hanging="1080"/>
      <w:jc w:val="left"/>
    </w:pPr>
  </w:style>
  <w:style w:type="paragraph" w:customStyle="1" w:styleId="12">
    <w:name w:val="12"/>
    <w:basedOn w:val="Normal"/>
    <w:rsid w:val="00F74C0A"/>
    <w:pPr>
      <w:tabs>
        <w:tab w:val="clear" w:pos="567"/>
        <w:tab w:val="clear" w:pos="8222"/>
      </w:tabs>
      <w:overflowPunct w:val="0"/>
      <w:autoSpaceDE w:val="0"/>
      <w:autoSpaceDN w:val="0"/>
      <w:adjustRightInd w:val="0"/>
      <w:spacing w:line="240" w:lineRule="auto"/>
      <w:ind w:left="0" w:firstLine="0"/>
      <w:textAlignment w:val="baseline"/>
    </w:pPr>
    <w:rPr>
      <w:sz w:val="28"/>
    </w:rPr>
  </w:style>
  <w:style w:type="table" w:customStyle="1" w:styleId="TableGrid1">
    <w:name w:val="Table Grid1"/>
    <w:basedOn w:val="TableNormal"/>
    <w:next w:val="TableGrid"/>
    <w:rsid w:val="00CF3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CF3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F37B3"/>
    <w:pPr>
      <w:tabs>
        <w:tab w:val="left" w:pos="567"/>
        <w:tab w:val="left" w:pos="8222"/>
      </w:tabs>
      <w:spacing w:line="480" w:lineRule="atLeast"/>
      <w:ind w:left="1134" w:hanging="85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F6B17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F846AF"/>
    <w:rPr>
      <w:sz w:val="24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D4874"/>
    <w:rPr>
      <w:rFonts w:ascii="Comic Sans MS" w:hAnsi="Comic Sans MS"/>
      <w:b/>
      <w:i/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4874"/>
    <w:rPr>
      <w:i/>
      <w:iCs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F3E78"/>
    <w:pPr>
      <w:tabs>
        <w:tab w:val="clear" w:pos="567"/>
        <w:tab w:val="clear" w:pos="8222"/>
      </w:tabs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xam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4EE8B-58DF-4489-B867-812651C8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examtemplate.dot</Template>
  <TotalTime>369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Exam Papers</vt:lpstr>
    </vt:vector>
  </TitlesOfParts>
  <Company>D.I.T. Kevin Street</Company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Exam Papers</dc:title>
  <dc:subject>Exam Papers Templates</dc:subject>
  <dc:creator>Patricia O'Byrne</dc:creator>
  <cp:keywords>WSAD WMT Computer Science</cp:keywords>
  <dc:description/>
  <cp:lastModifiedBy>pobyrne</cp:lastModifiedBy>
  <cp:revision>12</cp:revision>
  <cp:lastPrinted>2011-04-12T14:49:00Z</cp:lastPrinted>
  <dcterms:created xsi:type="dcterms:W3CDTF">2011-08-22T18:09:00Z</dcterms:created>
  <dcterms:modified xsi:type="dcterms:W3CDTF">2011-10-21T08:40:00Z</dcterms:modified>
</cp:coreProperties>
</file>