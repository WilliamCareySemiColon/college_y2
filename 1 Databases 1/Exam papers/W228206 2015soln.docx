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right"/>
        <w:rPr>
          <w:rFonts w:ascii="Arial Narrow" w:hAnsi="Arial Narrow"/>
          <w:lang w:val="en-IE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right"/>
        <w:rPr>
          <w:rFonts w:ascii="Arial Narrow" w:hAnsi="Arial Narrow"/>
          <w:lang w:val="en-IE" w:eastAsia="ar-SA"/>
        </w:rPr>
      </w:pP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E" w:eastAsia="en-IE"/>
        </w:rPr>
        <w:drawing>
          <wp:inline distT="0" distB="0" distL="0" distR="0">
            <wp:extent cx="998220" cy="99060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22"/>
          <w:szCs w:val="22"/>
        </w:rPr>
      </w:pPr>
      <w:r w:rsidRPr="00A82A24">
        <w:rPr>
          <w:b/>
          <w:sz w:val="22"/>
          <w:szCs w:val="22"/>
        </w:rPr>
        <w:t>DUBLIN INSTITUTE OF TECHNOLOGY</w:t>
      </w:r>
    </w:p>
    <w:p w:rsidR="00A82A24" w:rsidRPr="00A82A24" w:rsidRDefault="00A82A24" w:rsidP="00A82A2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</w:rPr>
      </w:pPr>
      <w:r w:rsidRPr="00A82A24">
        <w:rPr>
          <w:b/>
        </w:rPr>
        <w:t>_____________</w:t>
      </w: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rFonts w:ascii="Arial Narrow" w:hAnsi="Arial Narrow"/>
          <w:lang w:val="en-US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rFonts w:ascii="Arial Narrow" w:hAnsi="Arial Narrow"/>
          <w:lang w:val="en-US" w:eastAsia="ar-SA"/>
        </w:rPr>
      </w:pPr>
    </w:p>
    <w:p w:rsidR="00286270" w:rsidRDefault="00286270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outlineLvl w:val="3"/>
        <w:rPr>
          <w:b/>
          <w:sz w:val="36"/>
          <w:lang w:val="en-US" w:eastAsia="ar-SA"/>
        </w:rPr>
      </w:pPr>
      <w:r w:rsidRPr="00A82A24">
        <w:rPr>
          <w:b/>
          <w:sz w:val="36"/>
          <w:lang w:val="en-US" w:eastAsia="ar-SA"/>
        </w:rPr>
        <w:t>BSc. (Honours) Degree in Computer Science</w:t>
      </w:r>
    </w:p>
    <w:p w:rsidR="00AE63FE" w:rsidRPr="00A82A24" w:rsidRDefault="00AE63FE" w:rsidP="00AE63FE">
      <w:pPr>
        <w:keepNext/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outlineLvl w:val="3"/>
        <w:rPr>
          <w:b/>
          <w:sz w:val="36"/>
          <w:lang w:val="en-US" w:eastAsia="ar-SA"/>
        </w:rPr>
      </w:pPr>
      <w:r w:rsidRPr="00A82A24">
        <w:rPr>
          <w:b/>
          <w:sz w:val="36"/>
          <w:lang w:val="en-US" w:eastAsia="ar-SA"/>
        </w:rPr>
        <w:t>BSc. (Honours) Degree in Computer Science</w:t>
      </w:r>
      <w:r>
        <w:rPr>
          <w:b/>
          <w:sz w:val="36"/>
          <w:lang w:val="en-US" w:eastAsia="ar-SA"/>
        </w:rPr>
        <w:t xml:space="preserve"> (International)</w:t>
      </w:r>
    </w:p>
    <w:p w:rsidR="00286270" w:rsidRPr="00F07921" w:rsidRDefault="00286270" w:rsidP="00286270">
      <w:pPr>
        <w:keepNext/>
        <w:numPr>
          <w:ilvl w:val="3"/>
          <w:numId w:val="0"/>
        </w:numPr>
        <w:tabs>
          <w:tab w:val="clear" w:pos="567"/>
          <w:tab w:val="clear" w:pos="8222"/>
          <w:tab w:val="num" w:pos="864"/>
        </w:tabs>
        <w:suppressAutoHyphens/>
        <w:spacing w:line="240" w:lineRule="auto"/>
        <w:ind w:left="864" w:hanging="864"/>
        <w:jc w:val="center"/>
        <w:outlineLvl w:val="3"/>
        <w:rPr>
          <w:b/>
          <w:sz w:val="36"/>
          <w:lang w:val="en-US" w:eastAsia="ar-SA"/>
        </w:rPr>
      </w:pPr>
      <w:r w:rsidRPr="00F07921">
        <w:rPr>
          <w:b/>
          <w:sz w:val="36"/>
          <w:lang w:val="en-US" w:eastAsia="ar-SA"/>
        </w:rPr>
        <w:t xml:space="preserve"> </w:t>
      </w:r>
    </w:p>
    <w:p w:rsidR="00286270" w:rsidRPr="00F07921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b/>
          <w:lang w:val="en-US" w:eastAsia="ar-SA"/>
        </w:rPr>
      </w:pPr>
      <w:r w:rsidRPr="00F07921">
        <w:rPr>
          <w:b/>
          <w:lang w:val="en-US" w:eastAsia="ar-SA"/>
        </w:rPr>
        <w:t>Year 2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  <w:r w:rsidRPr="00A82A24">
        <w:rPr>
          <w:sz w:val="28"/>
          <w:lang w:val="en-IE" w:eastAsia="ar-SA"/>
        </w:rPr>
        <w:t>_______________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76A12" w:rsidP="00286270">
      <w:pPr>
        <w:keepNext/>
        <w:tabs>
          <w:tab w:val="clear" w:pos="567"/>
          <w:tab w:val="clear" w:pos="8222"/>
        </w:tabs>
        <w:suppressAutoHyphens/>
        <w:spacing w:line="240" w:lineRule="auto"/>
        <w:ind w:left="-22" w:firstLine="0"/>
        <w:jc w:val="center"/>
        <w:outlineLvl w:val="1"/>
        <w:rPr>
          <w:b/>
          <w:color w:val="000000"/>
          <w:sz w:val="28"/>
          <w:lang w:val="en-IE" w:eastAsia="ar-SA"/>
        </w:rPr>
      </w:pPr>
      <w:r>
        <w:rPr>
          <w:b/>
          <w:color w:val="000000"/>
          <w:sz w:val="28"/>
          <w:lang w:val="en-IE" w:eastAsia="ar-SA"/>
        </w:rPr>
        <w:t>WINTER</w:t>
      </w:r>
      <w:r w:rsidRPr="00A82A24">
        <w:rPr>
          <w:b/>
          <w:color w:val="000000"/>
          <w:sz w:val="28"/>
          <w:lang w:val="en-IE" w:eastAsia="ar-SA"/>
        </w:rPr>
        <w:t xml:space="preserve"> </w:t>
      </w:r>
      <w:r>
        <w:rPr>
          <w:b/>
          <w:color w:val="000000"/>
          <w:sz w:val="28"/>
          <w:lang w:val="en-IE" w:eastAsia="ar-SA"/>
        </w:rPr>
        <w:t xml:space="preserve">EXAMINATIONS </w:t>
      </w:r>
      <w:r w:rsidR="0005121C">
        <w:rPr>
          <w:b/>
          <w:color w:val="000000"/>
          <w:sz w:val="28"/>
          <w:lang w:val="en-IE" w:eastAsia="ar-SA"/>
        </w:rPr>
        <w:t>2015/2016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  <w:r w:rsidRPr="00A82A24">
        <w:rPr>
          <w:sz w:val="28"/>
          <w:lang w:val="en-IE" w:eastAsia="ar-SA"/>
        </w:rPr>
        <w:t>____________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rPr>
          <w:sz w:val="28"/>
          <w:lang w:val="en-IE" w:eastAsia="ar-SA"/>
        </w:rPr>
      </w:pPr>
    </w:p>
    <w:p w:rsidR="00286270" w:rsidRPr="00A82A24" w:rsidRDefault="00286270" w:rsidP="00286270">
      <w:pPr>
        <w:keepNext/>
        <w:tabs>
          <w:tab w:val="clear" w:pos="567"/>
          <w:tab w:val="clear" w:pos="8222"/>
          <w:tab w:val="left" w:pos="3600"/>
        </w:tabs>
        <w:suppressAutoHyphens/>
        <w:spacing w:line="240" w:lineRule="auto"/>
        <w:ind w:left="0" w:firstLine="0"/>
        <w:jc w:val="center"/>
        <w:outlineLvl w:val="2"/>
        <w:rPr>
          <w:b/>
          <w:sz w:val="28"/>
          <w:lang w:val="en-IE" w:eastAsia="ar-SA"/>
        </w:rPr>
      </w:pPr>
      <w:r w:rsidRPr="00A82A24">
        <w:rPr>
          <w:b/>
          <w:sz w:val="28"/>
          <w:lang w:val="en-IE" w:eastAsia="ar-SA"/>
        </w:rPr>
        <w:t>DATABASES I</w:t>
      </w:r>
      <w:r w:rsidR="00A82A24">
        <w:rPr>
          <w:b/>
          <w:sz w:val="28"/>
          <w:lang w:val="en-IE" w:eastAsia="ar-SA"/>
        </w:rPr>
        <w:t xml:space="preserve"> [CMPU2007]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600" w:firstLine="0"/>
        <w:rPr>
          <w:lang w:val="en-IE"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Ms. D. Lawless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Dr. D. Lillis</w:t>
      </w:r>
    </w:p>
    <w:p w:rsidR="00286270" w:rsidRPr="00A82A24" w:rsidRDefault="00286270" w:rsidP="00286270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A82A24">
        <w:rPr>
          <w:lang w:val="en-IE" w:eastAsia="ar-SA"/>
        </w:rPr>
        <w:t>Mr. K. Fol</w:t>
      </w:r>
      <w:r w:rsidR="00711794" w:rsidRPr="00A82A24">
        <w:rPr>
          <w:lang w:val="en-IE" w:eastAsia="ar-SA"/>
        </w:rPr>
        <w:t>e</w:t>
      </w:r>
      <w:r w:rsidRPr="00A82A24">
        <w:rPr>
          <w:lang w:val="en-IE" w:eastAsia="ar-SA"/>
        </w:rPr>
        <w:t>y</w:t>
      </w:r>
    </w:p>
    <w:p w:rsidR="00286270" w:rsidRPr="00A82A24" w:rsidRDefault="00286270" w:rsidP="007627AB">
      <w:pPr>
        <w:tabs>
          <w:tab w:val="clear" w:pos="567"/>
          <w:tab w:val="clear" w:pos="8222"/>
          <w:tab w:val="left" w:pos="14400"/>
        </w:tabs>
        <w:suppressAutoHyphens/>
        <w:spacing w:line="240" w:lineRule="auto"/>
        <w:ind w:left="3420" w:firstLine="0"/>
        <w:rPr>
          <w:lang w:val="en-IE" w:eastAsia="ar-SA"/>
        </w:rPr>
      </w:pPr>
      <w:r w:rsidRPr="00A82A24">
        <w:rPr>
          <w:lang w:val="en-IE" w:eastAsia="ar-SA"/>
        </w:rPr>
        <w:t xml:space="preserve">                        </w:t>
      </w:r>
    </w:p>
    <w:p w:rsidR="00AB7885" w:rsidRDefault="00AB7885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A82A24" w:rsidRDefault="007627AB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>
        <w:rPr>
          <w:lang w:val="en-IE" w:eastAsia="ar-SA"/>
        </w:rPr>
        <w:t>Friday 19</w:t>
      </w:r>
      <w:r w:rsidRPr="007627AB">
        <w:rPr>
          <w:vertAlign w:val="superscript"/>
          <w:lang w:val="en-IE" w:eastAsia="ar-SA"/>
        </w:rPr>
        <w:t>th</w:t>
      </w:r>
      <w:r>
        <w:rPr>
          <w:lang w:val="en-IE" w:eastAsia="ar-SA"/>
        </w:rPr>
        <w:t xml:space="preserve"> January </w:t>
      </w:r>
      <w:r>
        <w:rPr>
          <w:lang w:val="en-IE" w:eastAsia="ar-SA"/>
        </w:rPr>
        <w:tab/>
      </w:r>
      <w:r>
        <w:rPr>
          <w:lang w:val="en-IE" w:eastAsia="ar-SA"/>
        </w:rPr>
        <w:tab/>
        <w:t>1.00 P.M. – 3.00 P.M.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rPr>
          <w:lang w:val="en-IE" w:eastAsia="ar-SA"/>
        </w:rPr>
      </w:pP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</w:r>
      <w:r w:rsidRPr="00A82A24">
        <w:rPr>
          <w:lang w:val="en-IE" w:eastAsia="ar-SA"/>
        </w:rPr>
        <w:tab/>
        <w:t xml:space="preserve"> </w:t>
      </w:r>
    </w:p>
    <w:p w:rsidR="00286270" w:rsidRDefault="00905AA7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  <w:r w:rsidRPr="00905AA7">
        <w:rPr>
          <w:sz w:val="40"/>
          <w:lang w:val="en-IE" w:eastAsia="ar-SA"/>
        </w:rPr>
        <w:t>SOLUTIONS</w:t>
      </w:r>
    </w:p>
    <w:p w:rsidR="00905AA7" w:rsidRPr="00A82A24" w:rsidRDefault="00905AA7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276A12" w:rsidRDefault="002B0D88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b/>
          <w:lang w:eastAsia="ar-SA"/>
        </w:rPr>
      </w:pPr>
      <w:r w:rsidRPr="00276A12">
        <w:rPr>
          <w:b/>
          <w:lang w:eastAsia="ar-SA"/>
        </w:rPr>
        <w:t xml:space="preserve">Answer </w:t>
      </w:r>
      <w:r w:rsidR="00604E94" w:rsidRPr="00276A12">
        <w:rPr>
          <w:b/>
          <w:u w:val="single"/>
          <w:lang w:eastAsia="ar-SA"/>
        </w:rPr>
        <w:t>ALL</w:t>
      </w:r>
      <w:r w:rsidR="00286270" w:rsidRPr="00276A12">
        <w:rPr>
          <w:b/>
          <w:lang w:eastAsia="ar-SA"/>
        </w:rPr>
        <w:t xml:space="preserve"> questions.</w:t>
      </w:r>
    </w:p>
    <w:p w:rsidR="00286270" w:rsidRPr="00A82A24" w:rsidRDefault="00286270" w:rsidP="00286270">
      <w:pPr>
        <w:tabs>
          <w:tab w:val="clear" w:pos="567"/>
          <w:tab w:val="left" w:pos="576"/>
        </w:tabs>
        <w:ind w:left="0" w:firstLine="0"/>
        <w:jc w:val="center"/>
      </w:pPr>
      <w:r w:rsidRPr="00A82A24">
        <w:t>There is a syntax table on the last page to assist you.</w:t>
      </w: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eastAsia="ar-SA"/>
        </w:rPr>
      </w:pPr>
    </w:p>
    <w:p w:rsidR="00286270" w:rsidRPr="00A82A24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lang w:val="en-IE" w:eastAsia="ar-SA"/>
        </w:rPr>
      </w:pPr>
    </w:p>
    <w:p w:rsidR="00286270" w:rsidRPr="00286270" w:rsidRDefault="00286270" w:rsidP="00286270">
      <w:pPr>
        <w:tabs>
          <w:tab w:val="clear" w:pos="567"/>
          <w:tab w:val="clear" w:pos="8222"/>
        </w:tabs>
        <w:suppressAutoHyphens/>
        <w:spacing w:line="240" w:lineRule="auto"/>
        <w:ind w:left="0" w:firstLine="0"/>
        <w:jc w:val="center"/>
        <w:rPr>
          <w:rFonts w:ascii="Arial Narrow" w:hAnsi="Arial Narrow"/>
          <w:lang w:val="en-IE" w:eastAsia="ar-SA"/>
        </w:rPr>
      </w:pPr>
    </w:p>
    <w:p w:rsidR="00207534" w:rsidRDefault="00207534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5"/>
      </w:tblGrid>
      <w:tr w:rsidR="00F01D0C" w:rsidTr="006150F3">
        <w:tc>
          <w:tcPr>
            <w:tcW w:w="5000" w:type="pct"/>
          </w:tcPr>
          <w:p w:rsidR="00CA4C2D" w:rsidRPr="00BF3006" w:rsidRDefault="00BF3006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</w:pPr>
            <w:r w:rsidRPr="00BF3006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lastRenderedPageBreak/>
              <w:t>Case Study #1</w:t>
            </w:r>
            <w:r w:rsidR="00A37DC7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 xml:space="preserve"> – </w:t>
            </w:r>
            <w:r w:rsidR="004B5476">
              <w:rPr>
                <w:rFonts w:ascii="Courier New" w:hAnsi="Courier New" w:cs="Courier New"/>
                <w:b/>
                <w:color w:val="000000"/>
                <w:sz w:val="22"/>
                <w:szCs w:val="22"/>
                <w:lang w:val="en-IE" w:eastAsia="en-IE"/>
              </w:rPr>
              <w:t>Footie AFC</w:t>
            </w:r>
          </w:p>
          <w:p w:rsidR="00604E94" w:rsidRPr="00287853" w:rsidRDefault="00604E9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color w:val="000000"/>
                <w:szCs w:val="24"/>
                <w:lang w:val="en-IE" w:eastAsia="en-IE"/>
              </w:rPr>
            </w:pPr>
            <w:r w:rsidRPr="00287853">
              <w:rPr>
                <w:color w:val="000000"/>
                <w:szCs w:val="24"/>
                <w:lang w:val="en-IE" w:eastAsia="en-IE"/>
              </w:rPr>
              <w:t>The following relationa</w:t>
            </w:r>
            <w:r w:rsidR="006A06BA">
              <w:rPr>
                <w:color w:val="000000"/>
                <w:szCs w:val="24"/>
                <w:lang w:val="en-IE" w:eastAsia="en-IE"/>
              </w:rPr>
              <w:t xml:space="preserve">l schema 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and interpretation will be used in subsequent questions: </w:t>
            </w:r>
          </w:p>
          <w:p w:rsidR="00604E94" w:rsidRPr="00287853" w:rsidRDefault="00604E9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color w:val="000000"/>
                <w:szCs w:val="24"/>
                <w:lang w:val="en-IE" w:eastAsia="en-IE"/>
              </w:rPr>
            </w:pPr>
          </w:p>
          <w:p w:rsidR="00604E9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clubMember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m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ID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fName, surname, 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email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E40164" w:rsidRPr="00E40164" w:rsidRDefault="006E452C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Manag</w:t>
            </w:r>
            <w:r w:rsidR="00E40164"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er</w:t>
            </w:r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r w:rsidR="00E40164" w:rsidRPr="00B74571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mgrID</w:t>
            </w:r>
            <w:r w:rsid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, mgrName, mgrEmail)</w:t>
            </w:r>
          </w:p>
          <w:p w:rsidR="00E4016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team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t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, t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Name, </w:t>
            </w:r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mgrID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E40164" w:rsidRPr="00E4016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color w:val="000000"/>
                <w:szCs w:val="24"/>
                <w:lang w:val="en-IE" w:eastAsia="en-IE"/>
              </w:rPr>
              <w:t>teamMember (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t</w:t>
            </w:r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,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m</w:t>
            </w:r>
            <w:r w:rsidRPr="00287853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ID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)</w:t>
            </w:r>
          </w:p>
          <w:p w:rsidR="00604E94" w:rsidRPr="00287853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p</w:t>
            </w:r>
            <w:r w:rsidR="002D49FD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racticeSlots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r w:rsidR="00B40E68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p</w:t>
            </w:r>
            <w:r w:rsidR="002D49FD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Slot</w:t>
            </w:r>
            <w:r w:rsidR="00B40E68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r w:rsidR="00944BF8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parkL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ocation, </w:t>
            </w:r>
            <w:r w:rsidR="001B5F4C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weekday,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 start</w:t>
            </w:r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_time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, end</w:t>
            </w:r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_time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) </w:t>
            </w:r>
          </w:p>
          <w:p w:rsidR="00E40164" w:rsidRDefault="002D49FD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practiceB</w:t>
            </w:r>
            <w:r w:rsidR="00E40164">
              <w:rPr>
                <w:rFonts w:ascii="Courier New" w:hAnsi="Courier New" w:cs="Courier New"/>
                <w:b/>
                <w:bCs/>
                <w:color w:val="000000"/>
                <w:szCs w:val="24"/>
                <w:lang w:val="en-IE" w:eastAsia="en-IE"/>
              </w:rPr>
              <w:t>ooking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(</w:t>
            </w:r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p</w:t>
            </w:r>
            <w:r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Slot</w:t>
            </w:r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No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 xml:space="preserve">, </w:t>
            </w:r>
            <w:r w:rsidR="00E40164">
              <w:rPr>
                <w:rFonts w:ascii="Courier New" w:hAnsi="Courier New" w:cs="Courier New"/>
                <w:color w:val="000000"/>
                <w:szCs w:val="24"/>
                <w:u w:val="single"/>
                <w:lang w:val="en-IE" w:eastAsia="en-IE"/>
              </w:rPr>
              <w:t>tNo)</w:t>
            </w:r>
          </w:p>
          <w:p w:rsidR="00604E94" w:rsidRPr="00287853" w:rsidRDefault="006A06BA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Note: underlined attributes indicate how each instance of a relation is identified.</w:t>
            </w:r>
          </w:p>
          <w:p w:rsidR="00604E94" w:rsidRPr="00604E94" w:rsidRDefault="00604E9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Courier New" w:hAnsi="Courier New" w:cs="Courier New"/>
                <w:color w:val="000000"/>
                <w:sz w:val="22"/>
                <w:szCs w:val="22"/>
                <w:lang w:val="en-IE" w:eastAsia="en-IE"/>
              </w:rPr>
            </w:pPr>
          </w:p>
          <w:p w:rsidR="00604E9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Footie AFC </w:t>
            </w:r>
            <w:r w:rsidRPr="007A38E6">
              <w:rPr>
                <w:lang w:val="en-IE" w:eastAsia="en-IE"/>
              </w:rPr>
              <w:t>is a football club based in Walkinstown, Dublin. The club has ac</w:t>
            </w:r>
            <w:r>
              <w:rPr>
                <w:lang w:val="en-IE" w:eastAsia="en-IE"/>
              </w:rPr>
              <w:t>c</w:t>
            </w:r>
            <w:r w:rsidRPr="007A38E6">
              <w:rPr>
                <w:lang w:val="en-IE" w:eastAsia="en-IE"/>
              </w:rPr>
              <w:t xml:space="preserve">ess to a number of playing pitches in Tymon Park. </w:t>
            </w:r>
            <w:r>
              <w:rPr>
                <w:lang w:val="en-IE" w:eastAsia="en-IE"/>
              </w:rPr>
              <w:t xml:space="preserve"> </w:t>
            </w:r>
          </w:p>
          <w:p w:rsidR="00604E9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Details of club members are stored in the 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clubMember</w:t>
            </w:r>
            <w:r>
              <w:rPr>
                <w:color w:val="000000"/>
                <w:szCs w:val="24"/>
                <w:lang w:val="en-IE" w:eastAsia="en-IE"/>
              </w:rPr>
              <w:t xml:space="preserve"> table. St</w:t>
            </w:r>
            <w:r w:rsidR="006A06BA">
              <w:rPr>
                <w:color w:val="000000"/>
                <w:szCs w:val="24"/>
                <w:lang w:val="en-IE" w:eastAsia="en-IE"/>
              </w:rPr>
              <w:t xml:space="preserve">ored for each club member is a 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>unique number (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 xml:space="preserve">), </w:t>
            </w:r>
            <w:r>
              <w:rPr>
                <w:color w:val="000000"/>
                <w:szCs w:val="24"/>
                <w:lang w:val="en-IE" w:eastAsia="en-IE"/>
              </w:rPr>
              <w:t xml:space="preserve">their 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>first name (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fName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>) and surname (</w:t>
            </w:r>
            <w:r w:rsidR="00604E94"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surname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 xml:space="preserve">) </w:t>
            </w:r>
            <w:r>
              <w:rPr>
                <w:color w:val="000000"/>
                <w:szCs w:val="24"/>
                <w:lang w:val="en-IE" w:eastAsia="en-IE"/>
              </w:rPr>
              <w:t>and email address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email</w:t>
            </w:r>
            <w:r w:rsidR="00604E94" w:rsidRPr="00287853">
              <w:rPr>
                <w:color w:val="000000"/>
                <w:szCs w:val="24"/>
                <w:lang w:val="en-IE" w:eastAsia="en-IE"/>
              </w:rPr>
              <w:t xml:space="preserve">). </w:t>
            </w:r>
          </w:p>
          <w:p w:rsidR="00A05D47" w:rsidRDefault="00A05D47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Details of managers are stored in the 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anager</w:t>
            </w:r>
            <w:r>
              <w:rPr>
                <w:color w:val="000000"/>
                <w:szCs w:val="24"/>
                <w:lang w:val="en-IE" w:eastAsia="en-IE"/>
              </w:rPr>
              <w:t xml:space="preserve"> table. Stored for each manager is a </w:t>
            </w:r>
            <w:r w:rsidRPr="00287853">
              <w:rPr>
                <w:color w:val="000000"/>
                <w:szCs w:val="24"/>
                <w:lang w:val="en-IE" w:eastAsia="en-IE"/>
              </w:rPr>
              <w:t>unique number (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ID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), </w:t>
            </w:r>
            <w:r>
              <w:rPr>
                <w:color w:val="000000"/>
                <w:szCs w:val="24"/>
                <w:lang w:val="en-IE" w:eastAsia="en-IE"/>
              </w:rPr>
              <w:t>their name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</w:t>
            </w:r>
            <w:r w:rsidRPr="00287853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Name</w:t>
            </w:r>
            <w:r w:rsidRPr="00287853">
              <w:rPr>
                <w:color w:val="000000"/>
                <w:szCs w:val="24"/>
                <w:lang w:val="en-IE" w:eastAsia="en-IE"/>
              </w:rPr>
              <w:t>) and</w:t>
            </w:r>
            <w:r>
              <w:rPr>
                <w:color w:val="000000"/>
                <w:szCs w:val="24"/>
                <w:lang w:val="en-IE" w:eastAsia="en-IE"/>
              </w:rPr>
              <w:t xml:space="preserve"> email address</w:t>
            </w:r>
            <w:r w:rsidRPr="00287853">
              <w:rPr>
                <w:color w:val="000000"/>
                <w:szCs w:val="24"/>
                <w:lang w:val="en-IE" w:eastAsia="en-IE"/>
              </w:rPr>
              <w:t xml:space="preserve"> (</w:t>
            </w:r>
            <w:r>
              <w:rPr>
                <w:color w:val="000000"/>
                <w:szCs w:val="24"/>
                <w:lang w:val="en-IE" w:eastAsia="en-IE"/>
              </w:rPr>
              <w:t>mgr</w:t>
            </w:r>
            <w:r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Email</w:t>
            </w:r>
            <w:r w:rsidRPr="00287853">
              <w:rPr>
                <w:color w:val="000000"/>
                <w:szCs w:val="24"/>
                <w:lang w:val="en-IE" w:eastAsia="en-IE"/>
              </w:rPr>
              <w:t>).</w:t>
            </w:r>
          </w:p>
          <w:p w:rsidR="00E40164" w:rsidRPr="00287853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Details of each team are stored in the 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team</w:t>
            </w:r>
            <w:r>
              <w:rPr>
                <w:color w:val="000000"/>
                <w:szCs w:val="24"/>
                <w:lang w:val="en-IE" w:eastAsia="en-IE"/>
              </w:rPr>
              <w:t xml:space="preserve"> table. Stored for each team are its unique number (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tNo</w:t>
            </w:r>
            <w:r>
              <w:rPr>
                <w:color w:val="000000"/>
                <w:szCs w:val="24"/>
                <w:lang w:val="en-IE" w:eastAsia="en-IE"/>
              </w:rPr>
              <w:t xml:space="preserve">), name </w:t>
            </w:r>
            <w:r w:rsidR="00905AA7">
              <w:rPr>
                <w:color w:val="000000"/>
                <w:szCs w:val="24"/>
                <w:lang w:val="en-IE" w:eastAsia="en-IE"/>
              </w:rPr>
              <w:t>(</w:t>
            </w:r>
            <w:r w:rsidR="00905AA7"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</w:t>
            </w:r>
            <w:r w:rsidR="00905AA7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ame</w:t>
            </w:r>
            <w:r w:rsidR="00905AA7">
              <w:rPr>
                <w:color w:val="000000"/>
                <w:szCs w:val="24"/>
                <w:lang w:val="en-IE" w:eastAsia="en-IE"/>
              </w:rPr>
              <w:t xml:space="preserve">), </w:t>
            </w:r>
            <w:r>
              <w:rPr>
                <w:color w:val="000000"/>
                <w:szCs w:val="24"/>
                <w:lang w:val="en-IE" w:eastAsia="en-IE"/>
              </w:rPr>
              <w:t xml:space="preserve">and ID of the </w:t>
            </w:r>
            <w:r w:rsidR="00A05D47">
              <w:rPr>
                <w:color w:val="000000"/>
                <w:szCs w:val="24"/>
                <w:lang w:val="en-IE" w:eastAsia="en-IE"/>
              </w:rPr>
              <w:t>team manag</w:t>
            </w:r>
            <w:r w:rsidR="00B74571">
              <w:rPr>
                <w:color w:val="000000"/>
                <w:szCs w:val="24"/>
                <w:lang w:val="en-IE" w:eastAsia="en-IE"/>
              </w:rPr>
              <w:t>er</w:t>
            </w:r>
            <w:r w:rsidR="00A05D47">
              <w:rPr>
                <w:color w:val="000000"/>
                <w:szCs w:val="24"/>
                <w:lang w:val="en-IE" w:eastAsia="en-IE"/>
              </w:rPr>
              <w:t xml:space="preserve"> who acts as the team manager</w:t>
            </w:r>
            <w:r>
              <w:rPr>
                <w:color w:val="000000"/>
                <w:szCs w:val="24"/>
                <w:lang w:val="en-IE" w:eastAsia="en-IE"/>
              </w:rPr>
              <w:t xml:space="preserve"> (</w:t>
            </w:r>
            <w:r w:rsid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mgrID</w:t>
            </w:r>
            <w:r>
              <w:rPr>
                <w:color w:val="000000"/>
                <w:szCs w:val="24"/>
                <w:lang w:val="en-IE" w:eastAsia="en-IE"/>
              </w:rPr>
              <w:t xml:space="preserve">). Each team can only have one </w:t>
            </w:r>
            <w:r w:rsidR="00B74571">
              <w:rPr>
                <w:color w:val="000000"/>
                <w:szCs w:val="24"/>
                <w:lang w:val="en-IE" w:eastAsia="en-IE"/>
              </w:rPr>
              <w:t>manager but each manager can manage many teams</w:t>
            </w:r>
            <w:r>
              <w:rPr>
                <w:color w:val="000000"/>
                <w:szCs w:val="24"/>
                <w:lang w:val="en-IE" w:eastAsia="en-IE"/>
              </w:rPr>
              <w:t>.</w:t>
            </w:r>
          </w:p>
          <w:p w:rsidR="00E40164" w:rsidRDefault="00E40164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>Each team has a number of members. The members for each team are stored on the teamMember table. Details stored are the number of the team (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tNo</w:t>
            </w:r>
            <w:r>
              <w:rPr>
                <w:color w:val="000000"/>
                <w:szCs w:val="24"/>
                <w:lang w:val="en-IE" w:eastAsia="en-IE"/>
              </w:rPr>
              <w:t>) and the member ID of the member (</w:t>
            </w:r>
            <w:r w:rsidRPr="00E40164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mID</w:t>
            </w:r>
            <w:r>
              <w:rPr>
                <w:color w:val="000000"/>
                <w:szCs w:val="24"/>
                <w:lang w:val="en-IE" w:eastAsia="en-IE"/>
              </w:rPr>
              <w:t>). Each team can have many members. Each member can belong to only one team.</w:t>
            </w:r>
            <w:r w:rsidR="00B74571">
              <w:rPr>
                <w:color w:val="000000"/>
                <w:szCs w:val="24"/>
                <w:lang w:val="en-IE" w:eastAsia="en-IE"/>
              </w:rPr>
              <w:t xml:space="preserve"> </w:t>
            </w:r>
          </w:p>
          <w:p w:rsidR="00B74571" w:rsidRDefault="00B74571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The club has a number of pitches booked in Tymon park for </w:t>
            </w:r>
            <w:r w:rsidR="002D49FD">
              <w:rPr>
                <w:color w:val="000000"/>
                <w:szCs w:val="24"/>
                <w:lang w:val="en-IE" w:eastAsia="en-IE"/>
              </w:rPr>
              <w:t xml:space="preserve">practice on </w:t>
            </w:r>
            <w:r>
              <w:rPr>
                <w:color w:val="000000"/>
                <w:szCs w:val="24"/>
                <w:lang w:val="en-IE" w:eastAsia="en-IE"/>
              </w:rPr>
              <w:t>selected days of</w:t>
            </w:r>
            <w:r w:rsidR="006A06BA">
              <w:rPr>
                <w:color w:val="000000"/>
                <w:szCs w:val="24"/>
                <w:lang w:val="en-IE" w:eastAsia="en-IE"/>
              </w:rPr>
              <w:t xml:space="preserve"> the week</w:t>
            </w:r>
            <w:r>
              <w:rPr>
                <w:color w:val="000000"/>
                <w:szCs w:val="24"/>
                <w:lang w:val="en-IE" w:eastAsia="en-IE"/>
              </w:rPr>
              <w:t xml:space="preserve"> and certain times on these days. Each </w:t>
            </w:r>
            <w:r w:rsidR="002D49FD">
              <w:rPr>
                <w:color w:val="000000"/>
                <w:szCs w:val="24"/>
                <w:lang w:val="en-IE" w:eastAsia="en-IE"/>
              </w:rPr>
              <w:t xml:space="preserve">practice slot </w:t>
            </w:r>
            <w:r>
              <w:rPr>
                <w:color w:val="000000"/>
                <w:szCs w:val="24"/>
                <w:lang w:val="en-IE" w:eastAsia="en-IE"/>
              </w:rPr>
              <w:t xml:space="preserve">available is stored in the </w:t>
            </w:r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</w:t>
            </w:r>
            <w:r w:rsid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ractice</w:t>
            </w:r>
            <w:r w:rsidR="002D49FD"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Slots</w:t>
            </w:r>
            <w:r>
              <w:rPr>
                <w:color w:val="000000"/>
                <w:szCs w:val="24"/>
                <w:lang w:val="en-IE" w:eastAsia="en-IE"/>
              </w:rPr>
              <w:t xml:space="preserve"> table. Details stored are a unique number (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</w:t>
            </w:r>
            <w:r w:rsid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Slot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No</w:t>
            </w:r>
            <w:r>
              <w:rPr>
                <w:color w:val="000000"/>
                <w:szCs w:val="24"/>
                <w:lang w:val="en-IE" w:eastAsia="en-IE"/>
              </w:rPr>
              <w:t>), the location of the pitch in the park (</w:t>
            </w:r>
            <w:r w:rsidR="00944BF8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parkL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ocation</w:t>
            </w:r>
            <w:r>
              <w:rPr>
                <w:color w:val="000000"/>
                <w:szCs w:val="24"/>
                <w:lang w:val="en-IE" w:eastAsia="en-IE"/>
              </w:rPr>
              <w:t>), the day of the week (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weekday</w:t>
            </w:r>
            <w:r w:rsidR="006A06BA">
              <w:rPr>
                <w:color w:val="000000"/>
                <w:szCs w:val="24"/>
                <w:lang w:val="en-IE" w:eastAsia="en-IE"/>
              </w:rPr>
              <w:t>),</w:t>
            </w:r>
            <w:r>
              <w:rPr>
                <w:color w:val="000000"/>
                <w:szCs w:val="24"/>
                <w:lang w:val="en-IE" w:eastAsia="en-IE"/>
              </w:rPr>
              <w:t xml:space="preserve"> the start of the timeslot it is available on that day (start_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time</w:t>
            </w:r>
            <w:r>
              <w:rPr>
                <w:color w:val="000000"/>
                <w:szCs w:val="24"/>
                <w:lang w:val="en-IE" w:eastAsia="en-IE"/>
              </w:rPr>
              <w:t>) and the end time of that timeslot (end_</w:t>
            </w:r>
            <w:r w:rsidRPr="00B74571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time</w:t>
            </w:r>
            <w:r w:rsidR="002D49FD">
              <w:rPr>
                <w:color w:val="000000"/>
                <w:szCs w:val="24"/>
                <w:lang w:val="en-IE" w:eastAsia="en-IE"/>
              </w:rPr>
              <w:t>).</w:t>
            </w:r>
          </w:p>
          <w:p w:rsidR="00B74571" w:rsidRDefault="00B74571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Cs w:val="24"/>
                <w:lang w:val="en-IE" w:eastAsia="en-IE"/>
              </w:rPr>
            </w:pPr>
          </w:p>
          <w:p w:rsidR="00F01D0C" w:rsidRPr="0074190D" w:rsidRDefault="00B74571" w:rsidP="004B5476">
            <w:pPr>
              <w:tabs>
                <w:tab w:val="clear" w:pos="567"/>
                <w:tab w:val="clear" w:pos="8222"/>
              </w:tabs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color w:val="000000"/>
                <w:sz w:val="23"/>
                <w:szCs w:val="23"/>
                <w:lang w:val="en-IE" w:eastAsia="en-IE"/>
              </w:rPr>
            </w:pPr>
            <w:r>
              <w:rPr>
                <w:color w:val="000000"/>
                <w:szCs w:val="24"/>
                <w:lang w:val="en-IE" w:eastAsia="en-IE"/>
              </w:rPr>
              <w:t xml:space="preserve">The team manager can book these slots for their teams. Details of </w:t>
            </w:r>
            <w:r w:rsidR="002D49FD">
              <w:rPr>
                <w:color w:val="000000"/>
                <w:szCs w:val="24"/>
                <w:lang w:val="en-IE" w:eastAsia="en-IE"/>
              </w:rPr>
              <w:t xml:space="preserve">practice bookings are stored in the </w:t>
            </w:r>
            <w:r w:rsidR="006A06BA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practice</w:t>
            </w:r>
            <w:r w:rsidR="002D49FD"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B</w:t>
            </w:r>
            <w:r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ooking</w:t>
            </w:r>
            <w:r>
              <w:rPr>
                <w:color w:val="000000"/>
                <w:szCs w:val="24"/>
                <w:lang w:val="en-IE" w:eastAsia="en-IE"/>
              </w:rPr>
              <w:t xml:space="preserve"> table. Details stored are the number of the </w:t>
            </w:r>
            <w:r w:rsidR="002D49FD">
              <w:rPr>
                <w:color w:val="000000"/>
                <w:szCs w:val="24"/>
                <w:lang w:val="en-IE" w:eastAsia="en-IE"/>
              </w:rPr>
              <w:t>slot booked (</w:t>
            </w:r>
            <w:r w:rsidR="002D49FD"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pSlotNo</w:t>
            </w:r>
            <w:r w:rsidR="002D49FD">
              <w:rPr>
                <w:color w:val="000000"/>
                <w:szCs w:val="24"/>
                <w:lang w:val="en-IE" w:eastAsia="en-IE"/>
              </w:rPr>
              <w:t>) and the team number for which it is booked (</w:t>
            </w:r>
            <w:r w:rsidR="002D49FD" w:rsidRPr="002D49FD">
              <w:rPr>
                <w:rFonts w:ascii="Courier New" w:hAnsi="Courier New" w:cs="Courier New"/>
                <w:color w:val="000000"/>
                <w:szCs w:val="24"/>
                <w:lang w:val="en-IE" w:eastAsia="en-IE"/>
              </w:rPr>
              <w:t>tNo</w:t>
            </w:r>
            <w:r w:rsidR="002D49FD">
              <w:rPr>
                <w:color w:val="000000"/>
                <w:szCs w:val="24"/>
                <w:lang w:val="en-IE" w:eastAsia="en-IE"/>
              </w:rPr>
              <w:t xml:space="preserve">). </w:t>
            </w:r>
            <w:r w:rsidR="00AB6785">
              <w:rPr>
                <w:color w:val="000000"/>
                <w:szCs w:val="24"/>
                <w:lang w:val="en-IE" w:eastAsia="en-IE"/>
              </w:rPr>
              <w:t>Each slot can be booked by only one team but each team can book many practice slots.</w:t>
            </w:r>
          </w:p>
        </w:tc>
      </w:tr>
    </w:tbl>
    <w:p w:rsidR="00D253E2" w:rsidRDefault="00D253E2"/>
    <w:p w:rsidR="00D253E2" w:rsidRDefault="00D253E2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590"/>
        <w:gridCol w:w="9638"/>
      </w:tblGrid>
      <w:tr w:rsidR="00995AD5" w:rsidTr="003D61B5">
        <w:trPr>
          <w:trHeight w:val="841"/>
        </w:trPr>
        <w:tc>
          <w:tcPr>
            <w:tcW w:w="214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lastRenderedPageBreak/>
              <w:t>1.</w:t>
            </w:r>
          </w:p>
        </w:tc>
        <w:tc>
          <w:tcPr>
            <w:tcW w:w="276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(a)</w:t>
            </w:r>
          </w:p>
        </w:tc>
        <w:tc>
          <w:tcPr>
            <w:tcW w:w="4510" w:type="pct"/>
          </w:tcPr>
          <w:p w:rsidR="00D618EF" w:rsidRPr="00E97F29" w:rsidRDefault="00D618EF" w:rsidP="00D618EF">
            <w:pPr>
              <w:pStyle w:val="ExamQuestion"/>
              <w:numPr>
                <w:ilvl w:val="0"/>
                <w:numId w:val="12"/>
              </w:numPr>
              <w:spacing w:before="0" w:line="240" w:lineRule="auto"/>
              <w:rPr>
                <w:i/>
                <w:szCs w:val="24"/>
              </w:rPr>
            </w:pPr>
            <w:r>
              <w:rPr>
                <w:szCs w:val="24"/>
              </w:rPr>
              <w:t xml:space="preserve">Draw a </w:t>
            </w:r>
            <w:r w:rsidRPr="00633F8D">
              <w:rPr>
                <w:i/>
                <w:szCs w:val="24"/>
              </w:rPr>
              <w:t>physical</w:t>
            </w:r>
            <w:r>
              <w:rPr>
                <w:szCs w:val="24"/>
              </w:rPr>
              <w:t xml:space="preserve"> </w:t>
            </w:r>
            <w:r w:rsidRPr="000701D0">
              <w:rPr>
                <w:i/>
                <w:szCs w:val="24"/>
              </w:rPr>
              <w:t>Entity Relationship diagram (ER</w:t>
            </w:r>
            <w:r>
              <w:rPr>
                <w:i/>
                <w:szCs w:val="24"/>
              </w:rPr>
              <w:t xml:space="preserve">D) </w:t>
            </w:r>
            <w:r>
              <w:rPr>
                <w:szCs w:val="24"/>
              </w:rPr>
              <w:t>for the case study above showing the attributes for each entity and identifying clearly primary and foreign keys.</w:t>
            </w:r>
          </w:p>
          <w:p w:rsidR="0087050E" w:rsidRPr="00DF7E7C" w:rsidRDefault="0087050E" w:rsidP="00E97F29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1440" w:firstLine="0"/>
              <w:jc w:val="right"/>
              <w:rPr>
                <w:b/>
                <w:szCs w:val="24"/>
              </w:rPr>
            </w:pPr>
            <w:r w:rsidRPr="00DF7E7C">
              <w:rPr>
                <w:b/>
                <w:szCs w:val="24"/>
              </w:rPr>
              <w:t xml:space="preserve"> </w:t>
            </w:r>
            <w:r w:rsidR="00995AD5" w:rsidRPr="00DF7E7C">
              <w:rPr>
                <w:b/>
                <w:szCs w:val="24"/>
              </w:rPr>
              <w:t>(</w:t>
            </w:r>
            <w:r w:rsidR="004B5439">
              <w:rPr>
                <w:b/>
                <w:szCs w:val="24"/>
              </w:rPr>
              <w:t>1</w:t>
            </w:r>
            <w:r w:rsidR="00D618EF">
              <w:rPr>
                <w:b/>
                <w:szCs w:val="24"/>
              </w:rPr>
              <w:t>4</w:t>
            </w:r>
            <w:r w:rsidR="00995AD5" w:rsidRPr="00DF7E7C">
              <w:rPr>
                <w:b/>
                <w:szCs w:val="24"/>
              </w:rPr>
              <w:t xml:space="preserve"> marks)</w:t>
            </w:r>
          </w:p>
          <w:p w:rsidR="00340C6D" w:rsidRPr="00E97F29" w:rsidRDefault="00340C6D" w:rsidP="00E97F29">
            <w:pPr>
              <w:spacing w:line="240" w:lineRule="auto"/>
              <w:rPr>
                <w:b/>
              </w:rPr>
            </w:pPr>
          </w:p>
        </w:tc>
      </w:tr>
      <w:tr w:rsidR="00E97F29" w:rsidTr="003D61B5">
        <w:trPr>
          <w:trHeight w:val="841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:rsidR="00E97F29" w:rsidRDefault="00E97F29" w:rsidP="00E97F29">
            <w:pPr>
              <w:pStyle w:val="ExamQuestion"/>
              <w:spacing w:before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E97F29" w:rsidRDefault="00D618EF" w:rsidP="00E97F29">
            <w:pPr>
              <w:pStyle w:val="ExamQuestion"/>
              <w:spacing w:before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4 marks </w:t>
            </w:r>
            <w:r w:rsidR="00E97F29">
              <w:rPr>
                <w:szCs w:val="24"/>
              </w:rPr>
              <w:t>for correct identification of entitie</w:t>
            </w:r>
            <w:r w:rsidR="00767BC8">
              <w:rPr>
                <w:szCs w:val="24"/>
              </w:rPr>
              <w:t>s</w:t>
            </w:r>
            <w:r w:rsidR="00E97F29">
              <w:rPr>
                <w:szCs w:val="24"/>
              </w:rPr>
              <w:t>,</w:t>
            </w:r>
            <w:r>
              <w:rPr>
                <w:szCs w:val="24"/>
              </w:rPr>
              <w:t xml:space="preserve"> and placement of attributes and correct </w:t>
            </w:r>
            <w:r w:rsidR="00E97F29">
              <w:rPr>
                <w:szCs w:val="24"/>
              </w:rPr>
              <w:t xml:space="preserve"> primary keys </w:t>
            </w:r>
          </w:p>
          <w:p w:rsidR="00E97F29" w:rsidRDefault="00E97F29" w:rsidP="00E97F29">
            <w:pPr>
              <w:pStyle w:val="ExamQuestion"/>
              <w:spacing w:before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2 x 5</w:t>
            </w:r>
            <w:r w:rsidRPr="00E97F29">
              <w:rPr>
                <w:b/>
                <w:szCs w:val="24"/>
              </w:rPr>
              <w:t xml:space="preserve"> marks</w:t>
            </w:r>
            <w:r>
              <w:rPr>
                <w:b/>
                <w:szCs w:val="24"/>
              </w:rPr>
              <w:t xml:space="preserve"> (10 marks)</w:t>
            </w:r>
            <w:r>
              <w:rPr>
                <w:szCs w:val="24"/>
              </w:rPr>
              <w:t xml:space="preserve"> for correct foreign keys and relationships</w:t>
            </w:r>
          </w:p>
          <w:p w:rsidR="00DC5460" w:rsidRDefault="00DC5460" w:rsidP="00E97F29">
            <w:pPr>
              <w:pStyle w:val="ExamQuestion"/>
              <w:spacing w:before="0" w:line="240" w:lineRule="auto"/>
              <w:ind w:left="0" w:firstLine="0"/>
              <w:jc w:val="left"/>
              <w:rPr>
                <w:szCs w:val="24"/>
              </w:rPr>
            </w:pPr>
          </w:p>
          <w:p w:rsidR="00DC5460" w:rsidRPr="00E97F29" w:rsidRDefault="00DC5460" w:rsidP="00DC5460">
            <w:pPr>
              <w:pStyle w:val="ExamQuestion"/>
              <w:spacing w:before="0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noProof/>
                <w:lang w:val="en-IE" w:eastAsia="en-IE"/>
              </w:rPr>
              <w:drawing>
                <wp:inline distT="0" distB="0" distL="0" distR="0" wp14:anchorId="32C249C5" wp14:editId="6294D844">
                  <wp:extent cx="4221480" cy="2337129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846" cy="233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F29" w:rsidTr="003D61B5">
        <w:trPr>
          <w:trHeight w:val="1960"/>
        </w:trPr>
        <w:tc>
          <w:tcPr>
            <w:tcW w:w="214" w:type="pct"/>
          </w:tcPr>
          <w:p w:rsidR="00E97F29" w:rsidRPr="008545A3" w:rsidRDefault="00E97F29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</w:p>
        </w:tc>
        <w:tc>
          <w:tcPr>
            <w:tcW w:w="276" w:type="pct"/>
          </w:tcPr>
          <w:p w:rsidR="00E97F29" w:rsidRPr="008545A3" w:rsidRDefault="00E97F29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</w:p>
        </w:tc>
        <w:tc>
          <w:tcPr>
            <w:tcW w:w="4510" w:type="pct"/>
          </w:tcPr>
          <w:p w:rsidR="00D618EF" w:rsidRPr="000772BB" w:rsidRDefault="00D618EF" w:rsidP="00D618EF">
            <w:pPr>
              <w:pStyle w:val="ExamQuestion"/>
              <w:numPr>
                <w:ilvl w:val="0"/>
                <w:numId w:val="21"/>
              </w:numPr>
              <w:tabs>
                <w:tab w:val="left" w:pos="228"/>
                <w:tab w:val="right" w:pos="8975"/>
              </w:tabs>
              <w:spacing w:before="0"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Explain </w:t>
            </w:r>
            <w:r w:rsidRPr="007A73B9">
              <w:rPr>
                <w:i/>
                <w:szCs w:val="24"/>
              </w:rPr>
              <w:t>what type of entity</w:t>
            </w:r>
            <w:r>
              <w:rPr>
                <w:szCs w:val="24"/>
              </w:rPr>
              <w:t xml:space="preserve"> practicebooking is. Explain clearly why it is necessary and what type of relationship it helps resolve when transforming from logical to physical design.</w:t>
            </w:r>
          </w:p>
          <w:p w:rsidR="00E97F29" w:rsidRPr="006A06BA" w:rsidRDefault="00E97F29" w:rsidP="00E97F29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720" w:firstLine="0"/>
              <w:jc w:val="left"/>
              <w:rPr>
                <w:b/>
                <w:szCs w:val="24"/>
              </w:rPr>
            </w:pPr>
          </w:p>
          <w:p w:rsidR="00E97F29" w:rsidRPr="006A06BA" w:rsidRDefault="00E97F29" w:rsidP="00E97F29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720" w:firstLine="0"/>
              <w:jc w:val="left"/>
              <w:rPr>
                <w:b/>
                <w:szCs w:val="24"/>
              </w:rPr>
            </w:pPr>
          </w:p>
          <w:p w:rsidR="00E97F29" w:rsidRPr="00E97F29" w:rsidRDefault="00E97F29" w:rsidP="00D618EF">
            <w:pPr>
              <w:pStyle w:val="ListParagraph"/>
              <w:spacing w:line="240" w:lineRule="auto"/>
              <w:ind w:left="10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618E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F7E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97F29" w:rsidTr="003D61B5">
        <w:trPr>
          <w:trHeight w:val="1960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:rsidR="00E97F29" w:rsidRDefault="00E97F29" w:rsidP="00E97F29">
            <w:pPr>
              <w:pStyle w:val="ExamQuestion"/>
              <w:spacing w:before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A05D47" w:rsidRDefault="00D618EF" w:rsidP="00E97F29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A05D47">
              <w:rPr>
                <w:b/>
                <w:szCs w:val="24"/>
              </w:rPr>
              <w:t xml:space="preserve"> marks </w:t>
            </w:r>
            <w:r w:rsidR="00A05D47">
              <w:rPr>
                <w:szCs w:val="24"/>
              </w:rPr>
              <w:t xml:space="preserve">definition </w:t>
            </w:r>
            <w:r w:rsidR="00B10AD0">
              <w:rPr>
                <w:szCs w:val="24"/>
              </w:rPr>
              <w:t xml:space="preserve">and explanation </w:t>
            </w:r>
            <w:r w:rsidR="00A05D47">
              <w:rPr>
                <w:szCs w:val="24"/>
              </w:rPr>
              <w:t>of weak entity (cannot be identified by its attributes alone, must use foreign key plus its own for identity)</w:t>
            </w:r>
          </w:p>
          <w:p w:rsidR="00D618EF" w:rsidRPr="00D618EF" w:rsidRDefault="00D618EF" w:rsidP="00E97F29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2 marks </w:t>
            </w:r>
            <w:r>
              <w:rPr>
                <w:szCs w:val="24"/>
              </w:rPr>
              <w:t>for explaining why it is needed in relational database</w:t>
            </w:r>
          </w:p>
          <w:p w:rsidR="00D618EF" w:rsidRDefault="00D618EF" w:rsidP="00E97F29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1 mark </w:t>
            </w:r>
            <w:r>
              <w:rPr>
                <w:szCs w:val="24"/>
              </w:rPr>
              <w:t xml:space="preserve"> identifying many-to-many</w:t>
            </w:r>
          </w:p>
          <w:p w:rsidR="00814B1E" w:rsidRPr="00005357" w:rsidRDefault="00814B1E" w:rsidP="00D618EF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jc w:val="left"/>
              <w:rPr>
                <w:szCs w:val="24"/>
              </w:rPr>
            </w:pPr>
          </w:p>
        </w:tc>
      </w:tr>
    </w:tbl>
    <w:p w:rsidR="00B10AD0" w:rsidRDefault="00B10AD0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590"/>
        <w:gridCol w:w="5469"/>
        <w:gridCol w:w="4169"/>
      </w:tblGrid>
      <w:tr w:rsidR="00995AD5" w:rsidTr="003D61B5">
        <w:tc>
          <w:tcPr>
            <w:tcW w:w="214" w:type="pct"/>
          </w:tcPr>
          <w:p w:rsidR="00995AD5" w:rsidRPr="00B10AD0" w:rsidRDefault="00B10AD0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1.</w:t>
            </w:r>
          </w:p>
        </w:tc>
        <w:tc>
          <w:tcPr>
            <w:tcW w:w="276" w:type="pct"/>
          </w:tcPr>
          <w:p w:rsidR="00995AD5" w:rsidRPr="008545A3" w:rsidRDefault="008D4259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(b</w:t>
            </w:r>
            <w:r w:rsidR="00995AD5" w:rsidRPr="008545A3">
              <w:rPr>
                <w:b/>
              </w:rPr>
              <w:t>)</w:t>
            </w:r>
          </w:p>
        </w:tc>
        <w:tc>
          <w:tcPr>
            <w:tcW w:w="4510" w:type="pct"/>
            <w:gridSpan w:val="2"/>
          </w:tcPr>
          <w:p w:rsidR="00B8234C" w:rsidRDefault="00B8234C" w:rsidP="00B8234C">
            <w:pPr>
              <w:pStyle w:val="ExamQuestion"/>
              <w:spacing w:before="0" w:line="240" w:lineRule="auto"/>
              <w:ind w:left="0" w:firstLine="0"/>
            </w:pPr>
            <w:r>
              <w:t>When creating the</w:t>
            </w:r>
            <w:r w:rsidR="000701D0">
              <w:t xml:space="preserve"> </w:t>
            </w:r>
            <w:r>
              <w:t xml:space="preserve">Footie AFC database the following </w:t>
            </w:r>
            <w:r w:rsidR="00340C6D">
              <w:t xml:space="preserve">requirements </w:t>
            </w:r>
            <w:r>
              <w:t xml:space="preserve">must be adhered to </w:t>
            </w:r>
            <w:r w:rsidR="009877FA">
              <w:t>:</w:t>
            </w:r>
          </w:p>
          <w:p w:rsidR="00B8234C" w:rsidRDefault="000701D0" w:rsidP="00521FE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a</w:t>
            </w:r>
            <w:r w:rsidR="00743E3A">
              <w:t>ll identifiers for all data must be numeric capab</w:t>
            </w:r>
            <w:r>
              <w:t>le of storing up to 6 digits;</w:t>
            </w:r>
            <w:r w:rsidR="00743E3A">
              <w:t xml:space="preserve"> </w:t>
            </w:r>
          </w:p>
          <w:p w:rsidR="00B8234C" w:rsidRDefault="000701D0" w:rsidP="00521FE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a</w:t>
            </w:r>
            <w:r w:rsidR="00FA579B">
              <w:t>ll names</w:t>
            </w:r>
            <w:r w:rsidR="00A870BB">
              <w:t xml:space="preserve"> and pitch </w:t>
            </w:r>
            <w:r w:rsidR="00B8234C">
              <w:t>locations</w:t>
            </w:r>
            <w:r>
              <w:t xml:space="preserve"> must be alphanumeric </w:t>
            </w:r>
            <w:r w:rsidR="00FA579B">
              <w:t>capable</w:t>
            </w:r>
            <w:r w:rsidR="00B8234C">
              <w:t xml:space="preserve"> of storing up to 30 characters and cannot be null;</w:t>
            </w:r>
          </w:p>
          <w:p w:rsidR="00A870BB" w:rsidRDefault="00B8234C" w:rsidP="00A870B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 xml:space="preserve">day of the week is stored as a numeric </w:t>
            </w:r>
            <w:r w:rsidR="003B3CFB">
              <w:t xml:space="preserve">which can only take </w:t>
            </w:r>
            <w:r>
              <w:t>value</w:t>
            </w:r>
            <w:r w:rsidR="003B3CFB">
              <w:t>s 1 to 7</w:t>
            </w:r>
            <w:r>
              <w:t xml:space="preserve">; </w:t>
            </w:r>
          </w:p>
          <w:p w:rsidR="00A870BB" w:rsidRDefault="00A870BB" w:rsidP="00A870B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a manager must have an email address, team members do not need to provide one;</w:t>
            </w:r>
          </w:p>
          <w:p w:rsidR="00FA579B" w:rsidRDefault="00B8234C" w:rsidP="00521FEB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start</w:t>
            </w:r>
            <w:r w:rsidR="009877FA">
              <w:t>_time and end_time must be store</w:t>
            </w:r>
            <w:r>
              <w:t xml:space="preserve">d as a character value and values </w:t>
            </w:r>
            <w:r w:rsidR="003B3CFB">
              <w:t xml:space="preserve">will be </w:t>
            </w:r>
            <w:r w:rsidR="009877FA">
              <w:t>inserted in the format HH:MM;</w:t>
            </w:r>
          </w:p>
          <w:p w:rsidR="00340C6D" w:rsidRDefault="009877FA" w:rsidP="00375135">
            <w:pPr>
              <w:pStyle w:val="ExamQuestion"/>
              <w:numPr>
                <w:ilvl w:val="0"/>
                <w:numId w:val="10"/>
              </w:numPr>
              <w:tabs>
                <w:tab w:val="clear" w:pos="540"/>
                <w:tab w:val="clear" w:pos="1080"/>
                <w:tab w:val="left" w:pos="795"/>
              </w:tabs>
              <w:spacing w:before="0" w:line="240" w:lineRule="auto"/>
              <w:ind w:left="795" w:hanging="283"/>
            </w:pPr>
            <w:r>
              <w:t>foreign key constraints must be named with the names of the tables involved and _fk e.g. table1_table_2_fk.</w:t>
            </w:r>
          </w:p>
          <w:p w:rsidR="0077271B" w:rsidRPr="0077271B" w:rsidRDefault="00F8616C" w:rsidP="0077271B">
            <w:pPr>
              <w:pStyle w:val="ExamQuestion"/>
              <w:numPr>
                <w:ilvl w:val="0"/>
                <w:numId w:val="11"/>
              </w:numPr>
              <w:spacing w:before="0" w:line="240" w:lineRule="auto"/>
            </w:pPr>
            <w:r>
              <w:t xml:space="preserve">Write the SQL to </w:t>
            </w:r>
            <w:r w:rsidRPr="00FA579B">
              <w:rPr>
                <w:i/>
              </w:rPr>
              <w:t>Create</w:t>
            </w:r>
            <w:r>
              <w:t xml:space="preserve"> </w:t>
            </w:r>
            <w:r w:rsidR="00F3192B">
              <w:t>all the</w:t>
            </w:r>
            <w:r>
              <w:t xml:space="preserve"> table</w:t>
            </w:r>
            <w:r w:rsidR="00F3192B">
              <w:t>s</w:t>
            </w:r>
            <w:r w:rsidR="00B8234C">
              <w:t xml:space="preserve"> required by the Footie AFC database</w:t>
            </w:r>
            <w:r>
              <w:t xml:space="preserve"> </w:t>
            </w:r>
            <w:r w:rsidRPr="00A90E9A">
              <w:rPr>
                <w:i/>
              </w:rPr>
              <w:t>including all constraints required.</w:t>
            </w:r>
            <w:r w:rsidR="0077271B">
              <w:rPr>
                <w:b/>
              </w:rPr>
              <w:t xml:space="preserve">  </w:t>
            </w:r>
            <w:r w:rsidR="0077271B">
              <w:t>Explain the order in which the tables need to be created and why.</w:t>
            </w:r>
          </w:p>
          <w:p w:rsidR="00340C6D" w:rsidRPr="00AB6A8D" w:rsidRDefault="00B57007" w:rsidP="00EF3F45">
            <w:pPr>
              <w:pStyle w:val="ExamQuestion"/>
              <w:spacing w:before="0" w:line="240" w:lineRule="auto"/>
              <w:ind w:left="720" w:firstLine="0"/>
              <w:jc w:val="right"/>
              <w:rPr>
                <w:b/>
              </w:rPr>
            </w:pPr>
            <w:r>
              <w:rPr>
                <w:b/>
              </w:rPr>
              <w:t>(1</w:t>
            </w:r>
            <w:r w:rsidR="00EF3F45">
              <w:rPr>
                <w:b/>
              </w:rPr>
              <w:t>5</w:t>
            </w:r>
            <w:r w:rsidR="0077271B" w:rsidRPr="00AB6A8D">
              <w:rPr>
                <w:b/>
              </w:rPr>
              <w:t xml:space="preserve"> marks)</w:t>
            </w:r>
          </w:p>
        </w:tc>
      </w:tr>
      <w:tr w:rsidR="00005357" w:rsidTr="00767BC8">
        <w:tc>
          <w:tcPr>
            <w:tcW w:w="5000" w:type="pct"/>
            <w:gridSpan w:val="4"/>
            <w:shd w:val="clear" w:color="auto" w:fill="D9D9D9" w:themeFill="background1" w:themeFillShade="D9"/>
          </w:tcPr>
          <w:p w:rsidR="00B57007" w:rsidRDefault="00B57007" w:rsidP="00A34E77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B57007" w:rsidRDefault="00DF13AF" w:rsidP="00A34E77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4</w:t>
            </w:r>
            <w:r w:rsidR="00B57007">
              <w:rPr>
                <w:b/>
                <w:szCs w:val="24"/>
              </w:rPr>
              <w:t xml:space="preserve"> marks </w:t>
            </w:r>
            <w:r w:rsidR="00B57007">
              <w:rPr>
                <w:szCs w:val="24"/>
              </w:rPr>
              <w:t xml:space="preserve">Correctly formatted create statements with primary keys and </w:t>
            </w:r>
            <w:r w:rsidR="00CC7F1A">
              <w:rPr>
                <w:szCs w:val="24"/>
              </w:rPr>
              <w:t>datatypes.</w:t>
            </w:r>
          </w:p>
          <w:p w:rsidR="00B57007" w:rsidRDefault="00B57007" w:rsidP="00A34E77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4 marks </w:t>
            </w:r>
            <w:r>
              <w:rPr>
                <w:szCs w:val="24"/>
              </w:rPr>
              <w:t>Value constraints (names &amp; locations not null, mgr email not null, check day of week)</w:t>
            </w:r>
          </w:p>
          <w:p w:rsidR="00B57007" w:rsidRDefault="00EF3F45" w:rsidP="00A34E77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5</w:t>
            </w:r>
            <w:r w:rsidR="00B57007">
              <w:rPr>
                <w:b/>
                <w:szCs w:val="24"/>
              </w:rPr>
              <w:t xml:space="preserve"> marks </w:t>
            </w:r>
            <w:r w:rsidR="00B57007">
              <w:rPr>
                <w:szCs w:val="24"/>
              </w:rPr>
              <w:t>Foreign Key constraints (team to manager, clubmember to team member, team to team member, practiceslot to practicebooking, team to practicebooking)</w:t>
            </w:r>
          </w:p>
          <w:p w:rsidR="00005357" w:rsidRPr="00A34E77" w:rsidRDefault="00B57007" w:rsidP="00B57007">
            <w:pPr>
              <w:pStyle w:val="ExamQuestion"/>
              <w:tabs>
                <w:tab w:val="clear" w:pos="1080"/>
                <w:tab w:val="left" w:pos="1104"/>
              </w:tabs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2 marks </w:t>
            </w:r>
            <w:r>
              <w:rPr>
                <w:szCs w:val="24"/>
              </w:rPr>
              <w:t>Explanation of order of creation</w:t>
            </w:r>
          </w:p>
        </w:tc>
      </w:tr>
      <w:tr w:rsidR="00A34E77" w:rsidRPr="00375135" w:rsidTr="00767BC8">
        <w:trPr>
          <w:trHeight w:val="1144"/>
        </w:trPr>
        <w:tc>
          <w:tcPr>
            <w:tcW w:w="3049" w:type="pct"/>
            <w:gridSpan w:val="3"/>
            <w:shd w:val="clear" w:color="auto" w:fill="D9D9D9" w:themeFill="background1" w:themeFillShade="D9"/>
          </w:tcPr>
          <w:p w:rsidR="00A34E77" w:rsidRPr="00375135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Create table clubMember(</w:t>
            </w:r>
          </w:p>
          <w:p w:rsidR="00A34E77" w:rsidRPr="00375135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mID numeric(6) PRIMARY KEY, </w:t>
            </w:r>
          </w:p>
          <w:p w:rsidR="00A34E77" w:rsidRPr="00375135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fName varchar2(30) NOT NULL, </w:t>
            </w:r>
          </w:p>
          <w:p w:rsidR="00A34E77" w:rsidRPr="00375135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surname varchar2(30) not null, </w:t>
            </w:r>
          </w:p>
          <w:p w:rsidR="00A34E77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email varchar2(30) ) ;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Create table Manager(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mgrID numeric(6) primary key,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mgrName varchar2(30) not null,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mgrEmail varchar2(30) not null);</w:t>
            </w:r>
          </w:p>
        </w:tc>
        <w:tc>
          <w:tcPr>
            <w:tcW w:w="1951" w:type="pct"/>
            <w:shd w:val="clear" w:color="auto" w:fill="D9D9D9" w:themeFill="background1" w:themeFillShade="D9"/>
          </w:tcPr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Create table teamMember(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tNo numeric(6),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constraint tm_team_fk foreign key (tNo) references team(tNo),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mID numeric(6),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constraint tm_mgr_fk  foreign key (mID) references clubMember(mID),</w:t>
            </w:r>
          </w:p>
          <w:p w:rsidR="00A34E77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primary key (tNo, mID));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</w:p>
        </w:tc>
      </w:tr>
      <w:tr w:rsidR="00A34E77" w:rsidRPr="00375135" w:rsidTr="00767BC8">
        <w:tc>
          <w:tcPr>
            <w:tcW w:w="3049" w:type="pct"/>
            <w:gridSpan w:val="3"/>
            <w:shd w:val="clear" w:color="auto" w:fill="D9D9D9" w:themeFill="background1" w:themeFillShade="D9"/>
          </w:tcPr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Create table practiceSlots(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pSlotNo numeric(6) primary key,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parkLocation varchar2(30) not null,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weekDay numeric (1) not null check (weekDay between 1 and 7),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start_time varchar2(5),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end_time varchar2(5)) ;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Create table team(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tNo numeric(6) primary key,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tName varchar2(30) not null, 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mgrID numeric (6),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constraint team_mgr_fk foreign key (mgrID) references Manager(mgrID) );</w:t>
            </w:r>
          </w:p>
          <w:p w:rsidR="00A34E77" w:rsidRPr="00375135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</w:p>
        </w:tc>
        <w:tc>
          <w:tcPr>
            <w:tcW w:w="1951" w:type="pct"/>
            <w:shd w:val="clear" w:color="auto" w:fill="D9D9D9" w:themeFill="background1" w:themeFillShade="D9"/>
          </w:tcPr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Create table practiceBooking(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pSlotNo numeric (6),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constraint pb_pitch_fk foreign key (pSlotNo) references practiceSlots (pSlotNo),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tNo numeric (6),</w:t>
            </w:r>
          </w:p>
          <w:p w:rsidR="00767BC8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constraint pb_team_fk foreign key (tNo) references team (tNo),</w:t>
            </w:r>
          </w:p>
          <w:p w:rsidR="00A34E77" w:rsidRPr="00375135" w:rsidRDefault="00767BC8" w:rsidP="00767BC8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primary key (pSlotNo, tNo));</w:t>
            </w:r>
          </w:p>
        </w:tc>
      </w:tr>
      <w:tr w:rsidR="00A34E77" w:rsidTr="00767BC8">
        <w:tc>
          <w:tcPr>
            <w:tcW w:w="5000" w:type="pct"/>
            <w:gridSpan w:val="4"/>
            <w:shd w:val="clear" w:color="auto" w:fill="D9D9D9" w:themeFill="background1" w:themeFillShade="D9"/>
          </w:tcPr>
          <w:p w:rsidR="00A34E77" w:rsidRPr="00375135" w:rsidRDefault="00A34E77" w:rsidP="00A34E77">
            <w:pPr>
              <w:pStyle w:val="ExamQuestion"/>
              <w:tabs>
                <w:tab w:val="left" w:pos="228"/>
                <w:tab w:val="right" w:pos="8975"/>
              </w:tabs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</w:p>
        </w:tc>
      </w:tr>
    </w:tbl>
    <w:p w:rsidR="00B57007" w:rsidRDefault="00B5700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590"/>
        <w:gridCol w:w="9638"/>
      </w:tblGrid>
      <w:tr w:rsidR="00005357" w:rsidTr="00375135">
        <w:tc>
          <w:tcPr>
            <w:tcW w:w="214" w:type="pct"/>
          </w:tcPr>
          <w:p w:rsidR="00005357" w:rsidRPr="00B57007" w:rsidRDefault="00B57007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76" w:type="pct"/>
          </w:tcPr>
          <w:p w:rsidR="00005357" w:rsidRDefault="00B57007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4510" w:type="pct"/>
          </w:tcPr>
          <w:p w:rsidR="008126E2" w:rsidRDefault="008126E2" w:rsidP="00375135">
            <w:pPr>
              <w:pStyle w:val="ExamQuestion"/>
              <w:numPr>
                <w:ilvl w:val="0"/>
                <w:numId w:val="11"/>
              </w:numPr>
              <w:spacing w:before="0" w:line="240" w:lineRule="auto"/>
            </w:pPr>
            <w:r>
              <w:t xml:space="preserve">Explain clearly what </w:t>
            </w:r>
            <w:r w:rsidRPr="00330CD8">
              <w:rPr>
                <w:i/>
              </w:rPr>
              <w:t>type of data integrity</w:t>
            </w:r>
            <w:r>
              <w:t xml:space="preserve"> each of the </w:t>
            </w:r>
            <w:r w:rsidR="00767BC8">
              <w:t>constraints you implemented helps you to achieve</w:t>
            </w:r>
            <w:r>
              <w:t>.</w:t>
            </w:r>
          </w:p>
          <w:p w:rsidR="00005357" w:rsidRPr="00DA0F58" w:rsidRDefault="008126E2" w:rsidP="00EF3F45">
            <w:pPr>
              <w:pStyle w:val="ExamQuestion"/>
              <w:spacing w:before="0" w:line="240" w:lineRule="auto"/>
              <w:ind w:left="720" w:firstLine="0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B57007">
              <w:rPr>
                <w:b/>
              </w:rPr>
              <w:t>(</w:t>
            </w:r>
            <w:r w:rsidR="00EF3F45">
              <w:rPr>
                <w:b/>
              </w:rPr>
              <w:t>10</w:t>
            </w:r>
            <w:r w:rsidR="00005357">
              <w:rPr>
                <w:b/>
              </w:rPr>
              <w:t xml:space="preserve"> marks)</w:t>
            </w:r>
          </w:p>
        </w:tc>
      </w:tr>
      <w:tr w:rsidR="00DA0F58" w:rsidTr="00375135">
        <w:tc>
          <w:tcPr>
            <w:tcW w:w="5000" w:type="pct"/>
            <w:gridSpan w:val="3"/>
            <w:shd w:val="clear" w:color="auto" w:fill="D9D9D9" w:themeFill="background1" w:themeFillShade="D9"/>
          </w:tcPr>
          <w:p w:rsidR="00DA0F58" w:rsidRDefault="00DA0F58" w:rsidP="00DA0F58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DA0F58" w:rsidRDefault="00EF3F45" w:rsidP="00DA0F58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DA0F58">
              <w:rPr>
                <w:b/>
                <w:szCs w:val="24"/>
              </w:rPr>
              <w:t xml:space="preserve"> marks </w:t>
            </w:r>
            <w:r w:rsidR="00814B1E">
              <w:rPr>
                <w:szCs w:val="24"/>
              </w:rPr>
              <w:t xml:space="preserve">Not Null, Check  - value </w:t>
            </w:r>
            <w:r w:rsidR="001258FE">
              <w:rPr>
                <w:szCs w:val="24"/>
              </w:rPr>
              <w:t>constraints; ensures data meets specific requirements of business;</w:t>
            </w:r>
          </w:p>
          <w:p w:rsidR="008126E2" w:rsidRDefault="00EF3F45" w:rsidP="00DA0F58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4</w:t>
            </w:r>
            <w:r w:rsidR="008126E2">
              <w:rPr>
                <w:b/>
                <w:szCs w:val="24"/>
              </w:rPr>
              <w:t xml:space="preserve"> marks </w:t>
            </w:r>
            <w:r w:rsidR="008126E2">
              <w:rPr>
                <w:szCs w:val="24"/>
              </w:rPr>
              <w:t xml:space="preserve"> Foreign Key – referential integrity</w:t>
            </w:r>
            <w:r w:rsidR="001258FE">
              <w:rPr>
                <w:szCs w:val="24"/>
              </w:rPr>
              <w:t>; requires every value of one attribute of one table to exist as a value of an attribute in another;</w:t>
            </w:r>
          </w:p>
          <w:p w:rsidR="00DA0F58" w:rsidRPr="00255D0A" w:rsidRDefault="00EF3F45" w:rsidP="00255D0A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8126E2">
              <w:rPr>
                <w:b/>
                <w:szCs w:val="24"/>
              </w:rPr>
              <w:t xml:space="preserve"> mark </w:t>
            </w:r>
            <w:r w:rsidR="008126E2">
              <w:rPr>
                <w:szCs w:val="24"/>
              </w:rPr>
              <w:t>Primary key – entity integrity</w:t>
            </w:r>
            <w:r w:rsidR="001258FE">
              <w:rPr>
                <w:szCs w:val="24"/>
              </w:rPr>
              <w:t>; uniquely identify each instance of an entity</w:t>
            </w:r>
          </w:p>
        </w:tc>
      </w:tr>
    </w:tbl>
    <w:p w:rsidR="00340C6D" w:rsidRDefault="00340C6D" w:rsidP="00375135">
      <w:pPr>
        <w:ind w:left="0" w:firstLine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688"/>
        <w:gridCol w:w="5018"/>
        <w:gridCol w:w="4447"/>
      </w:tblGrid>
      <w:tr w:rsidR="00995AD5" w:rsidTr="00375135">
        <w:tc>
          <w:tcPr>
            <w:tcW w:w="249" w:type="pct"/>
          </w:tcPr>
          <w:p w:rsidR="00995AD5" w:rsidRPr="006A64CF" w:rsidRDefault="00B0078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2" w:type="pct"/>
          </w:tcPr>
          <w:p w:rsidR="00995AD5" w:rsidRPr="008545A3" w:rsidRDefault="00995AD5" w:rsidP="006A64CF">
            <w:pPr>
              <w:pStyle w:val="ExamQuestion"/>
              <w:spacing w:before="0" w:line="240" w:lineRule="auto"/>
              <w:ind w:left="0" w:firstLine="0"/>
              <w:rPr>
                <w:b/>
              </w:rPr>
            </w:pPr>
            <w:r w:rsidRPr="008545A3">
              <w:rPr>
                <w:b/>
              </w:rPr>
              <w:t>(</w:t>
            </w:r>
            <w:r w:rsidR="002A571F">
              <w:rPr>
                <w:b/>
              </w:rPr>
              <w:t>c</w:t>
            </w:r>
            <w:r w:rsidRPr="008545A3">
              <w:rPr>
                <w:b/>
              </w:rPr>
              <w:t>)</w:t>
            </w:r>
          </w:p>
        </w:tc>
        <w:tc>
          <w:tcPr>
            <w:tcW w:w="4429" w:type="pct"/>
            <w:gridSpan w:val="2"/>
          </w:tcPr>
          <w:p w:rsidR="00A34C3B" w:rsidRDefault="00A34C3B" w:rsidP="00A34C3B">
            <w:pPr>
              <w:pStyle w:val="ExamQuestion"/>
              <w:spacing w:before="0" w:line="240" w:lineRule="auto"/>
              <w:ind w:left="0" w:firstLine="0"/>
            </w:pPr>
            <w:r w:rsidRPr="0089348D">
              <w:t xml:space="preserve">Assuming that you have created tables </w:t>
            </w:r>
            <w:r>
              <w:t>for the Footie AFC in your schema.</w:t>
            </w:r>
          </w:p>
          <w:p w:rsidR="00A34C3B" w:rsidRDefault="00A34C3B" w:rsidP="00A34C3B">
            <w:pPr>
              <w:pStyle w:val="ExamQuestion"/>
              <w:spacing w:before="0" w:line="240" w:lineRule="auto"/>
              <w:ind w:left="0" w:firstLine="0"/>
            </w:pPr>
            <w:r>
              <w:t xml:space="preserve">Write the SQL statements required to </w:t>
            </w:r>
            <w:r w:rsidRPr="00650601">
              <w:rPr>
                <w:i/>
              </w:rPr>
              <w:t>insert</w:t>
            </w:r>
            <w:r>
              <w:t xml:space="preserve"> the following data into the relevant tables and persist it. </w:t>
            </w:r>
          </w:p>
          <w:p w:rsidR="00843BD8" w:rsidRDefault="00A34C3B" w:rsidP="00A34C3B">
            <w:pPr>
              <w:pStyle w:val="ExamQuestion"/>
              <w:spacing w:before="0" w:line="240" w:lineRule="auto"/>
              <w:ind w:left="0" w:firstLine="0"/>
            </w:pPr>
            <w:r>
              <w:t>Explain the order in which the data must be inserted and why an instruction is needed to persist it.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18"/>
              <w:gridCol w:w="1227"/>
              <w:gridCol w:w="4862"/>
              <w:gridCol w:w="2332"/>
            </w:tblGrid>
            <w:tr w:rsidR="00A870BB" w:rsidRPr="00375135" w:rsidTr="00375135">
              <w:tc>
                <w:tcPr>
                  <w:tcW w:w="443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Team No</w:t>
                  </w:r>
                </w:p>
              </w:tc>
              <w:tc>
                <w:tcPr>
                  <w:tcW w:w="664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Team Name</w:t>
                  </w:r>
                </w:p>
              </w:tc>
              <w:tc>
                <w:tcPr>
                  <w:tcW w:w="2631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Manager</w:t>
                  </w:r>
                </w:p>
              </w:tc>
              <w:tc>
                <w:tcPr>
                  <w:tcW w:w="1263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Team Members</w:t>
                  </w:r>
                </w:p>
              </w:tc>
            </w:tr>
            <w:tr w:rsidR="00A870BB" w:rsidRPr="00375135" w:rsidTr="00375135">
              <w:tc>
                <w:tcPr>
                  <w:tcW w:w="443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  <w:tc>
                <w:tcPr>
                  <w:tcW w:w="664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Blue</w:t>
                  </w:r>
                </w:p>
              </w:tc>
              <w:tc>
                <w:tcPr>
                  <w:tcW w:w="2631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Mr. Murinho</w:t>
                  </w:r>
                </w:p>
                <w:p w:rsidR="00A870BB" w:rsidRPr="00375135" w:rsidRDefault="00C92EF7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1" w:history="1">
                    <w:r w:rsidR="00A870BB" w:rsidRPr="00375135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jmblue@gmail.com</w:t>
                    </w:r>
                  </w:hyperlink>
                </w:p>
              </w:tc>
              <w:tc>
                <w:tcPr>
                  <w:tcW w:w="1263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J. Terry</w:t>
                  </w:r>
                </w:p>
              </w:tc>
            </w:tr>
            <w:tr w:rsidR="00A870BB" w:rsidRPr="00375135" w:rsidTr="00375135">
              <w:tc>
                <w:tcPr>
                  <w:tcW w:w="443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664" w:type="pct"/>
                </w:tcPr>
                <w:p w:rsidR="00A870BB" w:rsidRPr="00375135" w:rsidRDefault="00A870BB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2631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1263" w:type="pct"/>
                </w:tcPr>
                <w:p w:rsidR="00A870BB" w:rsidRPr="00375135" w:rsidRDefault="00E207D1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E. Hazard</w:t>
                  </w:r>
                </w:p>
              </w:tc>
            </w:tr>
            <w:tr w:rsidR="00CC6BB3" w:rsidRPr="00375135" w:rsidTr="00375135">
              <w:tc>
                <w:tcPr>
                  <w:tcW w:w="443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  <w:tc>
                <w:tcPr>
                  <w:tcW w:w="664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Red</w:t>
                  </w:r>
                </w:p>
              </w:tc>
              <w:tc>
                <w:tcPr>
                  <w:tcW w:w="2631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Mr. Klopp</w:t>
                  </w:r>
                </w:p>
                <w:p w:rsidR="00CC6BB3" w:rsidRPr="00375135" w:rsidRDefault="00C92EF7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2" w:history="1">
                    <w:r w:rsidR="004C599C" w:rsidRPr="00375135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jkred@gmail.com</w:t>
                    </w:r>
                  </w:hyperlink>
                </w:p>
              </w:tc>
              <w:tc>
                <w:tcPr>
                  <w:tcW w:w="1263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J. Milner</w:t>
                  </w:r>
                </w:p>
              </w:tc>
            </w:tr>
            <w:tr w:rsidR="00CC6BB3" w:rsidRPr="00375135" w:rsidTr="00375135">
              <w:tc>
                <w:tcPr>
                  <w:tcW w:w="443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664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2631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1263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E.Can</w:t>
                  </w:r>
                </w:p>
              </w:tc>
            </w:tr>
            <w:tr w:rsidR="00CC6BB3" w:rsidRPr="00375135" w:rsidTr="00375135">
              <w:tc>
                <w:tcPr>
                  <w:tcW w:w="443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3</w:t>
                  </w:r>
                </w:p>
              </w:tc>
              <w:tc>
                <w:tcPr>
                  <w:tcW w:w="664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White</w:t>
                  </w:r>
                </w:p>
              </w:tc>
              <w:tc>
                <w:tcPr>
                  <w:tcW w:w="2631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Mr. M. Pochettino</w:t>
                  </w:r>
                </w:p>
              </w:tc>
              <w:tc>
                <w:tcPr>
                  <w:tcW w:w="1263" w:type="pct"/>
                </w:tcPr>
                <w:p w:rsidR="00CC6BB3" w:rsidRPr="00375135" w:rsidRDefault="00CC6BB3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H.Kane</w:t>
                  </w:r>
                </w:p>
              </w:tc>
            </w:tr>
            <w:tr w:rsidR="00CC6BB3" w:rsidRPr="00375135" w:rsidTr="00375135">
              <w:tc>
                <w:tcPr>
                  <w:tcW w:w="443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664" w:type="pct"/>
                </w:tcPr>
                <w:p w:rsidR="00CC6BB3" w:rsidRPr="00375135" w:rsidRDefault="00CC6BB3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2631" w:type="pct"/>
                </w:tcPr>
                <w:p w:rsidR="00CC6BB3" w:rsidRPr="00375135" w:rsidRDefault="00C92EF7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3" w:history="1">
                    <w:r w:rsidR="004C599C" w:rsidRPr="00375135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mpwhite@gmail.com</w:t>
                    </w:r>
                  </w:hyperlink>
                </w:p>
              </w:tc>
              <w:tc>
                <w:tcPr>
                  <w:tcW w:w="1263" w:type="pct"/>
                </w:tcPr>
                <w:p w:rsidR="00CC6BB3" w:rsidRPr="00375135" w:rsidRDefault="00C92EF7" w:rsidP="00340C6D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4" w:history="1">
                    <w:r w:rsidR="00E162A2" w:rsidRPr="00375135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hk@whiteafc.com</w:t>
                    </w:r>
                  </w:hyperlink>
                </w:p>
              </w:tc>
            </w:tr>
          </w:tbl>
          <w:p w:rsidR="00CC6BB3" w:rsidRDefault="00CC6BB3" w:rsidP="00CC6BB3">
            <w:pPr>
              <w:pStyle w:val="ExamQuestion"/>
              <w:spacing w:before="0" w:line="240" w:lineRule="auto"/>
              <w:ind w:left="0" w:firstLine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1999"/>
              <w:gridCol w:w="1178"/>
              <w:gridCol w:w="1340"/>
              <w:gridCol w:w="1258"/>
              <w:gridCol w:w="1235"/>
            </w:tblGrid>
            <w:tr w:rsidR="00CC6BB3" w:rsidRPr="00375135" w:rsidTr="00CC6BB3">
              <w:tc>
                <w:tcPr>
                  <w:tcW w:w="1103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Practice Slot</w:t>
                  </w:r>
                </w:p>
              </w:tc>
              <w:tc>
                <w:tcPr>
                  <w:tcW w:w="1999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Location</w:t>
                  </w:r>
                </w:p>
              </w:tc>
              <w:tc>
                <w:tcPr>
                  <w:tcW w:w="117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Day</w:t>
                  </w:r>
                </w:p>
              </w:tc>
              <w:tc>
                <w:tcPr>
                  <w:tcW w:w="1340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Start Time</w:t>
                  </w:r>
                </w:p>
              </w:tc>
              <w:tc>
                <w:tcPr>
                  <w:tcW w:w="125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End Time</w:t>
                  </w:r>
                </w:p>
              </w:tc>
              <w:tc>
                <w:tcPr>
                  <w:tcW w:w="1235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b/>
                      <w:sz w:val="20"/>
                    </w:rPr>
                    <w:t>Booked by team</w:t>
                  </w:r>
                </w:p>
              </w:tc>
            </w:tr>
            <w:tr w:rsidR="00CC6BB3" w:rsidRPr="00375135" w:rsidTr="00CC6BB3">
              <w:tc>
                <w:tcPr>
                  <w:tcW w:w="1103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  <w:tc>
                <w:tcPr>
                  <w:tcW w:w="1999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East 1</w:t>
                  </w:r>
                </w:p>
              </w:tc>
              <w:tc>
                <w:tcPr>
                  <w:tcW w:w="117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Monday</w:t>
                  </w:r>
                </w:p>
              </w:tc>
              <w:tc>
                <w:tcPr>
                  <w:tcW w:w="1340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18.00</w:t>
                  </w:r>
                </w:p>
              </w:tc>
              <w:tc>
                <w:tcPr>
                  <w:tcW w:w="125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19.00</w:t>
                  </w:r>
                </w:p>
              </w:tc>
              <w:tc>
                <w:tcPr>
                  <w:tcW w:w="1235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</w:tr>
            <w:tr w:rsidR="00CC6BB3" w:rsidRPr="00375135" w:rsidTr="00CC6BB3">
              <w:tc>
                <w:tcPr>
                  <w:tcW w:w="1103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  <w:tc>
                <w:tcPr>
                  <w:tcW w:w="1999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West 1</w:t>
                  </w:r>
                </w:p>
              </w:tc>
              <w:tc>
                <w:tcPr>
                  <w:tcW w:w="117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Monday</w:t>
                  </w:r>
                </w:p>
              </w:tc>
              <w:tc>
                <w:tcPr>
                  <w:tcW w:w="1340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18.00</w:t>
                  </w:r>
                </w:p>
              </w:tc>
              <w:tc>
                <w:tcPr>
                  <w:tcW w:w="125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19.00</w:t>
                  </w:r>
                </w:p>
              </w:tc>
              <w:tc>
                <w:tcPr>
                  <w:tcW w:w="1235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</w:tr>
            <w:tr w:rsidR="00CC6BB3" w:rsidRPr="00375135" w:rsidTr="00CC6BB3">
              <w:tc>
                <w:tcPr>
                  <w:tcW w:w="1103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3</w:t>
                  </w:r>
                </w:p>
              </w:tc>
              <w:tc>
                <w:tcPr>
                  <w:tcW w:w="1999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West 2</w:t>
                  </w:r>
                </w:p>
              </w:tc>
              <w:tc>
                <w:tcPr>
                  <w:tcW w:w="117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Tuesday</w:t>
                  </w:r>
                </w:p>
              </w:tc>
              <w:tc>
                <w:tcPr>
                  <w:tcW w:w="1340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18.00</w:t>
                  </w:r>
                </w:p>
              </w:tc>
              <w:tc>
                <w:tcPr>
                  <w:tcW w:w="125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19.00</w:t>
                  </w:r>
                </w:p>
              </w:tc>
              <w:tc>
                <w:tcPr>
                  <w:tcW w:w="1235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</w:tr>
            <w:tr w:rsidR="00CC6BB3" w:rsidRPr="00375135" w:rsidTr="00CC6BB3">
              <w:tc>
                <w:tcPr>
                  <w:tcW w:w="1103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4</w:t>
                  </w:r>
                </w:p>
              </w:tc>
              <w:tc>
                <w:tcPr>
                  <w:tcW w:w="1999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East 1</w:t>
                  </w:r>
                </w:p>
              </w:tc>
              <w:tc>
                <w:tcPr>
                  <w:tcW w:w="117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Monday</w:t>
                  </w:r>
                </w:p>
              </w:tc>
              <w:tc>
                <w:tcPr>
                  <w:tcW w:w="1340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19.00</w:t>
                  </w:r>
                </w:p>
              </w:tc>
              <w:tc>
                <w:tcPr>
                  <w:tcW w:w="1258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20.00</w:t>
                  </w:r>
                </w:p>
              </w:tc>
              <w:tc>
                <w:tcPr>
                  <w:tcW w:w="1235" w:type="dxa"/>
                </w:tcPr>
                <w:p w:rsidR="00CC6BB3" w:rsidRPr="00375135" w:rsidRDefault="00CC6BB3" w:rsidP="00375135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375135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</w:tr>
          </w:tbl>
          <w:p w:rsidR="00CC6BB3" w:rsidRDefault="00CC6BB3" w:rsidP="00CC6BB3">
            <w:pPr>
              <w:pStyle w:val="ExamQuestion"/>
              <w:spacing w:before="0" w:line="240" w:lineRule="auto"/>
              <w:ind w:left="0" w:firstLine="0"/>
            </w:pPr>
          </w:p>
          <w:p w:rsidR="00F8616C" w:rsidRPr="00E162A2" w:rsidRDefault="009D76F8" w:rsidP="00B27415">
            <w:pPr>
              <w:pStyle w:val="ExamQuestion"/>
              <w:spacing w:before="0" w:after="0" w:line="240" w:lineRule="auto"/>
              <w:ind w:left="362" w:firstLine="0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767BC8">
              <w:rPr>
                <w:b/>
              </w:rPr>
              <w:t>1</w:t>
            </w:r>
            <w:r w:rsidR="00B27415">
              <w:rPr>
                <w:b/>
              </w:rPr>
              <w:t>5</w:t>
            </w:r>
            <w:r w:rsidR="00FA41C5" w:rsidRPr="00AB6A8D">
              <w:rPr>
                <w:b/>
              </w:rPr>
              <w:t xml:space="preserve"> marks)</w:t>
            </w:r>
          </w:p>
        </w:tc>
      </w:tr>
      <w:tr w:rsidR="00E162A2" w:rsidTr="00375135">
        <w:tc>
          <w:tcPr>
            <w:tcW w:w="5000" w:type="pct"/>
            <w:gridSpan w:val="4"/>
            <w:shd w:val="clear" w:color="auto" w:fill="D9D9D9" w:themeFill="background1" w:themeFillShade="D9"/>
          </w:tcPr>
          <w:p w:rsidR="00255D0A" w:rsidRDefault="00255D0A" w:rsidP="00255D0A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255D0A" w:rsidRDefault="00781AD1" w:rsidP="00255D0A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8</w:t>
            </w:r>
            <w:r w:rsidR="00375135">
              <w:rPr>
                <w:b/>
                <w:szCs w:val="24"/>
              </w:rPr>
              <w:t xml:space="preserve"> </w:t>
            </w:r>
            <w:r w:rsidR="00255D0A">
              <w:rPr>
                <w:b/>
                <w:szCs w:val="24"/>
              </w:rPr>
              <w:t xml:space="preserve">marks </w:t>
            </w:r>
            <w:r w:rsidR="00375135">
              <w:rPr>
                <w:szCs w:val="24"/>
              </w:rPr>
              <w:t>correctly formatted insert statements (with field lists)</w:t>
            </w:r>
            <w:r w:rsidR="0061407A">
              <w:rPr>
                <w:szCs w:val="24"/>
              </w:rPr>
              <w:t xml:space="preserve"> </w:t>
            </w:r>
          </w:p>
          <w:p w:rsidR="00767BC8" w:rsidRDefault="00781AD1" w:rsidP="00255D0A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4</w:t>
            </w:r>
            <w:r w:rsidR="00255D0A">
              <w:rPr>
                <w:b/>
                <w:szCs w:val="24"/>
              </w:rPr>
              <w:t xml:space="preserve"> marks </w:t>
            </w:r>
            <w:r w:rsidR="00375135">
              <w:rPr>
                <w:szCs w:val="24"/>
              </w:rPr>
              <w:t xml:space="preserve">correct order </w:t>
            </w:r>
            <w:r>
              <w:rPr>
                <w:szCs w:val="24"/>
              </w:rPr>
              <w:t>+ explanation</w:t>
            </w:r>
          </w:p>
          <w:p w:rsidR="00375135" w:rsidRPr="00375135" w:rsidRDefault="00781AD1" w:rsidP="00767BC8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767BC8">
              <w:rPr>
                <w:b/>
                <w:szCs w:val="24"/>
              </w:rPr>
              <w:t xml:space="preserve"> </w:t>
            </w:r>
            <w:r w:rsidR="00375135">
              <w:rPr>
                <w:b/>
                <w:szCs w:val="24"/>
              </w:rPr>
              <w:t xml:space="preserve">marks </w:t>
            </w:r>
            <w:r w:rsidR="00375135">
              <w:rPr>
                <w:szCs w:val="24"/>
              </w:rPr>
              <w:t>commit explanation (first DML signals transation, DBMS locks rows until commit/rollback)</w:t>
            </w:r>
          </w:p>
        </w:tc>
      </w:tr>
      <w:tr w:rsidR="00375135" w:rsidTr="00375135">
        <w:tc>
          <w:tcPr>
            <w:tcW w:w="2919" w:type="pct"/>
            <w:gridSpan w:val="3"/>
            <w:shd w:val="clear" w:color="auto" w:fill="D9D9D9" w:themeFill="background1" w:themeFillShade="D9"/>
          </w:tcPr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CLUBMEMBER (MID,FNAME,SURNAME,EMAIL) values (1,'J.','Terry',null);</w:t>
            </w:r>
          </w:p>
          <w:p w:rsidR="00454375" w:rsidRPr="00375135" w:rsidRDefault="00375135" w:rsidP="0045437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Insert into CLUBMEMBER (MID,FNAME,SURNAME,EMAIL) values </w:t>
            </w:r>
            <w:r w:rsidR="00454375" w:rsidRPr="00375135">
              <w:rPr>
                <w:rFonts w:ascii="Courier New" w:hAnsi="Courier New" w:cs="Courier New"/>
                <w:sz w:val="18"/>
                <w:szCs w:val="24"/>
              </w:rPr>
              <w:t>Insert into CLUBMEMBER (MID,FNAME,SURNAME,EMAIL) values (2,'E.','Hazard',null);</w:t>
            </w:r>
          </w:p>
          <w:p w:rsidR="00375135" w:rsidRPr="00375135" w:rsidRDefault="00454375" w:rsidP="0045437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 </w:t>
            </w:r>
            <w:r w:rsidR="00375135" w:rsidRPr="00375135">
              <w:rPr>
                <w:rFonts w:ascii="Courier New" w:hAnsi="Courier New" w:cs="Courier New"/>
                <w:sz w:val="18"/>
                <w:szCs w:val="24"/>
              </w:rPr>
              <w:t>(3,'J.','Milner',null);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CLUBMEMBER (MID,FNAME,SURNAME,EMAIL) values (4,'E.','Can',null);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CLUBMEMBER (MID,FNAME,SURNAME,EMAIL) values (5,'H.','Kane',’hk@whiteafc.com’);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MANAGER (MGRID,MGRNAME,MGREMAIL) values (1,'Mr. Murinho','jmblue@gmail.com');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MANAGER (MGRID,MGRNAME,MGREMAIL) values (2,'Mr. Klopp','jkred@gmail.com');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MANAGER (MGRID,MGRNAME,MGREMAIL) values (3,'Mr. M. Pochettino','mpwhite@gmail.com');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PRACTICESLOTS (PSLOTNO,PARKLOCATION,WEEKDAY,START_TIME,END_TIME) values (1,'East 1',1,'18:00','19:00');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PRACTICESLOTS (PSLOTNO,PARKLOCATION,WEEKDAY,START_TIME,END_TIME) values (2,'West 1',1,'18:00','19:00');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PRACTICESLOTS (PSLOTNO,PARKLOCATION,WEEKDAY,START_TIME,END_TIME) values (3,'West 2',2,'18:00','19:00');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PRACTICESLOTS (PSLOTNO,PARKLOCATION,WEEKDAY,START_TIME,END_TIME) values (4,'East 1',1,'19:00','20:00');</w:t>
            </w:r>
          </w:p>
          <w:p w:rsidR="00375135" w:rsidRPr="00375135" w:rsidRDefault="00375135" w:rsidP="00255D0A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b/>
                <w:sz w:val="18"/>
                <w:szCs w:val="24"/>
              </w:rPr>
            </w:pPr>
          </w:p>
        </w:tc>
        <w:tc>
          <w:tcPr>
            <w:tcW w:w="2081" w:type="pct"/>
            <w:shd w:val="clear" w:color="auto" w:fill="D9D9D9" w:themeFill="background1" w:themeFillShade="D9"/>
          </w:tcPr>
          <w:p w:rsidR="00454375" w:rsidRPr="00375135" w:rsidRDefault="00454375" w:rsidP="0045437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TEAM (TNO,TNAME,MGRID) values (1,'Blue',1);</w:t>
            </w:r>
          </w:p>
          <w:p w:rsidR="00454375" w:rsidRPr="00375135" w:rsidRDefault="00454375" w:rsidP="0045437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TEAM (TNO,TNAME,MGRID) values (2,'Red',2);</w:t>
            </w:r>
          </w:p>
          <w:p w:rsidR="00454375" w:rsidRPr="00375135" w:rsidRDefault="00454375" w:rsidP="0045437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TEAM (TNO,TNAME,MGRID) values (3,'White',3);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TEAMMEMBER (TNO,MID) values (1,1);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TEAMMEMBER (TNO,MID) values (1,2);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Insert into </w:t>
            </w:r>
            <w:r w:rsidR="00454375">
              <w:rPr>
                <w:rFonts w:ascii="Courier New" w:hAnsi="Courier New" w:cs="Courier New"/>
                <w:sz w:val="18"/>
                <w:szCs w:val="24"/>
              </w:rPr>
              <w:t>TEAMMEMBER (TNO,MID) values (2,3</w:t>
            </w:r>
            <w:r w:rsidRPr="00375135">
              <w:rPr>
                <w:rFonts w:ascii="Courier New" w:hAnsi="Courier New" w:cs="Courier New"/>
                <w:sz w:val="18"/>
                <w:szCs w:val="24"/>
              </w:rPr>
              <w:t>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Insert into </w:t>
            </w:r>
            <w:r w:rsidR="00454375">
              <w:rPr>
                <w:rFonts w:ascii="Courier New" w:hAnsi="Courier New" w:cs="Courier New"/>
                <w:sz w:val="18"/>
                <w:szCs w:val="24"/>
              </w:rPr>
              <w:t>TEAMMEMBER (TNO,MID) values (2,4</w:t>
            </w:r>
            <w:r w:rsidRPr="00375135">
              <w:rPr>
                <w:rFonts w:ascii="Courier New" w:hAnsi="Courier New" w:cs="Courier New"/>
                <w:sz w:val="18"/>
                <w:szCs w:val="24"/>
              </w:rPr>
              <w:t>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 xml:space="preserve">Insert into </w:t>
            </w:r>
            <w:r w:rsidR="00454375">
              <w:rPr>
                <w:rFonts w:ascii="Courier New" w:hAnsi="Courier New" w:cs="Courier New"/>
                <w:sz w:val="18"/>
                <w:szCs w:val="24"/>
              </w:rPr>
              <w:t>TEAMMEMBER (TNO,MID) values (3,5</w:t>
            </w:r>
            <w:r w:rsidRPr="00375135">
              <w:rPr>
                <w:rFonts w:ascii="Courier New" w:hAnsi="Courier New" w:cs="Courier New"/>
                <w:sz w:val="18"/>
                <w:szCs w:val="24"/>
              </w:rPr>
              <w:t>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PRACTICEBOOKING (PSLOTNO,TNO) values (1,1);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PRACTICEBOOKING (PSLOTNO,TNO) values (2,2);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PRACTICEBOOKING (PSLOTNO,TNO) values (4,1);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Insert into PRACTICEBOOKING (PSLOTNO,TNO) values (3,2);</w:t>
            </w:r>
          </w:p>
          <w:p w:rsidR="00375135" w:rsidRPr="00375135" w:rsidRDefault="00375135" w:rsidP="00375135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b/>
                <w:sz w:val="18"/>
                <w:szCs w:val="24"/>
              </w:rPr>
            </w:pPr>
            <w:r w:rsidRPr="00375135">
              <w:rPr>
                <w:rFonts w:ascii="Courier New" w:hAnsi="Courier New" w:cs="Courier New"/>
                <w:sz w:val="18"/>
                <w:szCs w:val="24"/>
              </w:rPr>
              <w:t>Commit;</w:t>
            </w:r>
          </w:p>
        </w:tc>
      </w:tr>
    </w:tbl>
    <w:p w:rsidR="00255D0A" w:rsidRDefault="00255D0A" w:rsidP="00A34C3B">
      <w:pPr>
        <w:ind w:left="0" w:firstLine="0"/>
      </w:pPr>
    </w:p>
    <w:p w:rsidR="006A64CF" w:rsidRDefault="006A64CF"/>
    <w:p w:rsidR="00340C6D" w:rsidRDefault="00340C6D"/>
    <w:p w:rsidR="00655929" w:rsidRDefault="00655929">
      <w:r>
        <w:br w:type="page"/>
      </w:r>
    </w:p>
    <w:tbl>
      <w:tblPr>
        <w:tblStyle w:val="TableGrid"/>
        <w:tblW w:w="47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9566"/>
      </w:tblGrid>
      <w:tr w:rsidR="00DD0FBA" w:rsidRPr="004E2767" w:rsidTr="006E6864">
        <w:tc>
          <w:tcPr>
            <w:tcW w:w="274" w:type="pct"/>
          </w:tcPr>
          <w:p w:rsidR="006C4962" w:rsidRDefault="006C4962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</w:p>
          <w:p w:rsidR="00DD0FBA" w:rsidRPr="004E2767" w:rsidRDefault="00DD0FBA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  <w:r w:rsidRPr="004E2767">
              <w:rPr>
                <w:b/>
              </w:rPr>
              <w:t>2.</w:t>
            </w:r>
          </w:p>
        </w:tc>
        <w:tc>
          <w:tcPr>
            <w:tcW w:w="4726" w:type="pct"/>
          </w:tcPr>
          <w:p w:rsidR="004263AF" w:rsidRPr="004E2767" w:rsidRDefault="004263AF" w:rsidP="006B065C">
            <w:pPr>
              <w:tabs>
                <w:tab w:val="clear" w:pos="567"/>
                <w:tab w:val="clear" w:pos="8222"/>
              </w:tabs>
              <w:spacing w:line="360" w:lineRule="auto"/>
              <w:ind w:left="0" w:firstLine="0"/>
            </w:pPr>
          </w:p>
          <w:p w:rsidR="004F551A" w:rsidRPr="007877F9" w:rsidRDefault="004F551A" w:rsidP="004F551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and explain the SQL needed to e</w:t>
            </w:r>
            <w:r w:rsidRPr="007877F9">
              <w:rPr>
                <w:rFonts w:ascii="Times New Roman" w:hAnsi="Times New Roman" w:cs="Times New Roman"/>
                <w:sz w:val="24"/>
              </w:rPr>
              <w:t>nsure that all club members have an email address which must be unique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7877F9">
              <w:rPr>
                <w:rFonts w:ascii="Times New Roman" w:hAnsi="Times New Roman" w:cs="Times New Roman"/>
                <w:sz w:val="24"/>
              </w:rPr>
              <w:t xml:space="preserve"> without dropping and recreating the table.</w:t>
            </w:r>
          </w:p>
          <w:p w:rsidR="004263AF" w:rsidRPr="004F551A" w:rsidRDefault="004F551A" w:rsidP="004F551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 w:rsidRPr="0090669B">
              <w:rPr>
                <w:rFonts w:ascii="Times New Roman" w:hAnsi="Times New Roman" w:cs="Times New Roman"/>
                <w:sz w:val="24"/>
              </w:rPr>
              <w:t>The email addresses of all club members are given in the table below:</w:t>
            </w:r>
          </w:p>
          <w:tbl>
            <w:tblPr>
              <w:tblStyle w:val="TableGrid"/>
              <w:tblW w:w="3521" w:type="pct"/>
              <w:tblInd w:w="1075" w:type="dxa"/>
              <w:tblLook w:val="04A0" w:firstRow="1" w:lastRow="0" w:firstColumn="1" w:lastColumn="0" w:noHBand="0" w:noVBand="1"/>
            </w:tblPr>
            <w:tblGrid>
              <w:gridCol w:w="3421"/>
              <w:gridCol w:w="3156"/>
            </w:tblGrid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b/>
                      <w:sz w:val="20"/>
                    </w:rPr>
                    <w:t>Club Member</w:t>
                  </w:r>
                </w:p>
              </w:tc>
              <w:tc>
                <w:tcPr>
                  <w:tcW w:w="2399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b/>
                      <w:sz w:val="20"/>
                    </w:rPr>
                    <w:t>Email</w:t>
                  </w:r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sz w:val="20"/>
                    </w:rPr>
                    <w:t>J. Terry</w:t>
                  </w:r>
                </w:p>
              </w:tc>
              <w:tc>
                <w:tcPr>
                  <w:tcW w:w="2399" w:type="pct"/>
                </w:tcPr>
                <w:p w:rsidR="004263AF" w:rsidRPr="001C755C" w:rsidRDefault="00C92EF7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5" w:history="1">
                    <w:r w:rsidR="004263AF" w:rsidRPr="001C755C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jt@blueafc.com</w:t>
                    </w:r>
                  </w:hyperlink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sz w:val="20"/>
                    </w:rPr>
                    <w:t>E. Hazard</w:t>
                  </w:r>
                </w:p>
              </w:tc>
              <w:tc>
                <w:tcPr>
                  <w:tcW w:w="2399" w:type="pct"/>
                </w:tcPr>
                <w:p w:rsidR="004263AF" w:rsidRPr="001C755C" w:rsidRDefault="00C92EF7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6" w:history="1">
                    <w:r w:rsidR="004263AF" w:rsidRPr="001C755C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eh@blueafc.com</w:t>
                    </w:r>
                  </w:hyperlink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2399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sz w:val="20"/>
                    </w:rPr>
                    <w:t>J. Milner</w:t>
                  </w:r>
                </w:p>
              </w:tc>
              <w:tc>
                <w:tcPr>
                  <w:tcW w:w="2399" w:type="pct"/>
                </w:tcPr>
                <w:p w:rsidR="004263AF" w:rsidRPr="001C755C" w:rsidRDefault="00C92EF7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7" w:history="1">
                    <w:r w:rsidR="004263AF" w:rsidRPr="001C755C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jm@redafc.com</w:t>
                    </w:r>
                  </w:hyperlink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sz w:val="20"/>
                    </w:rPr>
                    <w:t>E.Can</w:t>
                  </w:r>
                </w:p>
              </w:tc>
              <w:tc>
                <w:tcPr>
                  <w:tcW w:w="2399" w:type="pct"/>
                </w:tcPr>
                <w:p w:rsidR="004263AF" w:rsidRPr="001C755C" w:rsidRDefault="00C92EF7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hyperlink r:id="rId18" w:history="1">
                    <w:r w:rsidR="004263AF" w:rsidRPr="001C755C">
                      <w:rPr>
                        <w:rStyle w:val="Hyperlink"/>
                        <w:rFonts w:ascii="Courier New" w:hAnsi="Courier New" w:cs="Courier New"/>
                        <w:sz w:val="20"/>
                      </w:rPr>
                      <w:t>ec@redafc.com</w:t>
                    </w:r>
                  </w:hyperlink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  <w:tc>
                <w:tcPr>
                  <w:tcW w:w="2399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</w:p>
              </w:tc>
            </w:tr>
            <w:tr w:rsidR="004263AF" w:rsidRPr="001C755C" w:rsidTr="0050712B">
              <w:tc>
                <w:tcPr>
                  <w:tcW w:w="2601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sz w:val="20"/>
                    </w:rPr>
                    <w:t>H.Kane</w:t>
                  </w:r>
                </w:p>
              </w:tc>
              <w:tc>
                <w:tcPr>
                  <w:tcW w:w="2399" w:type="pct"/>
                </w:tcPr>
                <w:p w:rsidR="004263AF" w:rsidRPr="001C755C" w:rsidRDefault="004263AF" w:rsidP="0049118E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</w:rPr>
                  </w:pPr>
                  <w:r w:rsidRPr="001C755C">
                    <w:rPr>
                      <w:rFonts w:ascii="Courier New" w:hAnsi="Courier New" w:cs="Courier New"/>
                      <w:sz w:val="20"/>
                    </w:rPr>
                    <w:t>hk@whiteafc.com</w:t>
                  </w:r>
                </w:p>
              </w:tc>
            </w:tr>
          </w:tbl>
          <w:p w:rsidR="004263AF" w:rsidRPr="004263AF" w:rsidRDefault="004263AF" w:rsidP="004263AF">
            <w:pPr>
              <w:spacing w:line="360" w:lineRule="auto"/>
              <w:ind w:left="0" w:firstLine="0"/>
            </w:pPr>
          </w:p>
          <w:p w:rsidR="00DD0FBA" w:rsidRPr="001C755C" w:rsidRDefault="004263AF" w:rsidP="001C755C">
            <w:pPr>
              <w:pStyle w:val="ListParagraph"/>
              <w:spacing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>(6</w:t>
            </w:r>
            <w:r w:rsidR="008065F0"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7896"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>marks)</w:t>
            </w:r>
          </w:p>
        </w:tc>
      </w:tr>
      <w:tr w:rsidR="001C755C" w:rsidRPr="004E2767" w:rsidTr="006E6864">
        <w:tc>
          <w:tcPr>
            <w:tcW w:w="5000" w:type="pct"/>
            <w:gridSpan w:val="2"/>
            <w:shd w:val="clear" w:color="auto" w:fill="BFBFBF" w:themeFill="background1" w:themeFillShade="BF"/>
          </w:tcPr>
          <w:p w:rsidR="001C755C" w:rsidRDefault="001C755C" w:rsidP="001C755C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1C755C" w:rsidRDefault="00121046" w:rsidP="001C755C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1C755C">
              <w:rPr>
                <w:b/>
                <w:szCs w:val="24"/>
              </w:rPr>
              <w:t xml:space="preserve"> marks </w:t>
            </w:r>
            <w:r w:rsidR="001C755C">
              <w:rPr>
                <w:szCs w:val="24"/>
              </w:rPr>
              <w:t>update statements to update the email addresses of clubmembers</w:t>
            </w:r>
            <w:r w:rsidR="005557DD">
              <w:rPr>
                <w:szCs w:val="24"/>
              </w:rPr>
              <w:t xml:space="preserve"> + explanation</w:t>
            </w:r>
          </w:p>
          <w:p w:rsidR="001C755C" w:rsidRDefault="00121046" w:rsidP="001C755C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1C755C" w:rsidRPr="001C755C">
              <w:rPr>
                <w:b/>
                <w:szCs w:val="24"/>
              </w:rPr>
              <w:t xml:space="preserve"> marks</w:t>
            </w:r>
            <w:r w:rsidR="001C755C">
              <w:rPr>
                <w:szCs w:val="24"/>
              </w:rPr>
              <w:t xml:space="preserve"> alter add constraint plus explanation</w:t>
            </w:r>
            <w:r w:rsidR="00F012FE">
              <w:rPr>
                <w:szCs w:val="24"/>
              </w:rPr>
              <w:t>/alter table modify + correct use of unique</w:t>
            </w:r>
            <w:r w:rsidR="005557DD">
              <w:rPr>
                <w:szCs w:val="24"/>
              </w:rPr>
              <w:t xml:space="preserve"> + explanation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5"/>
            </w:tblGrid>
            <w:tr w:rsidR="00454375" w:rsidRPr="00454375" w:rsidTr="006E6864">
              <w:trPr>
                <w:tblCellSpacing w:w="15" w:type="dxa"/>
              </w:trPr>
              <w:tc>
                <w:tcPr>
                  <w:tcW w:w="4952" w:type="pct"/>
                  <w:vAlign w:val="center"/>
                  <w:hideMark/>
                </w:tcPr>
                <w:p w:rsidR="006E6864" w:rsidRDefault="00454375" w:rsidP="00454375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454375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update clubmember se</w:t>
                  </w:r>
                  <w:r w:rsidR="006E6864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 xml:space="preserve">t email='jmredafc.com' where </w:t>
                  </w:r>
                  <w:r w:rsidRPr="00454375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 xml:space="preserve">mid=3; </w:t>
                  </w:r>
                </w:p>
                <w:p w:rsidR="00454375" w:rsidRPr="00454375" w:rsidRDefault="00454375" w:rsidP="00454375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454375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update clubmember set email='ehredafc.com' where mid=4;</w:t>
                  </w:r>
                </w:p>
              </w:tc>
            </w:tr>
            <w:tr w:rsidR="00454375" w:rsidRPr="00454375" w:rsidTr="006E6864">
              <w:trPr>
                <w:tblCellSpacing w:w="15" w:type="dxa"/>
              </w:trPr>
              <w:tc>
                <w:tcPr>
                  <w:tcW w:w="4952" w:type="pct"/>
                  <w:vAlign w:val="center"/>
                  <w:hideMark/>
                </w:tcPr>
                <w:p w:rsidR="00454375" w:rsidRPr="00454375" w:rsidRDefault="00454375" w:rsidP="00454375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454375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update clubmember set email='eh@blueafc.com' where mid=2;</w:t>
                  </w:r>
                </w:p>
              </w:tc>
            </w:tr>
            <w:tr w:rsidR="00454375" w:rsidRPr="00454375" w:rsidTr="006E6864">
              <w:trPr>
                <w:tblCellSpacing w:w="15" w:type="dxa"/>
              </w:trPr>
              <w:tc>
                <w:tcPr>
                  <w:tcW w:w="4952" w:type="pct"/>
                  <w:vAlign w:val="center"/>
                  <w:hideMark/>
                </w:tcPr>
                <w:p w:rsidR="00F012FE" w:rsidRPr="00454375" w:rsidRDefault="00454375" w:rsidP="00454375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454375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update clubmember set email='jt@blueafc.com' where mid=1;</w:t>
                  </w:r>
                </w:p>
              </w:tc>
            </w:tr>
            <w:tr w:rsidR="00454375" w:rsidRPr="00454375" w:rsidTr="006E6864">
              <w:trPr>
                <w:tblCellSpacing w:w="15" w:type="dxa"/>
              </w:trPr>
              <w:tc>
                <w:tcPr>
                  <w:tcW w:w="4952" w:type="pct"/>
                  <w:vAlign w:val="center"/>
                </w:tcPr>
                <w:p w:rsidR="00F012FE" w:rsidRPr="00F012FE" w:rsidRDefault="00F012FE" w:rsidP="00F012FE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F012FE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ALTER  table clubmember</w:t>
                  </w:r>
                </w:p>
                <w:p w:rsidR="00F012FE" w:rsidRDefault="00F012FE" w:rsidP="00F012FE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F012FE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add CONSTRAI</w:t>
                  </w:r>
                  <w:r w:rsidR="006E6864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NT email_unique  unique(email);</w:t>
                  </w:r>
                </w:p>
                <w:p w:rsidR="005557DD" w:rsidRPr="00F012FE" w:rsidRDefault="005557DD" w:rsidP="00F012FE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</w:p>
                <w:p w:rsidR="00F012FE" w:rsidRPr="00F012FE" w:rsidRDefault="00F012FE" w:rsidP="00F012FE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F012FE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alter table clubmember</w:t>
                  </w:r>
                </w:p>
                <w:p w:rsidR="00454375" w:rsidRPr="00454375" w:rsidRDefault="00F012FE" w:rsidP="00454375">
                  <w:pPr>
                    <w:tabs>
                      <w:tab w:val="clear" w:pos="567"/>
                      <w:tab w:val="clear" w:pos="8222"/>
                    </w:tabs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</w:pPr>
                  <w:r w:rsidRPr="00F012FE">
                    <w:rPr>
                      <w:rFonts w:ascii="Courier New" w:hAnsi="Courier New" w:cs="Courier New"/>
                      <w:sz w:val="20"/>
                      <w:szCs w:val="24"/>
                      <w:lang w:val="en-IE" w:eastAsia="en-IE"/>
                    </w:rPr>
                    <w:t>modify  (email unique);</w:t>
                  </w:r>
                </w:p>
              </w:tc>
            </w:tr>
          </w:tbl>
          <w:p w:rsidR="001C755C" w:rsidRPr="004E2767" w:rsidRDefault="001C755C" w:rsidP="001C755C">
            <w:pPr>
              <w:tabs>
                <w:tab w:val="clear" w:pos="567"/>
                <w:tab w:val="clear" w:pos="8222"/>
              </w:tabs>
              <w:spacing w:line="360" w:lineRule="auto"/>
              <w:ind w:left="0" w:firstLine="0"/>
            </w:pPr>
          </w:p>
        </w:tc>
      </w:tr>
      <w:tr w:rsidR="006C4962" w:rsidRPr="004E2767" w:rsidTr="006E6864">
        <w:tc>
          <w:tcPr>
            <w:tcW w:w="274" w:type="pct"/>
          </w:tcPr>
          <w:p w:rsidR="006C4962" w:rsidRDefault="006C4962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4726" w:type="pct"/>
          </w:tcPr>
          <w:p w:rsidR="006C4962" w:rsidRPr="006E6864" w:rsidRDefault="006C4962" w:rsidP="006E6864">
            <w:pPr>
              <w:pStyle w:val="ListParagraph"/>
              <w:spacing w:after="0"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6864" w:rsidRDefault="006E6864">
      <w:r>
        <w:br w:type="page"/>
      </w:r>
    </w:p>
    <w:tbl>
      <w:tblPr>
        <w:tblStyle w:val="TableGrid"/>
        <w:tblW w:w="47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9566"/>
      </w:tblGrid>
      <w:tr w:rsidR="001C755C" w:rsidRPr="004E2767" w:rsidTr="00E53929">
        <w:tc>
          <w:tcPr>
            <w:tcW w:w="274" w:type="pct"/>
          </w:tcPr>
          <w:p w:rsidR="006E6864" w:rsidRDefault="006E6864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</w:p>
          <w:p w:rsidR="001C755C" w:rsidRDefault="006E6864" w:rsidP="000A268B">
            <w:pPr>
              <w:pStyle w:val="ExamQuestion"/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726" w:type="pct"/>
          </w:tcPr>
          <w:p w:rsidR="001C755C" w:rsidRPr="00FE0104" w:rsidRDefault="001C755C" w:rsidP="001C755C">
            <w:pPr>
              <w:pStyle w:val="ListParagraph"/>
              <w:spacing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551A" w:rsidRDefault="004F551A" w:rsidP="004F551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and explain the SQL needed to achieve the following, without dropping and recreating tables:</w:t>
            </w:r>
          </w:p>
          <w:p w:rsidR="004F551A" w:rsidRDefault="004F551A" w:rsidP="004F551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51A" w:rsidRDefault="004F551A" w:rsidP="004F551A">
            <w:pPr>
              <w:pStyle w:val="ListParagraph"/>
              <w:spacing w:line="36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slots are now booked by managers. Therefore each practice booking needs to record the manager ID, not the team no</w:t>
            </w:r>
            <w:r w:rsidRPr="00FE01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252E" w:rsidRPr="004F551A" w:rsidRDefault="0049252E" w:rsidP="004F551A">
            <w:pPr>
              <w:spacing w:line="360" w:lineRule="auto"/>
              <w:ind w:left="0" w:firstLine="0"/>
              <w:rPr>
                <w:szCs w:val="24"/>
              </w:rPr>
            </w:pPr>
          </w:p>
          <w:p w:rsidR="001C755C" w:rsidRPr="007A39AF" w:rsidRDefault="001C755C" w:rsidP="001C755C">
            <w:pPr>
              <w:pStyle w:val="ListParagraph"/>
              <w:spacing w:line="360" w:lineRule="auto"/>
              <w:ind w:left="360"/>
              <w:jc w:val="right"/>
              <w:rPr>
                <w:rFonts w:ascii="Times New Roman" w:hAnsi="Times New Roman" w:cs="Times New Roman"/>
                <w:sz w:val="24"/>
              </w:rPr>
            </w:pPr>
            <w:r w:rsidRPr="00E53929">
              <w:rPr>
                <w:rFonts w:ascii="Times New Roman" w:hAnsi="Times New Roman" w:cs="Times New Roman"/>
                <w:b/>
                <w:sz w:val="24"/>
                <w:szCs w:val="24"/>
              </w:rPr>
              <w:t>(10 marks)</w:t>
            </w:r>
          </w:p>
        </w:tc>
      </w:tr>
      <w:tr w:rsidR="007A39AF" w:rsidRPr="004E2767" w:rsidTr="00E53929">
        <w:tc>
          <w:tcPr>
            <w:tcW w:w="5000" w:type="pct"/>
            <w:gridSpan w:val="2"/>
            <w:shd w:val="clear" w:color="auto" w:fill="BFBFBF" w:themeFill="background1" w:themeFillShade="BF"/>
          </w:tcPr>
          <w:p w:rsidR="007A39AF" w:rsidRDefault="007A39AF" w:rsidP="007A39AF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E53929" w:rsidRDefault="00E53929" w:rsidP="007A39AF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 marks </w:t>
            </w:r>
            <w:r w:rsidRPr="00E53929">
              <w:rPr>
                <w:szCs w:val="24"/>
              </w:rPr>
              <w:t>alter table add column</w:t>
            </w:r>
            <w:r w:rsidR="005557DD">
              <w:rPr>
                <w:szCs w:val="24"/>
              </w:rPr>
              <w:t xml:space="preserve"> + explanation</w:t>
            </w:r>
          </w:p>
          <w:p w:rsidR="00E53929" w:rsidRPr="00E53929" w:rsidRDefault="00E53929" w:rsidP="007A39AF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2 marks </w:t>
            </w:r>
            <w:r w:rsidRPr="00E53929">
              <w:rPr>
                <w:szCs w:val="24"/>
              </w:rPr>
              <w:t>update using subquery</w:t>
            </w:r>
            <w:r w:rsidR="005557DD">
              <w:rPr>
                <w:szCs w:val="24"/>
              </w:rPr>
              <w:t xml:space="preserve"> + explanation</w:t>
            </w:r>
          </w:p>
          <w:p w:rsidR="00E53929" w:rsidRDefault="00E53929" w:rsidP="007A39AF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 marks </w:t>
            </w:r>
            <w:r w:rsidRPr="00E53929">
              <w:rPr>
                <w:szCs w:val="24"/>
              </w:rPr>
              <w:t>drop constraint</w:t>
            </w:r>
            <w:r w:rsidR="005557DD">
              <w:rPr>
                <w:szCs w:val="24"/>
              </w:rPr>
              <w:t xml:space="preserve"> + explanation</w:t>
            </w:r>
          </w:p>
          <w:p w:rsidR="00E53929" w:rsidRDefault="00E53929" w:rsidP="007A39AF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 marks </w:t>
            </w:r>
            <w:r w:rsidRPr="00E53929">
              <w:rPr>
                <w:szCs w:val="24"/>
              </w:rPr>
              <w:t>drop column</w:t>
            </w:r>
            <w:r w:rsidR="005557DD">
              <w:rPr>
                <w:szCs w:val="24"/>
              </w:rPr>
              <w:t xml:space="preserve"> + explanation</w:t>
            </w:r>
          </w:p>
          <w:p w:rsidR="00E53929" w:rsidRPr="00E53929" w:rsidRDefault="00E53929" w:rsidP="00E53929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>
              <w:rPr>
                <w:b/>
                <w:szCs w:val="24"/>
              </w:rPr>
              <w:t xml:space="preserve">2 marks </w:t>
            </w:r>
            <w:r w:rsidRPr="00E53929">
              <w:rPr>
                <w:szCs w:val="24"/>
              </w:rPr>
              <w:t>add foreign key constraint to manager</w:t>
            </w:r>
            <w:r w:rsidR="005557DD">
              <w:rPr>
                <w:szCs w:val="24"/>
              </w:rPr>
              <w:t xml:space="preserve"> + explanation</w:t>
            </w:r>
          </w:p>
          <w:p w:rsidR="0049252E" w:rsidRPr="00E53929" w:rsidRDefault="0049252E" w:rsidP="00E53929">
            <w:pPr>
              <w:pStyle w:val="ExamQuestion"/>
              <w:spacing w:line="24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 w:rsidRPr="00E53929">
              <w:rPr>
                <w:rFonts w:ascii="Courier New" w:hAnsi="Courier New" w:cs="Courier New"/>
                <w:sz w:val="20"/>
              </w:rPr>
              <w:t>alter table practicebooking add  (mgrID number(6));</w:t>
            </w:r>
          </w:p>
          <w:p w:rsidR="0049252E" w:rsidRPr="00E53929" w:rsidRDefault="0049252E" w:rsidP="00E53929">
            <w:pPr>
              <w:pStyle w:val="ExamQuestion"/>
              <w:spacing w:line="24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 w:rsidRPr="00E53929">
              <w:rPr>
                <w:rFonts w:ascii="Courier New" w:hAnsi="Courier New" w:cs="Courier New"/>
                <w:sz w:val="20"/>
              </w:rPr>
              <w:t>update practicebooking p set mgrid=(select mgrid from team t where t.tno=p.tno);</w:t>
            </w:r>
          </w:p>
          <w:p w:rsidR="0049252E" w:rsidRPr="00E53929" w:rsidRDefault="0049252E" w:rsidP="00E53929">
            <w:pPr>
              <w:pStyle w:val="ExamQuestion"/>
              <w:spacing w:line="24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 w:rsidRPr="00E53929">
              <w:rPr>
                <w:rFonts w:ascii="Courier New" w:hAnsi="Courier New" w:cs="Courier New"/>
                <w:sz w:val="20"/>
              </w:rPr>
              <w:t>alter table practicebooking drop constraint pb_team_fk ;</w:t>
            </w:r>
          </w:p>
          <w:p w:rsidR="00E53929" w:rsidRPr="00E53929" w:rsidRDefault="0049252E" w:rsidP="00E53929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 w:rsidRPr="00E53929">
              <w:rPr>
                <w:rFonts w:ascii="Courier New" w:hAnsi="Courier New" w:cs="Courier New"/>
                <w:sz w:val="20"/>
              </w:rPr>
              <w:t xml:space="preserve">alter table practicebooking drop column tno; </w:t>
            </w:r>
          </w:p>
          <w:p w:rsidR="00E53929" w:rsidRPr="0049252E" w:rsidRDefault="00E53929" w:rsidP="00E53929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 w:rsidRPr="00E53929">
              <w:rPr>
                <w:rFonts w:ascii="Courier New" w:hAnsi="Courier New" w:cs="Courier New"/>
                <w:sz w:val="20"/>
              </w:rPr>
              <w:t>alter table practicebooking add constraint pb_mgr_fk foreign key (mgrid) references manager (mgrid);</w:t>
            </w:r>
          </w:p>
        </w:tc>
      </w:tr>
      <w:tr w:rsidR="00E53929" w:rsidRPr="004E2767" w:rsidTr="00E53929">
        <w:tc>
          <w:tcPr>
            <w:tcW w:w="5000" w:type="pct"/>
            <w:gridSpan w:val="2"/>
            <w:shd w:val="clear" w:color="auto" w:fill="BFBFBF" w:themeFill="background1" w:themeFillShade="BF"/>
          </w:tcPr>
          <w:p w:rsidR="00E53929" w:rsidRDefault="00E53929" w:rsidP="007A39AF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</w:p>
        </w:tc>
      </w:tr>
      <w:tr w:rsidR="00E53929" w:rsidRPr="006E6864" w:rsidTr="00705D76">
        <w:tc>
          <w:tcPr>
            <w:tcW w:w="274" w:type="pct"/>
          </w:tcPr>
          <w:p w:rsidR="00E53929" w:rsidRDefault="00E53929" w:rsidP="00705D76">
            <w:pPr>
              <w:pStyle w:val="ExamQuestion"/>
              <w:spacing w:before="0" w:after="0"/>
              <w:ind w:left="0" w:firstLine="0"/>
              <w:rPr>
                <w:b/>
              </w:rPr>
            </w:pPr>
          </w:p>
          <w:p w:rsidR="00E53929" w:rsidRDefault="00E53929" w:rsidP="00705D76">
            <w:pPr>
              <w:pStyle w:val="ExamQuestion"/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726" w:type="pct"/>
          </w:tcPr>
          <w:p w:rsidR="00E53929" w:rsidRDefault="00E53929" w:rsidP="00705D76">
            <w:pPr>
              <w:spacing w:line="360" w:lineRule="auto"/>
              <w:ind w:left="0" w:firstLine="0"/>
            </w:pPr>
          </w:p>
          <w:p w:rsidR="004F551A" w:rsidRPr="007877F9" w:rsidRDefault="004F551A" w:rsidP="004F551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and explain the SQL needed to d</w:t>
            </w:r>
            <w:r w:rsidRPr="007877F9">
              <w:rPr>
                <w:rFonts w:ascii="Times New Roman" w:hAnsi="Times New Roman" w:cs="Times New Roman"/>
                <w:sz w:val="24"/>
                <w:szCs w:val="24"/>
              </w:rPr>
              <w:t>elete practice slot 3 but retain the detail of any bookings of that slot.</w:t>
            </w:r>
          </w:p>
          <w:p w:rsidR="00E53929" w:rsidRPr="006E6864" w:rsidRDefault="004F551A" w:rsidP="004F551A">
            <w:pPr>
              <w:pStyle w:val="ListParagraph"/>
              <w:spacing w:after="0" w:line="360" w:lineRule="auto"/>
              <w:ind w:left="100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3929" w:rsidRPr="00FE0104">
              <w:rPr>
                <w:rFonts w:ascii="Times New Roman" w:hAnsi="Times New Roman" w:cs="Times New Roman"/>
                <w:b/>
                <w:sz w:val="24"/>
                <w:szCs w:val="24"/>
              </w:rPr>
              <w:t>(4  marks)</w:t>
            </w:r>
          </w:p>
        </w:tc>
      </w:tr>
      <w:tr w:rsidR="00E53929" w:rsidRPr="006E6864" w:rsidTr="00705D76">
        <w:tc>
          <w:tcPr>
            <w:tcW w:w="5000" w:type="pct"/>
            <w:gridSpan w:val="2"/>
            <w:shd w:val="clear" w:color="auto" w:fill="BFBFBF" w:themeFill="background1" w:themeFillShade="BF"/>
          </w:tcPr>
          <w:p w:rsidR="00E53929" w:rsidRDefault="00E53929" w:rsidP="00705D76">
            <w:pPr>
              <w:pStyle w:val="ExamQuestion"/>
              <w:spacing w:before="0" w:after="0" w:line="24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Marking/Solution:</w:t>
            </w:r>
          </w:p>
          <w:p w:rsidR="00E53929" w:rsidRDefault="00E53929" w:rsidP="00705D76">
            <w:pPr>
              <w:pStyle w:val="ExamQuestion"/>
              <w:spacing w:before="0" w:after="0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3 marks </w:t>
            </w:r>
            <w:r>
              <w:rPr>
                <w:szCs w:val="24"/>
              </w:rPr>
              <w:t>drop constraint from practicebooking</w:t>
            </w:r>
            <w:r w:rsidR="005C1B4E">
              <w:rPr>
                <w:szCs w:val="24"/>
              </w:rPr>
              <w:t xml:space="preserve"> OR reference answer part b</w:t>
            </w:r>
            <w:bookmarkStart w:id="0" w:name="_GoBack"/>
            <w:bookmarkEnd w:id="0"/>
          </w:p>
          <w:p w:rsidR="00E53929" w:rsidRDefault="00E53929" w:rsidP="00705D76">
            <w:pPr>
              <w:pStyle w:val="ExamQuestion"/>
              <w:spacing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1 marks </w:t>
            </w:r>
            <w:r>
              <w:rPr>
                <w:szCs w:val="24"/>
              </w:rPr>
              <w:t>delete from practiceslots</w:t>
            </w:r>
          </w:p>
          <w:p w:rsidR="00E53929" w:rsidRPr="006E6864" w:rsidRDefault="00E53929" w:rsidP="00705D76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6E6864">
              <w:rPr>
                <w:rFonts w:ascii="Courier New" w:hAnsi="Courier New" w:cs="Courier New"/>
                <w:sz w:val="20"/>
                <w:szCs w:val="24"/>
              </w:rPr>
              <w:t>alter table practicebooking</w:t>
            </w:r>
          </w:p>
          <w:p w:rsidR="00E53929" w:rsidRPr="006E6864" w:rsidRDefault="00E53929" w:rsidP="00705D76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6E6864">
              <w:rPr>
                <w:rFonts w:ascii="Courier New" w:hAnsi="Courier New" w:cs="Courier New"/>
                <w:sz w:val="20"/>
                <w:szCs w:val="24"/>
              </w:rPr>
              <w:t>drop constraint PB_TEAM_FK;</w:t>
            </w:r>
          </w:p>
          <w:p w:rsidR="00E53929" w:rsidRPr="006E6864" w:rsidRDefault="00E53929" w:rsidP="00705D76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6E6864">
              <w:rPr>
                <w:rFonts w:ascii="Courier New" w:hAnsi="Courier New" w:cs="Courier New"/>
                <w:sz w:val="20"/>
                <w:szCs w:val="24"/>
              </w:rPr>
              <w:t>delete from practiceslots where pslotno=3;</w:t>
            </w:r>
          </w:p>
          <w:p w:rsidR="00E53929" w:rsidRPr="006E6864" w:rsidRDefault="00E53929" w:rsidP="00705D76">
            <w:pPr>
              <w:pStyle w:val="ExamQuestion"/>
              <w:spacing w:before="0" w:after="0" w:line="240" w:lineRule="auto"/>
              <w:ind w:left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6E6864">
              <w:rPr>
                <w:rFonts w:ascii="Courier New" w:hAnsi="Courier New" w:cs="Courier New"/>
                <w:sz w:val="20"/>
                <w:szCs w:val="24"/>
              </w:rPr>
              <w:t>commit;</w:t>
            </w:r>
          </w:p>
          <w:p w:rsidR="00E53929" w:rsidRPr="006E6864" w:rsidRDefault="00E53929" w:rsidP="00705D76">
            <w:pPr>
              <w:spacing w:line="360" w:lineRule="auto"/>
              <w:ind w:left="0" w:firstLine="0"/>
            </w:pPr>
          </w:p>
        </w:tc>
      </w:tr>
    </w:tbl>
    <w:p w:rsidR="00207534" w:rsidRDefault="00207534"/>
    <w:p w:rsidR="00D8164F" w:rsidRDefault="00D8164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"/>
        <w:gridCol w:w="8716"/>
      </w:tblGrid>
      <w:tr w:rsidR="00DD0FBA" w:rsidTr="00A34C3B">
        <w:tc>
          <w:tcPr>
            <w:tcW w:w="529" w:type="dxa"/>
          </w:tcPr>
          <w:p w:rsidR="00DD0FBA" w:rsidRPr="004B6BA8" w:rsidRDefault="00DD0FBA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8716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06"/>
              <w:gridCol w:w="94"/>
            </w:tblGrid>
            <w:tr w:rsidR="00A34C3B" w:rsidTr="00A34C3B">
              <w:trPr>
                <w:gridAfter w:val="1"/>
                <w:wAfter w:w="55" w:type="pct"/>
              </w:trPr>
              <w:tc>
                <w:tcPr>
                  <w:tcW w:w="4945" w:type="pct"/>
                </w:tcPr>
                <w:p w:rsidR="00A34C3B" w:rsidRDefault="00A34C3B" w:rsidP="00A34C3B">
                  <w:pPr>
                    <w:pStyle w:val="ExamQuestion"/>
                    <w:numPr>
                      <w:ilvl w:val="0"/>
                      <w:numId w:val="22"/>
                    </w:numPr>
                    <w:spacing w:before="0" w:line="240" w:lineRule="auto"/>
                  </w:pPr>
                  <w:r>
                    <w:t>Assume that you have successfully inserted all the data give in Q1 into the relevant tables.</w:t>
                  </w:r>
                </w:p>
                <w:p w:rsidR="00A34C3B" w:rsidRDefault="00A34C3B" w:rsidP="00A34C3B">
                  <w:pPr>
                    <w:pStyle w:val="ExamQuestion"/>
                    <w:spacing w:before="0" w:line="240" w:lineRule="auto"/>
                    <w:ind w:left="360" w:firstLine="0"/>
                  </w:pPr>
                  <w:r>
                    <w:t>Write the SQL to achieve the following output and explain how the SQL statement achieves this.</w:t>
                  </w:r>
                </w:p>
                <w:p w:rsidR="00A34C3B" w:rsidRDefault="00A34C3B" w:rsidP="00B745E0">
                  <w:pPr>
                    <w:pStyle w:val="ExamQuestion"/>
                    <w:spacing w:before="0" w:line="240" w:lineRule="auto"/>
                    <w:ind w:left="360" w:firstLine="0"/>
                  </w:pP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8180"/>
                  </w:tblGrid>
                  <w:tr w:rsidR="00A34C3B" w:rsidRPr="00B2256A" w:rsidTr="00B745E0">
                    <w:tc>
                      <w:tcPr>
                        <w:tcW w:w="5000" w:type="pct"/>
                      </w:tcPr>
                      <w:p w:rsidR="00A34C3B" w:rsidRPr="00B2256A" w:rsidRDefault="00A34C3B" w:rsidP="00B745E0">
                        <w:pPr>
                          <w:spacing w:line="240" w:lineRule="auto"/>
                          <w:ind w:left="0" w:firstLine="0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B2256A">
                          <w:rPr>
                            <w:rFonts w:ascii="Courier New" w:hAnsi="Courier New" w:cs="Courier New"/>
                            <w:b/>
                          </w:rPr>
                          <w:t>Team Membership</w:t>
                        </w:r>
                      </w:p>
                    </w:tc>
                  </w:tr>
                  <w:tr w:rsidR="00A34C3B" w:rsidRPr="00B2256A" w:rsidTr="00B745E0">
                    <w:tc>
                      <w:tcPr>
                        <w:tcW w:w="5000" w:type="pct"/>
                      </w:tcPr>
                      <w:p w:rsidR="00A34C3B" w:rsidRPr="004F10E6" w:rsidRDefault="00A34C3B" w:rsidP="00B745E0">
                        <w:pPr>
                          <w:spacing w:line="240" w:lineRule="auto"/>
                          <w:ind w:left="0" w:firstLine="0"/>
                          <w:rPr>
                            <w:rFonts w:ascii="Courier New" w:hAnsi="Courier New" w:cs="Courier New"/>
                          </w:rPr>
                        </w:pPr>
                        <w:r w:rsidRPr="004F10E6">
                          <w:rPr>
                            <w:rFonts w:ascii="Courier New" w:hAnsi="Courier New" w:cs="Courier New"/>
                          </w:rPr>
                          <w:t xml:space="preserve">J. TERRY is on team BLUE No contact </w:t>
                        </w:r>
                        <w:r>
                          <w:rPr>
                            <w:rFonts w:ascii="Courier New" w:hAnsi="Courier New" w:cs="Courier New"/>
                          </w:rPr>
                          <w:t xml:space="preserve">email </w:t>
                        </w:r>
                        <w:r w:rsidRPr="004F10E6">
                          <w:rPr>
                            <w:rFonts w:ascii="Courier New" w:hAnsi="Courier New" w:cs="Courier New"/>
                          </w:rPr>
                          <w:t>available</w:t>
                        </w:r>
                      </w:p>
                    </w:tc>
                  </w:tr>
                  <w:tr w:rsidR="00A34C3B" w:rsidRPr="00B2256A" w:rsidTr="00B745E0">
                    <w:tc>
                      <w:tcPr>
                        <w:tcW w:w="5000" w:type="pct"/>
                      </w:tcPr>
                      <w:p w:rsidR="00A34C3B" w:rsidRPr="004F10E6" w:rsidRDefault="00A34C3B" w:rsidP="00B745E0">
                        <w:pPr>
                          <w:spacing w:line="240" w:lineRule="auto"/>
                          <w:ind w:left="0" w:firstLine="0"/>
                          <w:rPr>
                            <w:rFonts w:ascii="Courier New" w:hAnsi="Courier New" w:cs="Courier New"/>
                          </w:rPr>
                        </w:pPr>
                        <w:r w:rsidRPr="004F10E6">
                          <w:rPr>
                            <w:rFonts w:ascii="Courier New" w:hAnsi="Courier New" w:cs="Courier New"/>
                          </w:rPr>
                          <w:t xml:space="preserve">E. HAZARD is on team BLUE No contact </w:t>
                        </w:r>
                        <w:r>
                          <w:rPr>
                            <w:rFonts w:ascii="Courier New" w:hAnsi="Courier New" w:cs="Courier New"/>
                          </w:rPr>
                          <w:t xml:space="preserve">email </w:t>
                        </w:r>
                        <w:r w:rsidRPr="004F10E6">
                          <w:rPr>
                            <w:rFonts w:ascii="Courier New" w:hAnsi="Courier New" w:cs="Courier New"/>
                          </w:rPr>
                          <w:t>available</w:t>
                        </w:r>
                      </w:p>
                    </w:tc>
                  </w:tr>
                  <w:tr w:rsidR="00A34C3B" w:rsidRPr="00B2256A" w:rsidTr="00B745E0">
                    <w:tc>
                      <w:tcPr>
                        <w:tcW w:w="5000" w:type="pct"/>
                      </w:tcPr>
                      <w:p w:rsidR="00A34C3B" w:rsidRPr="004F10E6" w:rsidRDefault="00A34C3B" w:rsidP="00B745E0">
                        <w:pPr>
                          <w:spacing w:line="240" w:lineRule="auto"/>
                          <w:ind w:left="0" w:firstLine="0"/>
                          <w:rPr>
                            <w:rFonts w:ascii="Courier New" w:hAnsi="Courier New" w:cs="Courier New"/>
                          </w:rPr>
                        </w:pPr>
                        <w:r w:rsidRPr="004F10E6">
                          <w:rPr>
                            <w:rFonts w:ascii="Courier New" w:hAnsi="Courier New" w:cs="Courier New"/>
                          </w:rPr>
                          <w:t>J. MILNER is on team RED No contact</w:t>
                        </w:r>
                        <w:r>
                          <w:rPr>
                            <w:rFonts w:ascii="Courier New" w:hAnsi="Courier New" w:cs="Courier New"/>
                          </w:rPr>
                          <w:t xml:space="preserve"> email</w:t>
                        </w:r>
                        <w:r w:rsidRPr="004F10E6">
                          <w:rPr>
                            <w:rFonts w:ascii="Courier New" w:hAnsi="Courier New" w:cs="Courier New"/>
                          </w:rPr>
                          <w:t xml:space="preserve"> available</w:t>
                        </w:r>
                      </w:p>
                    </w:tc>
                  </w:tr>
                  <w:tr w:rsidR="00A34C3B" w:rsidRPr="00B2256A" w:rsidTr="00B745E0">
                    <w:tc>
                      <w:tcPr>
                        <w:tcW w:w="5000" w:type="pct"/>
                      </w:tcPr>
                      <w:p w:rsidR="00A34C3B" w:rsidRPr="004F10E6" w:rsidRDefault="00A34C3B" w:rsidP="00B745E0">
                        <w:pPr>
                          <w:spacing w:line="240" w:lineRule="auto"/>
                          <w:ind w:left="0" w:firstLine="0"/>
                          <w:rPr>
                            <w:rFonts w:ascii="Courier New" w:hAnsi="Courier New" w:cs="Courier New"/>
                          </w:rPr>
                        </w:pPr>
                        <w:r w:rsidRPr="004F10E6">
                          <w:rPr>
                            <w:rFonts w:ascii="Courier New" w:hAnsi="Courier New" w:cs="Courier New"/>
                          </w:rPr>
                          <w:t xml:space="preserve">E. CAN is on team RED No contact </w:t>
                        </w:r>
                        <w:r>
                          <w:rPr>
                            <w:rFonts w:ascii="Courier New" w:hAnsi="Courier New" w:cs="Courier New"/>
                          </w:rPr>
                          <w:t xml:space="preserve">email </w:t>
                        </w:r>
                        <w:r w:rsidRPr="004F10E6">
                          <w:rPr>
                            <w:rFonts w:ascii="Courier New" w:hAnsi="Courier New" w:cs="Courier New"/>
                          </w:rPr>
                          <w:t>available</w:t>
                        </w:r>
                      </w:p>
                    </w:tc>
                  </w:tr>
                  <w:tr w:rsidR="00A34C3B" w:rsidRPr="00B2256A" w:rsidTr="00B745E0">
                    <w:tc>
                      <w:tcPr>
                        <w:tcW w:w="5000" w:type="pct"/>
                      </w:tcPr>
                      <w:p w:rsidR="00A34C3B" w:rsidRPr="004F10E6" w:rsidRDefault="00A34C3B" w:rsidP="00B745E0">
                        <w:pPr>
                          <w:spacing w:line="240" w:lineRule="auto"/>
                          <w:ind w:left="0" w:firstLine="0"/>
                          <w:rPr>
                            <w:rFonts w:ascii="Courier New" w:hAnsi="Courier New" w:cs="Courier New"/>
                          </w:rPr>
                        </w:pPr>
                        <w:r w:rsidRPr="004F10E6">
                          <w:rPr>
                            <w:rFonts w:ascii="Courier New" w:hAnsi="Courier New" w:cs="Courier New"/>
                          </w:rPr>
                          <w:t xml:space="preserve">H. KANE is on team WHITE </w:t>
                        </w:r>
                        <w:r>
                          <w:rPr>
                            <w:rFonts w:ascii="Courier New" w:hAnsi="Courier New" w:cs="Courier New"/>
                          </w:rPr>
                          <w:t>Contact at hk@whiteafc.com</w:t>
                        </w:r>
                      </w:p>
                    </w:tc>
                  </w:tr>
                </w:tbl>
                <w:p w:rsidR="00A34C3B" w:rsidRDefault="00A34C3B" w:rsidP="00B745E0">
                  <w:pPr>
                    <w:pStyle w:val="ExamQuestion"/>
                    <w:spacing w:before="0" w:line="240" w:lineRule="auto"/>
                    <w:ind w:left="0" w:firstLine="0"/>
                  </w:pPr>
                </w:p>
                <w:p w:rsidR="00A34C3B" w:rsidRPr="00A34C3B" w:rsidRDefault="00A34C3B" w:rsidP="00A34C3B">
                  <w:pPr>
                    <w:pStyle w:val="ExamQuestion"/>
                    <w:spacing w:before="0" w:after="0" w:line="240" w:lineRule="auto"/>
                    <w:ind w:left="362" w:firstLine="0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(10</w:t>
                  </w:r>
                  <w:r w:rsidRPr="00AB6A8D">
                    <w:rPr>
                      <w:b/>
                    </w:rPr>
                    <w:t xml:space="preserve"> marks)</w:t>
                  </w:r>
                </w:p>
              </w:tc>
            </w:tr>
            <w:tr w:rsidR="00A34C3B" w:rsidTr="00A34C3B">
              <w:tc>
                <w:tcPr>
                  <w:tcW w:w="5000" w:type="pct"/>
                  <w:gridSpan w:val="2"/>
                  <w:shd w:val="clear" w:color="auto" w:fill="D9D9D9" w:themeFill="background1" w:themeFillShade="D9"/>
                </w:tcPr>
                <w:p w:rsidR="00A34C3B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Marking/Solution:</w:t>
                  </w:r>
                </w:p>
                <w:p w:rsidR="00A34C3B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2 marks </w:t>
                  </w:r>
                  <w:r>
                    <w:rPr>
                      <w:szCs w:val="24"/>
                    </w:rPr>
                    <w:t>correct concatenation and text formatting and explanation</w:t>
                  </w:r>
                </w:p>
                <w:p w:rsidR="00A34C3B" w:rsidRPr="00655929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3 marks </w:t>
                  </w:r>
                  <w:r>
                    <w:rPr>
                      <w:szCs w:val="24"/>
                    </w:rPr>
                    <w:t xml:space="preserve"> correct use of nvl or equivalent plus explanation</w:t>
                  </w:r>
                </w:p>
                <w:p w:rsidR="00A34C3B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2 x 2 marks (4 marks) </w:t>
                  </w:r>
                  <w:r>
                    <w:rPr>
                      <w:szCs w:val="24"/>
                    </w:rPr>
                    <w:t xml:space="preserve">correct join and explanation </w:t>
                  </w:r>
                </w:p>
                <w:p w:rsidR="00A34C3B" w:rsidRPr="00655929" w:rsidRDefault="00A34C3B" w:rsidP="00B745E0">
                  <w:pPr>
                    <w:pStyle w:val="ExamQuestion"/>
                    <w:spacing w:before="0" w:line="240" w:lineRule="auto"/>
                  </w:pPr>
                  <w:r>
                    <w:rPr>
                      <w:b/>
                      <w:szCs w:val="24"/>
                    </w:rPr>
                    <w:t xml:space="preserve">1 marks </w:t>
                  </w:r>
                  <w:r>
                    <w:rPr>
                      <w:szCs w:val="24"/>
                    </w:rPr>
                    <w:t>correct use of alias plus explanation</w:t>
                  </w:r>
                </w:p>
              </w:tc>
            </w:tr>
            <w:tr w:rsidR="00A34C3B" w:rsidTr="00A34C3B">
              <w:tc>
                <w:tcPr>
                  <w:tcW w:w="5000" w:type="pct"/>
                  <w:gridSpan w:val="2"/>
                  <w:shd w:val="clear" w:color="auto" w:fill="D9D9D9" w:themeFill="background1" w:themeFillShade="D9"/>
                </w:tcPr>
                <w:p w:rsidR="00A34C3B" w:rsidRPr="0049118E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A34C3B" w:rsidRPr="0049118E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49118E">
                    <w:rPr>
                      <w:rFonts w:ascii="Courier New" w:hAnsi="Courier New" w:cs="Courier New"/>
                      <w:sz w:val="20"/>
                      <w:szCs w:val="24"/>
                    </w:rPr>
                    <w:t>Select upper(fname) || ' ' || upper (surname) || ' is on team ' || upper(tname) || ' ' || nvl(email, 'No contact available') as "Team Membership"</w:t>
                  </w:r>
                </w:p>
                <w:p w:rsidR="00A34C3B" w:rsidRPr="0049118E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49118E">
                    <w:rPr>
                      <w:rFonts w:ascii="Courier New" w:hAnsi="Courier New" w:cs="Courier New"/>
                      <w:sz w:val="20"/>
                      <w:szCs w:val="24"/>
                    </w:rPr>
                    <w:t>from teammember</w:t>
                  </w:r>
                </w:p>
                <w:p w:rsidR="00A34C3B" w:rsidRPr="0049118E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49118E">
                    <w:rPr>
                      <w:rFonts w:ascii="Courier New" w:hAnsi="Courier New" w:cs="Courier New"/>
                      <w:sz w:val="20"/>
                      <w:szCs w:val="24"/>
                    </w:rPr>
                    <w:t>join clubmember using (mid)</w:t>
                  </w:r>
                </w:p>
                <w:p w:rsidR="00A34C3B" w:rsidRDefault="00A34C3B" w:rsidP="00B745E0">
                  <w:pPr>
                    <w:pStyle w:val="ExamQuestion"/>
                    <w:spacing w:before="0" w:after="0" w:line="240" w:lineRule="auto"/>
                    <w:ind w:left="0" w:firstLine="0"/>
                    <w:rPr>
                      <w:b/>
                      <w:szCs w:val="24"/>
                    </w:rPr>
                  </w:pPr>
                  <w:r w:rsidRPr="0049118E">
                    <w:rPr>
                      <w:rFonts w:ascii="Courier New" w:hAnsi="Courier New" w:cs="Courier New"/>
                      <w:sz w:val="20"/>
                      <w:szCs w:val="24"/>
                    </w:rPr>
                    <w:t>join team using (tno);</w:t>
                  </w:r>
                </w:p>
              </w:tc>
            </w:tr>
          </w:tbl>
          <w:p w:rsidR="00A34C3B" w:rsidRPr="00A34C3B" w:rsidRDefault="00A34C3B" w:rsidP="00A34C3B">
            <w:pPr>
              <w:spacing w:line="360" w:lineRule="auto"/>
              <w:ind w:left="0"/>
            </w:pPr>
          </w:p>
          <w:p w:rsidR="00DD0FBA" w:rsidRDefault="0096656A" w:rsidP="00A34C3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Suppose there is a clu</w:t>
            </w:r>
            <w:r w:rsidR="009A3D67">
              <w:rPr>
                <w:rFonts w:ascii="Times New Roman" w:hAnsi="Times New Roman" w:cs="Times New Roman"/>
                <w:sz w:val="24"/>
              </w:rPr>
              <w:t>b member J. Cruyuff, member id 6</w:t>
            </w:r>
            <w:r>
              <w:rPr>
                <w:rFonts w:ascii="Times New Roman" w:hAnsi="Times New Roman" w:cs="Times New Roman"/>
                <w:sz w:val="24"/>
              </w:rPr>
              <w:t xml:space="preserve"> who is not currently a member of any team.</w:t>
            </w:r>
          </w:p>
          <w:p w:rsidR="0096656A" w:rsidRDefault="00D8164F" w:rsidP="0096656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the SQ</w:t>
            </w:r>
            <w:r w:rsidR="00A21B1C">
              <w:rPr>
                <w:rFonts w:ascii="Times New Roman" w:hAnsi="Times New Roman" w:cs="Times New Roman"/>
                <w:sz w:val="24"/>
              </w:rPr>
              <w:t>L to achieve the output below and explain clearly how the SQL works.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709"/>
              <w:gridCol w:w="2710"/>
              <w:gridCol w:w="2711"/>
            </w:tblGrid>
            <w:tr w:rsidR="00D8164F" w:rsidRPr="00D8164F" w:rsidTr="00D8164F">
              <w:tc>
                <w:tcPr>
                  <w:tcW w:w="2709" w:type="dxa"/>
                </w:tcPr>
                <w:p w:rsidR="00D8164F" w:rsidRPr="00D8164F" w:rsidRDefault="00D8164F" w:rsidP="00CD67E0">
                  <w:pPr>
                    <w:spacing w:line="240" w:lineRule="auto"/>
                    <w:ind w:left="850"/>
                    <w:rPr>
                      <w:rFonts w:ascii="Courier New" w:hAnsi="Courier New" w:cs="Courier New"/>
                      <w:b/>
                    </w:rPr>
                  </w:pPr>
                  <w:r w:rsidRPr="00D8164F">
                    <w:rPr>
                      <w:rFonts w:ascii="Courier New" w:hAnsi="Courier New" w:cs="Courier New"/>
                      <w:b/>
                    </w:rPr>
                    <w:t>FNAME</w:t>
                  </w:r>
                </w:p>
              </w:tc>
              <w:tc>
                <w:tcPr>
                  <w:tcW w:w="2710" w:type="dxa"/>
                </w:tcPr>
                <w:p w:rsidR="00D8164F" w:rsidRPr="00D8164F" w:rsidRDefault="00D8164F" w:rsidP="00D8164F">
                  <w:pPr>
                    <w:spacing w:line="240" w:lineRule="auto"/>
                    <w:rPr>
                      <w:rFonts w:ascii="Courier New" w:hAnsi="Courier New" w:cs="Courier New"/>
                      <w:b/>
                    </w:rPr>
                  </w:pPr>
                  <w:r w:rsidRPr="00D8164F">
                    <w:rPr>
                      <w:rFonts w:ascii="Courier New" w:hAnsi="Courier New" w:cs="Courier New"/>
                      <w:b/>
                    </w:rPr>
                    <w:t>SURNAME</w:t>
                  </w:r>
                </w:p>
              </w:tc>
              <w:tc>
                <w:tcPr>
                  <w:tcW w:w="2711" w:type="dxa"/>
                </w:tcPr>
                <w:p w:rsidR="00D8164F" w:rsidRPr="00D8164F" w:rsidRDefault="00D8164F" w:rsidP="00D8164F">
                  <w:pPr>
                    <w:spacing w:line="240" w:lineRule="auto"/>
                    <w:rPr>
                      <w:rFonts w:ascii="Courier New" w:hAnsi="Courier New" w:cs="Courier New"/>
                      <w:b/>
                    </w:rPr>
                  </w:pPr>
                  <w:r w:rsidRPr="00D8164F">
                    <w:rPr>
                      <w:rFonts w:ascii="Courier New" w:hAnsi="Courier New" w:cs="Courier New"/>
                      <w:b/>
                    </w:rPr>
                    <w:t>TNO</w:t>
                  </w:r>
                </w:p>
              </w:tc>
            </w:tr>
            <w:tr w:rsidR="00121046" w:rsidRPr="00D8164F" w:rsidTr="00D8164F">
              <w:tc>
                <w:tcPr>
                  <w:tcW w:w="2709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J.</w:t>
                  </w:r>
                </w:p>
              </w:tc>
              <w:tc>
                <w:tcPr>
                  <w:tcW w:w="2710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Cruyuff</w:t>
                  </w:r>
                </w:p>
              </w:tc>
              <w:tc>
                <w:tcPr>
                  <w:tcW w:w="2711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>(null)</w:t>
                  </w:r>
                </w:p>
              </w:tc>
            </w:tr>
            <w:tr w:rsidR="00121046" w:rsidRPr="00D8164F" w:rsidTr="00D8164F">
              <w:tc>
                <w:tcPr>
                  <w:tcW w:w="2709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H.</w:t>
                  </w:r>
                </w:p>
              </w:tc>
              <w:tc>
                <w:tcPr>
                  <w:tcW w:w="2710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Kane</w:t>
                  </w:r>
                </w:p>
              </w:tc>
              <w:tc>
                <w:tcPr>
                  <w:tcW w:w="2711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3</w:t>
                  </w:r>
                </w:p>
              </w:tc>
            </w:tr>
            <w:tr w:rsidR="00121046" w:rsidRPr="00D8164F" w:rsidTr="00D8164F">
              <w:tc>
                <w:tcPr>
                  <w:tcW w:w="2709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J.</w:t>
                  </w:r>
                </w:p>
              </w:tc>
              <w:tc>
                <w:tcPr>
                  <w:tcW w:w="2710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Milner</w:t>
                  </w:r>
                </w:p>
              </w:tc>
              <w:tc>
                <w:tcPr>
                  <w:tcW w:w="2711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</w:tr>
            <w:tr w:rsidR="00121046" w:rsidRPr="00D8164F" w:rsidTr="00D8164F">
              <w:tc>
                <w:tcPr>
                  <w:tcW w:w="2709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E.</w:t>
                  </w:r>
                </w:p>
              </w:tc>
              <w:tc>
                <w:tcPr>
                  <w:tcW w:w="2710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Can</w:t>
                  </w:r>
                </w:p>
              </w:tc>
              <w:tc>
                <w:tcPr>
                  <w:tcW w:w="2711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2</w:t>
                  </w:r>
                </w:p>
              </w:tc>
            </w:tr>
            <w:tr w:rsidR="00121046" w:rsidRPr="00D8164F" w:rsidTr="00D8164F">
              <w:tc>
                <w:tcPr>
                  <w:tcW w:w="2709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J.</w:t>
                  </w:r>
                </w:p>
              </w:tc>
              <w:tc>
                <w:tcPr>
                  <w:tcW w:w="2710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Terry</w:t>
                  </w:r>
                </w:p>
              </w:tc>
              <w:tc>
                <w:tcPr>
                  <w:tcW w:w="2711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</w:tr>
            <w:tr w:rsidR="00121046" w:rsidRPr="00D8164F" w:rsidTr="00D8164F">
              <w:tc>
                <w:tcPr>
                  <w:tcW w:w="2709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E.</w:t>
                  </w:r>
                </w:p>
              </w:tc>
              <w:tc>
                <w:tcPr>
                  <w:tcW w:w="2710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Hazard</w:t>
                  </w:r>
                </w:p>
              </w:tc>
              <w:tc>
                <w:tcPr>
                  <w:tcW w:w="2711" w:type="dxa"/>
                </w:tcPr>
                <w:p w:rsidR="00121046" w:rsidRPr="00121046" w:rsidRDefault="00121046" w:rsidP="0012104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</w:rPr>
                  </w:pPr>
                  <w:r w:rsidRPr="00121046">
                    <w:rPr>
                      <w:rFonts w:ascii="Courier New" w:hAnsi="Courier New" w:cs="Courier New"/>
                      <w:sz w:val="20"/>
                    </w:rPr>
                    <w:t>1</w:t>
                  </w:r>
                </w:p>
              </w:tc>
            </w:tr>
          </w:tbl>
          <w:p w:rsidR="00D8164F" w:rsidRPr="00D8164F" w:rsidRDefault="00D8164F" w:rsidP="00D8164F">
            <w:pPr>
              <w:spacing w:line="360" w:lineRule="auto"/>
              <w:ind w:left="0" w:firstLine="0"/>
            </w:pPr>
          </w:p>
          <w:p w:rsidR="00DD0FBA" w:rsidRPr="00A34C3B" w:rsidRDefault="00A21B1C" w:rsidP="00A34C3B">
            <w:pPr>
              <w:tabs>
                <w:tab w:val="clear" w:pos="567"/>
                <w:tab w:val="clear" w:pos="8222"/>
              </w:tabs>
              <w:spacing w:line="240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D8164F">
              <w:rPr>
                <w:b/>
              </w:rPr>
              <w:t>(1</w:t>
            </w:r>
            <w:r w:rsidR="00E337A6" w:rsidRPr="00AB6A8D">
              <w:rPr>
                <w:b/>
              </w:rPr>
              <w:t>0</w:t>
            </w:r>
            <w:r w:rsidR="00DD0FBA" w:rsidRPr="00AB6A8D">
              <w:rPr>
                <w:b/>
              </w:rPr>
              <w:t xml:space="preserve"> marks)</w:t>
            </w:r>
          </w:p>
        </w:tc>
      </w:tr>
      <w:tr w:rsidR="00121046" w:rsidTr="00A34C3B">
        <w:tc>
          <w:tcPr>
            <w:tcW w:w="9245" w:type="dxa"/>
            <w:gridSpan w:val="2"/>
            <w:shd w:val="clear" w:color="auto" w:fill="BFBFBF" w:themeFill="background1" w:themeFillShade="BF"/>
          </w:tcPr>
          <w:p w:rsidR="00D25585" w:rsidRPr="00D25585" w:rsidRDefault="00121046" w:rsidP="00D25585">
            <w:pPr>
              <w:spacing w:line="360" w:lineRule="auto"/>
              <w:ind w:left="850"/>
              <w:rPr>
                <w:b/>
              </w:rPr>
            </w:pPr>
            <w:r>
              <w:rPr>
                <w:b/>
              </w:rPr>
              <w:t>Marking/Solutions:</w:t>
            </w:r>
          </w:p>
          <w:p w:rsidR="00D25585" w:rsidRDefault="00D25585" w:rsidP="005557DD">
            <w:pPr>
              <w:spacing w:line="240" w:lineRule="auto"/>
              <w:ind w:left="0" w:firstLine="0"/>
            </w:pPr>
            <w:r>
              <w:rPr>
                <w:b/>
              </w:rPr>
              <w:t xml:space="preserve">4 marks </w:t>
            </w:r>
            <w:r>
              <w:t>implementing left outer join correctly (correct table order</w:t>
            </w:r>
            <w:r w:rsidR="005557DD">
              <w:t>, correct columns, correct syntax</w:t>
            </w:r>
            <w:r>
              <w:t>)</w:t>
            </w:r>
          </w:p>
          <w:p w:rsidR="00D25585" w:rsidRDefault="00D25585" w:rsidP="005557DD">
            <w:pPr>
              <w:spacing w:line="240" w:lineRule="auto"/>
              <w:ind w:left="0" w:firstLine="0"/>
            </w:pPr>
            <w:r>
              <w:rPr>
                <w:b/>
              </w:rPr>
              <w:t>2 marks</w:t>
            </w:r>
            <w:r>
              <w:t xml:space="preserve"> explaining left outer join</w:t>
            </w:r>
          </w:p>
          <w:p w:rsidR="00D25585" w:rsidRDefault="00D25585" w:rsidP="005557DD">
            <w:pPr>
              <w:spacing w:line="240" w:lineRule="auto"/>
              <w:ind w:left="0" w:firstLine="0"/>
            </w:pPr>
            <w:r>
              <w:rPr>
                <w:b/>
              </w:rPr>
              <w:t xml:space="preserve">2 marks </w:t>
            </w:r>
            <w:r>
              <w:t>implementing order by (correct syntax, correct column)</w:t>
            </w:r>
          </w:p>
          <w:p w:rsidR="00D25585" w:rsidRPr="00D25585" w:rsidRDefault="00D25585" w:rsidP="005557DD">
            <w:pPr>
              <w:spacing w:line="240" w:lineRule="auto"/>
              <w:ind w:left="0" w:firstLine="0"/>
            </w:pPr>
            <w:r>
              <w:rPr>
                <w:b/>
              </w:rPr>
              <w:t xml:space="preserve">2 marks </w:t>
            </w:r>
            <w:r>
              <w:t>explaining order by asc</w:t>
            </w:r>
          </w:p>
          <w:p w:rsidR="00121046" w:rsidRPr="00D25585" w:rsidRDefault="00121046" w:rsidP="00121046">
            <w:pPr>
              <w:spacing w:line="36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 w:rsidRPr="00D25585">
              <w:rPr>
                <w:rFonts w:ascii="Courier New" w:hAnsi="Courier New" w:cs="Courier New"/>
                <w:sz w:val="20"/>
              </w:rPr>
              <w:t>select fname, surname, tno from clubmember</w:t>
            </w:r>
          </w:p>
          <w:p w:rsidR="00121046" w:rsidRPr="00D25585" w:rsidRDefault="00121046" w:rsidP="00D25585">
            <w:pPr>
              <w:spacing w:line="360" w:lineRule="auto"/>
              <w:ind w:left="0" w:firstLine="0"/>
              <w:rPr>
                <w:rFonts w:ascii="Courier New" w:hAnsi="Courier New" w:cs="Courier New"/>
                <w:sz w:val="20"/>
              </w:rPr>
            </w:pPr>
            <w:r w:rsidRPr="00D25585">
              <w:rPr>
                <w:rFonts w:ascii="Courier New" w:hAnsi="Courier New" w:cs="Courier New"/>
                <w:sz w:val="20"/>
              </w:rPr>
              <w:t>left outer join teammember using (mid) order by tno desc;</w:t>
            </w:r>
          </w:p>
        </w:tc>
      </w:tr>
    </w:tbl>
    <w:p w:rsidR="00714FFB" w:rsidRDefault="00714FFB" w:rsidP="00A86958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b/>
          <w:sz w:val="40"/>
        </w:rPr>
      </w:pPr>
    </w:p>
    <w:p w:rsidR="005C20A4" w:rsidRPr="00207534" w:rsidRDefault="005C20A4" w:rsidP="005C20A4">
      <w:pPr>
        <w:tabs>
          <w:tab w:val="clear" w:pos="567"/>
          <w:tab w:val="clear" w:pos="8222"/>
        </w:tabs>
        <w:spacing w:after="240" w:line="240" w:lineRule="auto"/>
        <w:ind w:left="0" w:firstLine="0"/>
        <w:jc w:val="center"/>
        <w:rPr>
          <w:b/>
          <w:sz w:val="40"/>
        </w:rPr>
      </w:pPr>
      <w:r w:rsidRPr="00207534">
        <w:rPr>
          <w:b/>
          <w:sz w:val="40"/>
        </w:rPr>
        <w:lastRenderedPageBreak/>
        <w:t>SYNTAX TABLE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bCs/>
          <w:color w:val="000000"/>
          <w:sz w:val="22"/>
          <w:szCs w:val="22"/>
        </w:rPr>
        <w:t>ALTER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b/>
          <w:bCs/>
          <w:color w:val="000000"/>
          <w:sz w:val="22"/>
          <w:szCs w:val="22"/>
        </w:rPr>
        <w:t>TABLE</w:t>
      </w:r>
      <w:r w:rsidRPr="008B636D">
        <w:rPr>
          <w:color w:val="000000"/>
          <w:sz w:val="22"/>
          <w:szCs w:val="22"/>
        </w:rPr>
        <w:t xml:space="preserve"> [</w:t>
      </w:r>
      <w:r w:rsidRPr="008B636D">
        <w:rPr>
          <w:i/>
          <w:iCs/>
          <w:color w:val="000000"/>
          <w:sz w:val="22"/>
          <w:szCs w:val="22"/>
        </w:rPr>
        <w:t>schema</w:t>
      </w:r>
      <w:r w:rsidRPr="008B636D">
        <w:rPr>
          <w:color w:val="000000"/>
          <w:sz w:val="22"/>
          <w:szCs w:val="22"/>
        </w:rPr>
        <w:t>.]</w:t>
      </w:r>
      <w:r w:rsidRPr="008B636D">
        <w:rPr>
          <w:i/>
          <w:iCs/>
          <w:color w:val="000000"/>
          <w:sz w:val="22"/>
          <w:szCs w:val="22"/>
        </w:rPr>
        <w:t>table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i/>
          <w:iCs/>
          <w:color w:val="000000"/>
          <w:sz w:val="22"/>
          <w:szCs w:val="22"/>
        </w:rPr>
        <w:t>column_clauses;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i/>
          <w:iCs/>
          <w:color w:val="000000"/>
          <w:sz w:val="22"/>
          <w:szCs w:val="22"/>
        </w:rPr>
        <w:t xml:space="preserve"> column_clauses</w:t>
      </w:r>
      <w:r w:rsidRPr="008B636D">
        <w:rPr>
          <w:color w:val="000000"/>
          <w:sz w:val="22"/>
          <w:szCs w:val="22"/>
        </w:rPr>
        <w:t>: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ADD (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datatype [DEFAULT </w:t>
      </w:r>
      <w:r w:rsidRPr="008B636D">
        <w:rPr>
          <w:i/>
          <w:iCs/>
          <w:color w:val="000000"/>
          <w:sz w:val="22"/>
          <w:szCs w:val="22"/>
        </w:rPr>
        <w:t>expr</w:t>
      </w:r>
      <w:r w:rsidRPr="008B636D">
        <w:rPr>
          <w:color w:val="000000"/>
          <w:sz w:val="22"/>
          <w:szCs w:val="22"/>
        </w:rPr>
        <w:t>] [column_constraint(s)] [,…] )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DROP COLUMN </w:t>
      </w:r>
      <w:r w:rsidRPr="008B636D">
        <w:rPr>
          <w:i/>
          <w:iCs/>
          <w:color w:val="000000"/>
          <w:sz w:val="22"/>
          <w:szCs w:val="22"/>
        </w:rPr>
        <w:t>column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[CASCADE CONSTRAINTS] [INVALIDATE] CHECKPOINT </w:t>
      </w:r>
      <w:r w:rsidRPr="008B636D">
        <w:rPr>
          <w:i/>
          <w:iCs/>
          <w:color w:val="000000"/>
          <w:sz w:val="22"/>
          <w:szCs w:val="22"/>
        </w:rPr>
        <w:t>int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MODIFY 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datatype [DEFAULT </w:t>
      </w:r>
      <w:r w:rsidRPr="008B636D">
        <w:rPr>
          <w:i/>
          <w:iCs/>
          <w:color w:val="000000"/>
          <w:sz w:val="22"/>
          <w:szCs w:val="22"/>
        </w:rPr>
        <w:t>expr</w:t>
      </w:r>
      <w:r w:rsidRPr="008B636D">
        <w:rPr>
          <w:color w:val="000000"/>
          <w:sz w:val="22"/>
          <w:szCs w:val="22"/>
        </w:rPr>
        <w:t>] [column_constraint(s)]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RENAME COLUMN 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TO </w:t>
      </w:r>
      <w:r w:rsidRPr="008B636D">
        <w:rPr>
          <w:i/>
          <w:iCs/>
          <w:color w:val="000000"/>
          <w:sz w:val="22"/>
          <w:szCs w:val="22"/>
        </w:rPr>
        <w:t>new_name</w:t>
      </w:r>
    </w:p>
    <w:p w:rsidR="005C20A4" w:rsidRPr="008B636D" w:rsidRDefault="005C20A4" w:rsidP="005C20A4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0"/>
        <w:rPr>
          <w:rFonts w:ascii="Courier New" w:hAnsi="Courier New" w:cs="Courier New"/>
          <w:color w:val="000000"/>
          <w:sz w:val="22"/>
          <w:szCs w:val="22"/>
          <w:lang w:val="en-IE" w:eastAsia="en-IE"/>
        </w:rPr>
      </w:pPr>
      <w:r w:rsidRPr="008B636D">
        <w:rPr>
          <w:rFonts w:ascii="Courier New" w:hAnsi="Courier New" w:cs="Courier New"/>
          <w:b/>
          <w:bCs/>
          <w:color w:val="000000"/>
          <w:sz w:val="22"/>
          <w:szCs w:val="22"/>
          <w:lang w:val="en-IE" w:eastAsia="en-IE"/>
        </w:rPr>
        <w:t>ALTER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</w:t>
      </w:r>
      <w:r w:rsidRPr="008B636D">
        <w:rPr>
          <w:rFonts w:ascii="Courier New" w:hAnsi="Courier New" w:cs="Courier New"/>
          <w:b/>
          <w:bCs/>
          <w:color w:val="000000"/>
          <w:sz w:val="22"/>
          <w:szCs w:val="22"/>
          <w:lang w:val="en-IE" w:eastAsia="en-IE"/>
        </w:rPr>
        <w:t>TABLE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[</w:t>
      </w:r>
      <w:r w:rsidRPr="008B636D">
        <w:rPr>
          <w:rFonts w:ascii="Courier New" w:hAnsi="Courier New" w:cs="Courier New"/>
          <w:i/>
          <w:iCs/>
          <w:color w:val="000000"/>
          <w:sz w:val="22"/>
          <w:szCs w:val="22"/>
          <w:lang w:val="en-IE" w:eastAsia="en-IE"/>
        </w:rPr>
        <w:t>schema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>.]</w:t>
      </w:r>
      <w:r w:rsidRPr="008B636D">
        <w:rPr>
          <w:rFonts w:ascii="Courier New" w:hAnsi="Courier New" w:cs="Courier New"/>
          <w:i/>
          <w:iCs/>
          <w:color w:val="000000"/>
          <w:sz w:val="22"/>
          <w:szCs w:val="22"/>
          <w:lang w:val="en-IE" w:eastAsia="en-IE"/>
        </w:rPr>
        <w:t>table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</w:t>
      </w:r>
      <w:r w:rsidRPr="008B636D">
        <w:rPr>
          <w:rFonts w:ascii="Courier New" w:hAnsi="Courier New" w:cs="Courier New"/>
          <w:i/>
          <w:iCs/>
          <w:color w:val="000000"/>
          <w:sz w:val="22"/>
          <w:szCs w:val="22"/>
          <w:lang w:val="en-IE" w:eastAsia="en-IE"/>
        </w:rPr>
        <w:t>constraint_clause</w:t>
      </w:r>
      <w:r w:rsidRPr="008B636D">
        <w:rPr>
          <w:rFonts w:ascii="Courier New" w:hAnsi="Courier New" w:cs="Courier New"/>
          <w:color w:val="000000"/>
          <w:sz w:val="22"/>
          <w:szCs w:val="22"/>
          <w:lang w:val="en-IE" w:eastAsia="en-IE"/>
        </w:rPr>
        <w:t xml:space="preserve"> [,…];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i/>
          <w:iCs/>
          <w:color w:val="000000"/>
          <w:sz w:val="22"/>
          <w:szCs w:val="22"/>
        </w:rPr>
        <w:t>constraint_clause</w:t>
      </w:r>
      <w:r w:rsidRPr="008B636D">
        <w:rPr>
          <w:color w:val="000000"/>
          <w:sz w:val="22"/>
          <w:szCs w:val="22"/>
        </w:rPr>
        <w:t>: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DROP PRIMARY KEY [CASCADE] [{KEEP|DROP} INDEX]</w:t>
      </w:r>
    </w:p>
    <w:p w:rsidR="005C20A4" w:rsidRPr="0061407A" w:rsidRDefault="005C20A4" w:rsidP="005C20A4">
      <w:pPr>
        <w:pStyle w:val="HTMLPreformatted"/>
        <w:spacing w:line="360" w:lineRule="auto"/>
        <w:rPr>
          <w:color w:val="000000"/>
          <w:sz w:val="22"/>
          <w:szCs w:val="22"/>
          <w:lang w:val="fr-FR"/>
        </w:rPr>
      </w:pPr>
      <w:r w:rsidRPr="008B636D">
        <w:rPr>
          <w:color w:val="000000"/>
          <w:sz w:val="22"/>
          <w:szCs w:val="22"/>
        </w:rPr>
        <w:t xml:space="preserve">   </w:t>
      </w:r>
      <w:r w:rsidRPr="0061407A">
        <w:rPr>
          <w:color w:val="000000"/>
          <w:sz w:val="22"/>
          <w:szCs w:val="22"/>
          <w:lang w:val="fr-FR"/>
        </w:rPr>
        <w:t>DROP UNIQUE (</w:t>
      </w:r>
      <w:r w:rsidRPr="0061407A">
        <w:rPr>
          <w:i/>
          <w:iCs/>
          <w:color w:val="000000"/>
          <w:sz w:val="22"/>
          <w:szCs w:val="22"/>
          <w:lang w:val="fr-FR"/>
        </w:rPr>
        <w:t>column</w:t>
      </w:r>
      <w:r w:rsidRPr="0061407A">
        <w:rPr>
          <w:color w:val="000000"/>
          <w:sz w:val="22"/>
          <w:szCs w:val="22"/>
          <w:lang w:val="fr-FR"/>
        </w:rPr>
        <w:t xml:space="preserve"> [,…]) [{KEEP|DROP} INDEX]</w:t>
      </w:r>
    </w:p>
    <w:p w:rsidR="005C20A4" w:rsidRPr="0061407A" w:rsidRDefault="005C20A4" w:rsidP="005C20A4">
      <w:pPr>
        <w:pStyle w:val="HTMLPreformatted"/>
        <w:spacing w:line="360" w:lineRule="auto"/>
        <w:rPr>
          <w:color w:val="000000"/>
          <w:sz w:val="22"/>
          <w:szCs w:val="22"/>
          <w:lang w:val="fr-FR"/>
        </w:rPr>
      </w:pPr>
      <w:r w:rsidRPr="0061407A">
        <w:rPr>
          <w:color w:val="000000"/>
          <w:sz w:val="22"/>
          <w:szCs w:val="22"/>
          <w:lang w:val="fr-FR"/>
        </w:rPr>
        <w:t xml:space="preserve">   DROP CONSTRAINT </w:t>
      </w:r>
      <w:r w:rsidRPr="0061407A">
        <w:rPr>
          <w:i/>
          <w:iCs/>
          <w:color w:val="000000"/>
          <w:sz w:val="22"/>
          <w:szCs w:val="22"/>
          <w:lang w:val="fr-FR"/>
        </w:rPr>
        <w:t>constraint</w:t>
      </w:r>
      <w:r w:rsidRPr="0061407A">
        <w:rPr>
          <w:color w:val="000000"/>
          <w:sz w:val="22"/>
          <w:szCs w:val="22"/>
          <w:lang w:val="fr-FR"/>
        </w:rPr>
        <w:t xml:space="preserve"> [CASCADE]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61407A">
        <w:rPr>
          <w:color w:val="000000"/>
          <w:sz w:val="22"/>
          <w:szCs w:val="22"/>
          <w:lang w:val="fr-FR"/>
        </w:rPr>
        <w:t xml:space="preserve">   </w:t>
      </w:r>
      <w:r w:rsidRPr="008B636D">
        <w:rPr>
          <w:color w:val="000000"/>
          <w:sz w:val="22"/>
          <w:szCs w:val="22"/>
        </w:rPr>
        <w:t xml:space="preserve">MODIFY CONSTRAINT </w:t>
      </w:r>
      <w:r w:rsidRPr="008B636D">
        <w:rPr>
          <w:i/>
          <w:iCs/>
          <w:color w:val="000000"/>
          <w:sz w:val="22"/>
          <w:szCs w:val="22"/>
        </w:rPr>
        <w:t>constraint constrnt_state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MODIFY PRIMARY KEY </w:t>
      </w:r>
      <w:r w:rsidRPr="008B636D">
        <w:rPr>
          <w:i/>
          <w:iCs/>
          <w:color w:val="000000"/>
          <w:sz w:val="22"/>
          <w:szCs w:val="22"/>
        </w:rPr>
        <w:t>constrnt_state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MODIFY UNIQUE (</w:t>
      </w:r>
      <w:r w:rsidRPr="008B636D">
        <w:rPr>
          <w:i/>
          <w:iCs/>
          <w:color w:val="000000"/>
          <w:sz w:val="22"/>
          <w:szCs w:val="22"/>
        </w:rPr>
        <w:t>column</w:t>
      </w:r>
      <w:r w:rsidRPr="008B636D">
        <w:rPr>
          <w:color w:val="000000"/>
          <w:sz w:val="22"/>
          <w:szCs w:val="22"/>
        </w:rPr>
        <w:t xml:space="preserve"> [,…]) </w:t>
      </w:r>
      <w:r w:rsidRPr="008B636D">
        <w:rPr>
          <w:i/>
          <w:iCs/>
          <w:color w:val="000000"/>
          <w:sz w:val="22"/>
          <w:szCs w:val="22"/>
        </w:rPr>
        <w:t>constrnt_state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RENAME CONSTRAINT </w:t>
      </w:r>
      <w:r w:rsidRPr="008B636D">
        <w:rPr>
          <w:i/>
          <w:iCs/>
          <w:color w:val="000000"/>
          <w:sz w:val="22"/>
          <w:szCs w:val="22"/>
        </w:rPr>
        <w:t xml:space="preserve">constraint </w:t>
      </w:r>
      <w:r w:rsidRPr="008B636D">
        <w:rPr>
          <w:color w:val="000000"/>
          <w:sz w:val="22"/>
          <w:szCs w:val="22"/>
        </w:rPr>
        <w:t xml:space="preserve">TO </w:t>
      </w:r>
      <w:r w:rsidRPr="008B636D">
        <w:rPr>
          <w:i/>
          <w:iCs/>
          <w:color w:val="000000"/>
          <w:sz w:val="22"/>
          <w:szCs w:val="22"/>
        </w:rPr>
        <w:t>new_name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bCs/>
          <w:color w:val="000000"/>
          <w:sz w:val="22"/>
          <w:szCs w:val="22"/>
        </w:rPr>
        <w:t>CREATE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b/>
          <w:bCs/>
          <w:color w:val="000000"/>
          <w:sz w:val="22"/>
          <w:szCs w:val="22"/>
        </w:rPr>
        <w:t>TABLE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i/>
          <w:iCs/>
          <w:color w:val="000000"/>
          <w:sz w:val="22"/>
          <w:szCs w:val="22"/>
        </w:rPr>
        <w:t>table</w:t>
      </w:r>
      <w:r w:rsidRPr="008B636D">
        <w:rPr>
          <w:color w:val="000000"/>
          <w:sz w:val="22"/>
          <w:szCs w:val="22"/>
        </w:rPr>
        <w:t xml:space="preserve"> (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i/>
          <w:iCs/>
          <w:color w:val="000000"/>
          <w:sz w:val="22"/>
          <w:szCs w:val="22"/>
        </w:rPr>
        <w:t xml:space="preserve">      column</w:t>
      </w:r>
      <w:r w:rsidRPr="008B636D">
        <w:rPr>
          <w:color w:val="000000"/>
          <w:sz w:val="22"/>
          <w:szCs w:val="22"/>
        </w:rPr>
        <w:t xml:space="preserve"> datatype [DEFAULT </w:t>
      </w:r>
      <w:r w:rsidRPr="008B636D">
        <w:rPr>
          <w:i/>
          <w:iCs/>
          <w:color w:val="000000"/>
          <w:sz w:val="22"/>
          <w:szCs w:val="22"/>
        </w:rPr>
        <w:t>expr</w:t>
      </w:r>
      <w:r w:rsidRPr="008B636D">
        <w:rPr>
          <w:color w:val="000000"/>
          <w:sz w:val="22"/>
          <w:szCs w:val="22"/>
        </w:rPr>
        <w:t>] [column_constraint(s)[,…]] [</w:t>
      </w:r>
      <w:r w:rsidRPr="008B636D">
        <w:rPr>
          <w:i/>
          <w:iCs/>
          <w:color w:val="000000"/>
          <w:sz w:val="22"/>
          <w:szCs w:val="22"/>
        </w:rPr>
        <w:t>,column datatype</w:t>
      </w:r>
      <w:r w:rsidRPr="008B636D">
        <w:rPr>
          <w:color w:val="000000"/>
          <w:sz w:val="22"/>
          <w:szCs w:val="22"/>
        </w:rPr>
        <w:t xml:space="preserve"> [,…]] 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[table_constraint [,…]])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COMMIT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i/>
          <w:sz w:val="22"/>
          <w:szCs w:val="22"/>
          <w:u w:val="single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DELETE FROM </w:t>
      </w:r>
      <w:r w:rsidRPr="008B636D">
        <w:rPr>
          <w:rFonts w:ascii="Courier New" w:hAnsi="Courier New" w:cs="Courier New"/>
          <w:b/>
          <w:i/>
          <w:sz w:val="22"/>
          <w:szCs w:val="22"/>
        </w:rPr>
        <w:t>tablename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 WHERE </w:t>
      </w:r>
      <w:r w:rsidRPr="008B636D">
        <w:rPr>
          <w:rFonts w:ascii="Courier New" w:hAnsi="Courier New" w:cs="Courier New"/>
          <w:b/>
          <w:i/>
          <w:sz w:val="22"/>
          <w:szCs w:val="22"/>
        </w:rPr>
        <w:t>condition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DROP [TABLE </w:t>
      </w:r>
      <w:r w:rsidRPr="008B636D">
        <w:rPr>
          <w:rFonts w:ascii="Courier New" w:hAnsi="Courier New" w:cs="Courier New"/>
          <w:b/>
          <w:i/>
          <w:sz w:val="22"/>
          <w:szCs w:val="22"/>
        </w:rPr>
        <w:t>tablename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|DROP VIEW </w:t>
      </w:r>
      <w:r w:rsidRPr="008B636D">
        <w:rPr>
          <w:rFonts w:ascii="Courier New" w:hAnsi="Courier New" w:cs="Courier New"/>
          <w:b/>
          <w:i/>
          <w:sz w:val="22"/>
          <w:szCs w:val="22"/>
        </w:rPr>
        <w:t>viewname</w:t>
      </w:r>
      <w:r w:rsidRPr="008B636D">
        <w:rPr>
          <w:rFonts w:ascii="Courier New" w:hAnsi="Courier New" w:cs="Courier New"/>
          <w:b/>
          <w:sz w:val="22"/>
          <w:szCs w:val="22"/>
        </w:rPr>
        <w:t>]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INSERT INTO </w:t>
      </w: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tablename </w:t>
      </w:r>
      <w:r w:rsidRPr="008B636D">
        <w:rPr>
          <w:rFonts w:ascii="Courier New" w:hAnsi="Courier New" w:cs="Courier New"/>
          <w:b/>
          <w:sz w:val="22"/>
          <w:szCs w:val="22"/>
        </w:rPr>
        <w:t>(</w:t>
      </w:r>
      <w:r w:rsidRPr="008B636D">
        <w:rPr>
          <w:rFonts w:ascii="Courier New" w:hAnsi="Courier New" w:cs="Courier New"/>
          <w:b/>
          <w:i/>
          <w:sz w:val="22"/>
          <w:szCs w:val="22"/>
        </w:rPr>
        <w:t>column</w:t>
      </w:r>
      <w:r w:rsidRPr="008B636D">
        <w:rPr>
          <w:rFonts w:ascii="Courier New" w:hAnsi="Courier New" w:cs="Courier New"/>
          <w:b/>
          <w:sz w:val="22"/>
          <w:szCs w:val="22"/>
        </w:rPr>
        <w:t>-name-list) VALUES (</w:t>
      </w:r>
      <w:r w:rsidRPr="008B636D">
        <w:rPr>
          <w:rFonts w:ascii="Courier New" w:hAnsi="Courier New" w:cs="Courier New"/>
          <w:b/>
          <w:i/>
          <w:sz w:val="22"/>
          <w:szCs w:val="22"/>
        </w:rPr>
        <w:t>data-value-list</w:t>
      </w:r>
      <w:r w:rsidRPr="008B636D">
        <w:rPr>
          <w:rFonts w:ascii="Courier New" w:hAnsi="Courier New" w:cs="Courier New"/>
          <w:b/>
          <w:sz w:val="22"/>
          <w:szCs w:val="22"/>
        </w:rPr>
        <w:t>)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ROLLBACK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bCs/>
          <w:color w:val="000000"/>
          <w:sz w:val="22"/>
          <w:szCs w:val="22"/>
        </w:rPr>
        <w:t>SELECT</w:t>
      </w:r>
      <w:r w:rsidRPr="008B636D">
        <w:rPr>
          <w:color w:val="000000"/>
          <w:sz w:val="22"/>
          <w:szCs w:val="22"/>
        </w:rPr>
        <w:t xml:space="preserve"> [DISTINCT] </w:t>
      </w:r>
      <w:r w:rsidRPr="008B636D">
        <w:rPr>
          <w:i/>
          <w:iCs/>
          <w:color w:val="000000"/>
          <w:sz w:val="22"/>
          <w:szCs w:val="22"/>
        </w:rPr>
        <w:t>select_list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</w:t>
      </w:r>
      <w:r w:rsidRPr="008B636D">
        <w:rPr>
          <w:b/>
          <w:bCs/>
          <w:color w:val="000000"/>
          <w:sz w:val="22"/>
          <w:szCs w:val="22"/>
        </w:rPr>
        <w:t>FROM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i/>
          <w:iCs/>
          <w:color w:val="000000"/>
          <w:sz w:val="22"/>
          <w:szCs w:val="22"/>
        </w:rPr>
        <w:t>table_list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[WHERE </w:t>
      </w:r>
      <w:r w:rsidRPr="008B636D">
        <w:rPr>
          <w:i/>
          <w:iCs/>
          <w:color w:val="000000"/>
          <w:sz w:val="22"/>
          <w:szCs w:val="22"/>
        </w:rPr>
        <w:t>conditions</w:t>
      </w:r>
      <w:r w:rsidRPr="008B636D">
        <w:rPr>
          <w:color w:val="000000"/>
          <w:sz w:val="22"/>
          <w:szCs w:val="22"/>
        </w:rPr>
        <w:t>]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      [GROUP BY </w:t>
      </w:r>
      <w:r w:rsidRPr="008B636D">
        <w:rPr>
          <w:i/>
          <w:iCs/>
          <w:color w:val="000000"/>
          <w:sz w:val="22"/>
          <w:szCs w:val="22"/>
        </w:rPr>
        <w:t>group_by_list</w:t>
      </w:r>
      <w:r w:rsidRPr="008B636D">
        <w:rPr>
          <w:color w:val="000000"/>
          <w:sz w:val="22"/>
          <w:szCs w:val="22"/>
        </w:rPr>
        <w:t>]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         [HAVING </w:t>
      </w:r>
      <w:r w:rsidRPr="008B636D">
        <w:rPr>
          <w:i/>
          <w:iCs/>
          <w:color w:val="000000"/>
          <w:sz w:val="22"/>
          <w:szCs w:val="22"/>
        </w:rPr>
        <w:t>search_conditions</w:t>
      </w:r>
      <w:r w:rsidRPr="008B636D">
        <w:rPr>
          <w:color w:val="000000"/>
          <w:sz w:val="22"/>
          <w:szCs w:val="22"/>
        </w:rPr>
        <w:t>]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            [ORDER BY </w:t>
      </w:r>
      <w:r w:rsidRPr="008B636D">
        <w:rPr>
          <w:i/>
          <w:iCs/>
          <w:color w:val="000000"/>
          <w:sz w:val="22"/>
          <w:szCs w:val="22"/>
        </w:rPr>
        <w:t>order_list</w:t>
      </w:r>
      <w:r w:rsidRPr="008B636D">
        <w:rPr>
          <w:color w:val="000000"/>
          <w:sz w:val="22"/>
          <w:szCs w:val="22"/>
        </w:rPr>
        <w:t xml:space="preserve"> [ASC | DESC] ]</w:t>
      </w:r>
    </w:p>
    <w:p w:rsidR="005C20A4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5C20A4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5C20A4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5C20A4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5C20A4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5C20A4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i/>
          <w:sz w:val="22"/>
          <w:szCs w:val="22"/>
        </w:rPr>
      </w:pPr>
    </w:p>
    <w:p w:rsidR="005C20A4" w:rsidRPr="00207534" w:rsidRDefault="005C20A4" w:rsidP="005C20A4">
      <w:pPr>
        <w:tabs>
          <w:tab w:val="clear" w:pos="567"/>
          <w:tab w:val="clear" w:pos="8222"/>
        </w:tabs>
        <w:spacing w:after="240" w:line="240" w:lineRule="auto"/>
        <w:ind w:left="0" w:firstLine="0"/>
        <w:jc w:val="center"/>
        <w:rPr>
          <w:b/>
          <w:sz w:val="40"/>
        </w:rPr>
      </w:pPr>
      <w:r w:rsidRPr="00207534">
        <w:rPr>
          <w:b/>
          <w:sz w:val="40"/>
        </w:rPr>
        <w:lastRenderedPageBreak/>
        <w:t>SYNTAX TABLE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Conditions:=,&gt;,&lt;,&gt;=,&lt;=,&lt;&gt;, 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BETWEEN .. AND.., IN </w:t>
      </w:r>
      <w:r w:rsidRPr="008B636D">
        <w:rPr>
          <w:rFonts w:ascii="Courier New" w:hAnsi="Courier New" w:cs="Courier New"/>
          <w:b/>
          <w:i/>
          <w:sz w:val="22"/>
          <w:szCs w:val="22"/>
        </w:rPr>
        <w:t>(list),</w:t>
      </w:r>
      <w:r w:rsidRPr="008B636D">
        <w:rPr>
          <w:rFonts w:ascii="Courier New" w:hAnsi="Courier New" w:cs="Courier New"/>
          <w:b/>
          <w:sz w:val="22"/>
          <w:szCs w:val="22"/>
        </w:rPr>
        <w:t>IS NULL, IS NOT NULL, LIKE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Logical operators:  </w:t>
      </w:r>
      <w:r w:rsidRPr="008B636D">
        <w:rPr>
          <w:rFonts w:ascii="Courier New" w:hAnsi="Courier New" w:cs="Courier New"/>
          <w:b/>
          <w:sz w:val="22"/>
          <w:szCs w:val="22"/>
        </w:rPr>
        <w:t>AND, OR, NOT</w:t>
      </w:r>
    </w:p>
    <w:p w:rsidR="005C20A4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Set operations: 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 UNION, MINUS, INTERSECT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CASE [ expression ]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WHEN condition_1 THEN result_1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WHEN condition_2 THEN result_2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WHEN condition_n THEN result_n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 xml:space="preserve">   ELSE result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END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b/>
          <w:color w:val="000000"/>
          <w:sz w:val="22"/>
          <w:szCs w:val="22"/>
        </w:rPr>
        <w:t>SELECT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... FROM table1 LEFT JOIN </w:t>
      </w:r>
      <w:r w:rsidRPr="008B636D">
        <w:rPr>
          <w:i/>
          <w:iCs/>
          <w:color w:val="000000"/>
          <w:sz w:val="22"/>
          <w:szCs w:val="22"/>
        </w:rPr>
        <w:t>table2</w:t>
      </w:r>
    </w:p>
    <w:p w:rsidR="005C20A4" w:rsidRPr="00301F76" w:rsidRDefault="005C20A4" w:rsidP="005C20A4">
      <w:pPr>
        <w:pStyle w:val="HTMLPreformatted"/>
        <w:spacing w:line="360" w:lineRule="auto"/>
        <w:rPr>
          <w:i/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ON </w:t>
      </w:r>
      <w:r w:rsidRPr="008B636D">
        <w:rPr>
          <w:i/>
          <w:iCs/>
          <w:color w:val="000000"/>
          <w:sz w:val="22"/>
          <w:szCs w:val="22"/>
        </w:rPr>
        <w:t>table1.field1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i/>
          <w:iCs/>
          <w:color w:val="000000"/>
          <w:sz w:val="22"/>
          <w:szCs w:val="22"/>
        </w:rPr>
        <w:t xml:space="preserve">compopr table2.field2 | </w:t>
      </w:r>
      <w:r w:rsidRPr="008B636D">
        <w:rPr>
          <w:iCs/>
          <w:color w:val="000000"/>
          <w:sz w:val="22"/>
          <w:szCs w:val="22"/>
        </w:rPr>
        <w:t xml:space="preserve">USING </w:t>
      </w:r>
      <w:r w:rsidRPr="008B636D">
        <w:rPr>
          <w:i/>
          <w:iCs/>
          <w:color w:val="000000"/>
          <w:sz w:val="22"/>
          <w:szCs w:val="22"/>
        </w:rPr>
        <w:t>clause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... FROM table1 RIGHT JOIN </w:t>
      </w:r>
      <w:r w:rsidRPr="008B636D">
        <w:rPr>
          <w:i/>
          <w:iCs/>
          <w:color w:val="000000"/>
          <w:sz w:val="22"/>
          <w:szCs w:val="22"/>
        </w:rPr>
        <w:t>table2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ON </w:t>
      </w:r>
      <w:r w:rsidRPr="008B636D">
        <w:rPr>
          <w:i/>
          <w:iCs/>
          <w:color w:val="000000"/>
          <w:sz w:val="22"/>
          <w:szCs w:val="22"/>
        </w:rPr>
        <w:t>table1.field1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i/>
          <w:iCs/>
          <w:color w:val="000000"/>
          <w:sz w:val="22"/>
          <w:szCs w:val="22"/>
        </w:rPr>
        <w:t xml:space="preserve">compopr table2.field2 | </w:t>
      </w:r>
      <w:r w:rsidRPr="008B636D">
        <w:rPr>
          <w:iCs/>
          <w:color w:val="000000"/>
          <w:sz w:val="22"/>
          <w:szCs w:val="22"/>
        </w:rPr>
        <w:t xml:space="preserve">USING </w:t>
      </w:r>
      <w:r w:rsidRPr="008B636D">
        <w:rPr>
          <w:i/>
          <w:iCs/>
          <w:color w:val="000000"/>
          <w:sz w:val="22"/>
          <w:szCs w:val="22"/>
        </w:rPr>
        <w:t>clause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... FROM table1 INNER JOIN </w:t>
      </w:r>
      <w:r w:rsidRPr="008B636D">
        <w:rPr>
          <w:i/>
          <w:iCs/>
          <w:color w:val="000000"/>
          <w:sz w:val="22"/>
          <w:szCs w:val="22"/>
        </w:rPr>
        <w:t>table2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      ON </w:t>
      </w:r>
      <w:r w:rsidRPr="008B636D">
        <w:rPr>
          <w:i/>
          <w:iCs/>
          <w:color w:val="000000"/>
          <w:sz w:val="22"/>
          <w:szCs w:val="22"/>
        </w:rPr>
        <w:t>table1.field1</w:t>
      </w:r>
      <w:r w:rsidRPr="008B636D">
        <w:rPr>
          <w:color w:val="000000"/>
          <w:sz w:val="22"/>
          <w:szCs w:val="22"/>
        </w:rPr>
        <w:t xml:space="preserve"> </w:t>
      </w:r>
      <w:r w:rsidRPr="008B636D">
        <w:rPr>
          <w:i/>
          <w:iCs/>
          <w:color w:val="000000"/>
          <w:sz w:val="22"/>
          <w:szCs w:val="22"/>
        </w:rPr>
        <w:t xml:space="preserve">compopr table2.field2| </w:t>
      </w:r>
      <w:r w:rsidRPr="008B636D">
        <w:rPr>
          <w:iCs/>
          <w:color w:val="000000"/>
          <w:sz w:val="22"/>
          <w:szCs w:val="22"/>
        </w:rPr>
        <w:t xml:space="preserve">USING </w:t>
      </w:r>
      <w:r w:rsidRPr="008B636D">
        <w:rPr>
          <w:i/>
          <w:iCs/>
          <w:color w:val="000000"/>
          <w:sz w:val="22"/>
          <w:szCs w:val="22"/>
        </w:rPr>
        <w:t>clause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>Key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</w:t>
      </w:r>
      <w:r w:rsidRPr="008B636D">
        <w:rPr>
          <w:i/>
          <w:iCs/>
          <w:color w:val="000000"/>
          <w:sz w:val="22"/>
          <w:szCs w:val="22"/>
        </w:rPr>
        <w:t>table1, table2</w:t>
      </w:r>
      <w:r w:rsidRPr="008B636D">
        <w:rPr>
          <w:color w:val="000000"/>
          <w:sz w:val="22"/>
          <w:szCs w:val="22"/>
        </w:rPr>
        <w:t xml:space="preserve">   The tables from which records are combined.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</w:t>
      </w:r>
      <w:r w:rsidRPr="008B636D">
        <w:rPr>
          <w:i/>
          <w:iCs/>
          <w:color w:val="000000"/>
          <w:sz w:val="22"/>
          <w:szCs w:val="22"/>
        </w:rPr>
        <w:t>field1, field2</w:t>
      </w:r>
      <w:r w:rsidRPr="008B636D">
        <w:rPr>
          <w:color w:val="000000"/>
          <w:sz w:val="22"/>
          <w:szCs w:val="22"/>
        </w:rPr>
        <w:t xml:space="preserve">   The fields to be joined.</w:t>
      </w:r>
    </w:p>
    <w:p w:rsidR="005C20A4" w:rsidRPr="008B636D" w:rsidRDefault="005C20A4" w:rsidP="005C20A4">
      <w:pPr>
        <w:pStyle w:val="HTMLPreformatted"/>
        <w:spacing w:line="360" w:lineRule="auto"/>
        <w:rPr>
          <w:color w:val="000000"/>
          <w:sz w:val="22"/>
          <w:szCs w:val="22"/>
        </w:rPr>
      </w:pPr>
      <w:r w:rsidRPr="008B636D">
        <w:rPr>
          <w:color w:val="000000"/>
          <w:sz w:val="22"/>
          <w:szCs w:val="22"/>
        </w:rPr>
        <w:t xml:space="preserve">   compopr          Any relational comparison operator: =  &lt;  &gt;  &lt;=  &gt;=  or  &lt;&gt;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i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UPDATE </w:t>
      </w: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tablename 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 xml:space="preserve">[SET </w:t>
      </w: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column-name= </w:t>
      </w:r>
      <w:r w:rsidRPr="008B636D">
        <w:rPr>
          <w:rFonts w:ascii="Courier New" w:hAnsi="Courier New" w:cs="Courier New"/>
          <w:b/>
          <w:sz w:val="22"/>
          <w:szCs w:val="22"/>
        </w:rPr>
        <w:t>&lt;</w:t>
      </w:r>
      <w:r w:rsidRPr="008B636D">
        <w:rPr>
          <w:rFonts w:ascii="Courier New" w:hAnsi="Courier New" w:cs="Courier New"/>
          <w:b/>
          <w:i/>
          <w:sz w:val="22"/>
          <w:szCs w:val="22"/>
        </w:rPr>
        <w:t>data-value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&gt;] [WHERE </w:t>
      </w:r>
      <w:r w:rsidRPr="008B636D">
        <w:rPr>
          <w:rFonts w:ascii="Courier New" w:hAnsi="Courier New" w:cs="Courier New"/>
          <w:b/>
          <w:i/>
          <w:sz w:val="22"/>
          <w:szCs w:val="22"/>
        </w:rPr>
        <w:t>condition</w:t>
      </w:r>
      <w:r w:rsidRPr="008B636D">
        <w:rPr>
          <w:rFonts w:ascii="Courier New" w:hAnsi="Courier New" w:cs="Courier New"/>
          <w:b/>
          <w:sz w:val="22"/>
          <w:szCs w:val="22"/>
        </w:rPr>
        <w:t>]</w:t>
      </w:r>
    </w:p>
    <w:p w:rsidR="005C20A4" w:rsidRPr="008B636D" w:rsidRDefault="005C20A4" w:rsidP="005C20A4">
      <w:pPr>
        <w:pStyle w:val="Code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i/>
          <w:sz w:val="22"/>
          <w:szCs w:val="22"/>
        </w:rPr>
        <w:t xml:space="preserve">Column-definition = column-name   </w:t>
      </w:r>
      <w:r w:rsidRPr="008B636D">
        <w:rPr>
          <w:rFonts w:ascii="Courier New" w:hAnsi="Courier New" w:cs="Courier New"/>
          <w:b/>
          <w:sz w:val="22"/>
          <w:szCs w:val="22"/>
        </w:rPr>
        <w:t>[CHAR [(</w:t>
      </w:r>
      <w:r w:rsidRPr="008B636D">
        <w:rPr>
          <w:rFonts w:ascii="Courier New" w:hAnsi="Courier New" w:cs="Courier New"/>
          <w:b/>
          <w:i/>
          <w:sz w:val="22"/>
          <w:szCs w:val="22"/>
        </w:rPr>
        <w:t>n</w:t>
      </w:r>
      <w:r w:rsidRPr="008B636D">
        <w:rPr>
          <w:rFonts w:ascii="Courier New" w:hAnsi="Courier New" w:cs="Courier New"/>
          <w:b/>
          <w:sz w:val="22"/>
          <w:szCs w:val="22"/>
        </w:rPr>
        <w:t>)] | VARCHAR2(</w:t>
      </w:r>
      <w:r w:rsidRPr="008B636D">
        <w:rPr>
          <w:rFonts w:ascii="Courier New" w:hAnsi="Courier New" w:cs="Courier New"/>
          <w:b/>
          <w:i/>
          <w:sz w:val="22"/>
          <w:szCs w:val="22"/>
        </w:rPr>
        <w:t>n</w:t>
      </w:r>
      <w:r w:rsidRPr="008B636D">
        <w:rPr>
          <w:rFonts w:ascii="Courier New" w:hAnsi="Courier New" w:cs="Courier New"/>
          <w:b/>
          <w:sz w:val="22"/>
          <w:szCs w:val="22"/>
        </w:rPr>
        <w:t xml:space="preserve">) | NUMBER [ </w:t>
      </w:r>
      <w:r w:rsidRPr="008B636D">
        <w:rPr>
          <w:rFonts w:ascii="Courier New" w:hAnsi="Courier New" w:cs="Courier New"/>
          <w:b/>
          <w:i/>
          <w:sz w:val="22"/>
          <w:szCs w:val="22"/>
        </w:rPr>
        <w:t>n</w:t>
      </w:r>
      <w:r w:rsidRPr="008B636D">
        <w:rPr>
          <w:rFonts w:ascii="Courier New" w:hAnsi="Courier New" w:cs="Courier New"/>
          <w:b/>
          <w:sz w:val="22"/>
          <w:szCs w:val="22"/>
        </w:rPr>
        <w:t>,</w:t>
      </w:r>
      <w:r w:rsidRPr="008B636D">
        <w:rPr>
          <w:rFonts w:ascii="Courier New" w:hAnsi="Courier New" w:cs="Courier New"/>
          <w:b/>
          <w:i/>
          <w:sz w:val="22"/>
          <w:szCs w:val="22"/>
        </w:rPr>
        <w:t>p</w:t>
      </w:r>
      <w:r w:rsidRPr="008B636D">
        <w:rPr>
          <w:rFonts w:ascii="Courier New" w:hAnsi="Courier New" w:cs="Courier New"/>
          <w:b/>
          <w:sz w:val="22"/>
          <w:szCs w:val="22"/>
        </w:rPr>
        <w:t>] | DATE | DATETIME]  {[NOT NULL | UNIQUE | PRIMARY KEY]}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b/>
          <w:sz w:val="22"/>
          <w:szCs w:val="22"/>
        </w:rPr>
      </w:pPr>
      <w:r w:rsidRPr="008B636D">
        <w:rPr>
          <w:rFonts w:ascii="Courier New" w:hAnsi="Courier New" w:cs="Courier New"/>
          <w:b/>
          <w:sz w:val="22"/>
          <w:szCs w:val="22"/>
        </w:rPr>
        <w:t>Oracle Functions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Null Handling Functions: NVL, NVL2, NULLIF, COALESCE, CASE, DECODE.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Case Conversion functions - Accepts character input and returns a character value: UPPER, LOWER and INITCAP.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Character functions - Accepts character input and returns number or character value: CONCAT, LENGTH, SUBSTR, INSTR, LPAD, RPAD, TRIM and REPLACE.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Date functions - Date arithmetic operations return date or numeric values: MONTHS_BETWEEN, ADD_MONTHS, NEXT_DAY, LAST_DAY, ROUND and TRUNC.</w:t>
      </w:r>
    </w:p>
    <w:p w:rsidR="005C20A4" w:rsidRPr="008B636D" w:rsidRDefault="005C20A4" w:rsidP="005C20A4">
      <w:pPr>
        <w:pStyle w:val="Code"/>
        <w:spacing w:line="360" w:lineRule="auto"/>
        <w:ind w:left="0" w:firstLine="0"/>
        <w:rPr>
          <w:rFonts w:ascii="Courier New" w:hAnsi="Courier New" w:cs="Courier New"/>
          <w:sz w:val="22"/>
          <w:szCs w:val="22"/>
        </w:rPr>
      </w:pPr>
      <w:r w:rsidRPr="008B636D">
        <w:rPr>
          <w:rFonts w:ascii="Courier New" w:hAnsi="Courier New" w:cs="Courier New"/>
          <w:sz w:val="22"/>
          <w:szCs w:val="22"/>
        </w:rPr>
        <w:t>Group Functions: SUM( [ALL | DISTINCT] expression ); AVG( [ALL | DISTINCT] expression ); COUNT( [ALL | DISTINCT] expression ); COUNT(*); MAX(expression);MIN(expression)</w:t>
      </w:r>
    </w:p>
    <w:p w:rsidR="003F6041" w:rsidRPr="00A86958" w:rsidRDefault="003F6041" w:rsidP="005C20A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rFonts w:ascii="Courier New" w:hAnsi="Courier New" w:cs="Courier New"/>
          <w:sz w:val="20"/>
        </w:rPr>
      </w:pPr>
    </w:p>
    <w:sectPr w:rsidR="003F6041" w:rsidRPr="00A86958" w:rsidSect="00A86958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720" w:right="720" w:bottom="720" w:left="720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EF7" w:rsidRDefault="00C92EF7">
      <w:r>
        <w:separator/>
      </w:r>
    </w:p>
  </w:endnote>
  <w:endnote w:type="continuationSeparator" w:id="0">
    <w:p w:rsidR="00C92EF7" w:rsidRDefault="00C9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75" w:rsidRPr="009041D2" w:rsidRDefault="00454375" w:rsidP="007E07C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75" w:rsidRDefault="00454375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1B4E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5C1B4E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EF7" w:rsidRDefault="00C92EF7">
      <w:r>
        <w:separator/>
      </w:r>
    </w:p>
  </w:footnote>
  <w:footnote w:type="continuationSeparator" w:id="0">
    <w:p w:rsidR="00C92EF7" w:rsidRDefault="00C92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75" w:rsidRDefault="00454375">
    <w:pPr>
      <w:pStyle w:val="Header"/>
      <w:tabs>
        <w:tab w:val="clear" w:pos="4153"/>
        <w:tab w:val="center" w:pos="4962"/>
      </w:tabs>
    </w:pPr>
    <w:r>
      <w:tab/>
    </w:r>
    <w:r>
      <w:tab/>
    </w:r>
    <w:r w:rsidRPr="00123159">
      <w:rPr>
        <w:sz w:val="36"/>
        <w:szCs w:val="36"/>
      </w:rPr>
      <w:t xml:space="preserve">Syntax </w:t>
    </w:r>
    <w:r>
      <w:tab/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)</w:t>
    </w:r>
    <w:r w:rsidRPr="00DE5CA1"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Style w:val="PageNumber"/>
        <w:sz w:val="20"/>
      </w:rPr>
      <w:tab/>
      <w:t xml:space="preserve">             </w:t>
    </w:r>
    <w:r>
      <w:fldChar w:fldCharType="begin"/>
    </w:r>
    <w:r>
      <w:instrText xml:space="preserve"> REF ExamCode \* MERGEFORMAT </w:instrText>
    </w:r>
    <w:r>
      <w:fldChar w:fldCharType="separate"/>
    </w:r>
    <w:r>
      <w:rPr>
        <w:b/>
        <w:bCs/>
        <w:lang w:val="en-US"/>
      </w:rPr>
      <w:t>Error! Reference source not found.</w:t>
    </w:r>
    <w:r>
      <w:rPr>
        <w:noProof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75" w:rsidRPr="00F07921" w:rsidRDefault="00454375" w:rsidP="00F07921">
    <w:pPr>
      <w:ind w:left="1417"/>
      <w:jc w:val="right"/>
      <w:rPr>
        <w:b/>
        <w:lang w:val="en-IE"/>
      </w:rPr>
    </w:pPr>
    <w:r w:rsidRPr="00F07921">
      <w:rPr>
        <w:b/>
        <w:lang w:val="en-IE"/>
      </w:rPr>
      <w:t>W228/206</w:t>
    </w:r>
    <w:r w:rsidR="00AE63FE">
      <w:rPr>
        <w:b/>
        <w:lang w:val="en-IE"/>
      </w:rPr>
      <w:t>, W282/206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6E8"/>
    <w:multiLevelType w:val="hybridMultilevel"/>
    <w:tmpl w:val="0082CE36"/>
    <w:lvl w:ilvl="0" w:tplc="4C60961E">
      <w:start w:val="1"/>
      <w:numFmt w:val="lowerRoman"/>
      <w:lvlText w:val="(%1)"/>
      <w:lvlJc w:val="left"/>
      <w:pPr>
        <w:ind w:left="718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19CB"/>
    <w:multiLevelType w:val="hybridMultilevel"/>
    <w:tmpl w:val="4B067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A1A1B"/>
    <w:multiLevelType w:val="hybridMultilevel"/>
    <w:tmpl w:val="4BF67538"/>
    <w:lvl w:ilvl="0" w:tplc="56D23B6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4D7268"/>
    <w:multiLevelType w:val="hybridMultilevel"/>
    <w:tmpl w:val="ACCA433E"/>
    <w:lvl w:ilvl="0" w:tplc="1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33747"/>
    <w:multiLevelType w:val="singleLevel"/>
    <w:tmpl w:val="2A42A102"/>
    <w:lvl w:ilvl="0">
      <w:start w:val="1"/>
      <w:numFmt w:val="lowerLetter"/>
      <w:pStyle w:val="llist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1EC1055"/>
    <w:multiLevelType w:val="hybridMultilevel"/>
    <w:tmpl w:val="431A967A"/>
    <w:lvl w:ilvl="0" w:tplc="32FA262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F2185"/>
    <w:multiLevelType w:val="hybridMultilevel"/>
    <w:tmpl w:val="59707D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021F2"/>
    <w:multiLevelType w:val="hybridMultilevel"/>
    <w:tmpl w:val="E4D44A4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556D76"/>
    <w:multiLevelType w:val="hybridMultilevel"/>
    <w:tmpl w:val="1E44640E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01CC0"/>
    <w:multiLevelType w:val="hybridMultilevel"/>
    <w:tmpl w:val="7676ECE8"/>
    <w:lvl w:ilvl="0" w:tplc="18090001">
      <w:start w:val="1"/>
      <w:numFmt w:val="bullet"/>
      <w:lvlText w:val=""/>
      <w:lvlJc w:val="left"/>
      <w:pPr>
        <w:ind w:left="20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10">
    <w:nsid w:val="335A546D"/>
    <w:multiLevelType w:val="hybridMultilevel"/>
    <w:tmpl w:val="8A9AA9BE"/>
    <w:lvl w:ilvl="0" w:tplc="56D23B6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2C21B2"/>
    <w:multiLevelType w:val="hybridMultilevel"/>
    <w:tmpl w:val="1E44640E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C2A34"/>
    <w:multiLevelType w:val="hybridMultilevel"/>
    <w:tmpl w:val="798EC15A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367278EA"/>
    <w:multiLevelType w:val="hybridMultilevel"/>
    <w:tmpl w:val="132CFD42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916BD"/>
    <w:multiLevelType w:val="hybridMultilevel"/>
    <w:tmpl w:val="FA4CC3A8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8289A"/>
    <w:multiLevelType w:val="hybridMultilevel"/>
    <w:tmpl w:val="8ACAD0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F1D4C"/>
    <w:multiLevelType w:val="hybridMultilevel"/>
    <w:tmpl w:val="41DE5932"/>
    <w:lvl w:ilvl="0" w:tplc="6F2E94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64225"/>
    <w:multiLevelType w:val="hybridMultilevel"/>
    <w:tmpl w:val="A11C1B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207DD5"/>
    <w:multiLevelType w:val="hybridMultilevel"/>
    <w:tmpl w:val="80B887F4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37531"/>
    <w:multiLevelType w:val="hybridMultilevel"/>
    <w:tmpl w:val="FA0C2246"/>
    <w:lvl w:ilvl="0" w:tplc="4C60961E">
      <w:start w:val="1"/>
      <w:numFmt w:val="lowerRoman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997452"/>
    <w:multiLevelType w:val="hybridMultilevel"/>
    <w:tmpl w:val="9EEE9D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D97340"/>
    <w:multiLevelType w:val="hybridMultilevel"/>
    <w:tmpl w:val="2E802D90"/>
    <w:lvl w:ilvl="0" w:tplc="4C60961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15"/>
  </w:num>
  <w:num w:numId="7">
    <w:abstractNumId w:val="20"/>
  </w:num>
  <w:num w:numId="8">
    <w:abstractNumId w:val="3"/>
  </w:num>
  <w:num w:numId="9">
    <w:abstractNumId w:val="14"/>
  </w:num>
  <w:num w:numId="10">
    <w:abstractNumId w:val="9"/>
  </w:num>
  <w:num w:numId="11">
    <w:abstractNumId w:val="18"/>
  </w:num>
  <w:num w:numId="12">
    <w:abstractNumId w:val="8"/>
  </w:num>
  <w:num w:numId="13">
    <w:abstractNumId w:val="17"/>
  </w:num>
  <w:num w:numId="14">
    <w:abstractNumId w:val="19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13"/>
  </w:num>
  <w:num w:numId="20">
    <w:abstractNumId w:val="21"/>
  </w:num>
  <w:num w:numId="21">
    <w:abstractNumId w:val="11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AC"/>
    <w:rsid w:val="000033DE"/>
    <w:rsid w:val="00005357"/>
    <w:rsid w:val="000200D0"/>
    <w:rsid w:val="00020EEA"/>
    <w:rsid w:val="000227BF"/>
    <w:rsid w:val="00023EB6"/>
    <w:rsid w:val="00030BF6"/>
    <w:rsid w:val="00040FAC"/>
    <w:rsid w:val="00042CD1"/>
    <w:rsid w:val="00042FD4"/>
    <w:rsid w:val="000430C5"/>
    <w:rsid w:val="000457B1"/>
    <w:rsid w:val="0005121C"/>
    <w:rsid w:val="00061F75"/>
    <w:rsid w:val="00062023"/>
    <w:rsid w:val="00066616"/>
    <w:rsid w:val="000701D0"/>
    <w:rsid w:val="000734EF"/>
    <w:rsid w:val="000772BB"/>
    <w:rsid w:val="000810C9"/>
    <w:rsid w:val="000811EB"/>
    <w:rsid w:val="00084003"/>
    <w:rsid w:val="000858E9"/>
    <w:rsid w:val="00094F53"/>
    <w:rsid w:val="00095B05"/>
    <w:rsid w:val="000A1239"/>
    <w:rsid w:val="000A268B"/>
    <w:rsid w:val="000B1C7E"/>
    <w:rsid w:val="000B2887"/>
    <w:rsid w:val="000B29AB"/>
    <w:rsid w:val="000B2CA1"/>
    <w:rsid w:val="000B46F7"/>
    <w:rsid w:val="000B57D9"/>
    <w:rsid w:val="000B7C2D"/>
    <w:rsid w:val="000C11AF"/>
    <w:rsid w:val="000C483E"/>
    <w:rsid w:val="000C59C0"/>
    <w:rsid w:val="000D1870"/>
    <w:rsid w:val="000D4874"/>
    <w:rsid w:val="000E2612"/>
    <w:rsid w:val="000E2C18"/>
    <w:rsid w:val="000E717A"/>
    <w:rsid w:val="000F19F3"/>
    <w:rsid w:val="00100004"/>
    <w:rsid w:val="001052C3"/>
    <w:rsid w:val="0010637D"/>
    <w:rsid w:val="00106555"/>
    <w:rsid w:val="00106B13"/>
    <w:rsid w:val="00121046"/>
    <w:rsid w:val="001215D4"/>
    <w:rsid w:val="00123159"/>
    <w:rsid w:val="00123D88"/>
    <w:rsid w:val="001258FE"/>
    <w:rsid w:val="00127FC1"/>
    <w:rsid w:val="00130114"/>
    <w:rsid w:val="001360BB"/>
    <w:rsid w:val="001405AE"/>
    <w:rsid w:val="00140B03"/>
    <w:rsid w:val="00141FCA"/>
    <w:rsid w:val="001464F0"/>
    <w:rsid w:val="001535A6"/>
    <w:rsid w:val="001544AC"/>
    <w:rsid w:val="001601D8"/>
    <w:rsid w:val="001862D5"/>
    <w:rsid w:val="00195D89"/>
    <w:rsid w:val="001A0153"/>
    <w:rsid w:val="001A32FE"/>
    <w:rsid w:val="001B036E"/>
    <w:rsid w:val="001B1CEB"/>
    <w:rsid w:val="001B22A5"/>
    <w:rsid w:val="001B3CC8"/>
    <w:rsid w:val="001B5F4C"/>
    <w:rsid w:val="001B676F"/>
    <w:rsid w:val="001B67E1"/>
    <w:rsid w:val="001C07F3"/>
    <w:rsid w:val="001C3F9F"/>
    <w:rsid w:val="001C755C"/>
    <w:rsid w:val="001D1CB8"/>
    <w:rsid w:val="001D1F6B"/>
    <w:rsid w:val="001D489F"/>
    <w:rsid w:val="001E227B"/>
    <w:rsid w:val="001E3F23"/>
    <w:rsid w:val="001F20F3"/>
    <w:rsid w:val="001F3D15"/>
    <w:rsid w:val="001F6FA0"/>
    <w:rsid w:val="001F7CB2"/>
    <w:rsid w:val="00201DB6"/>
    <w:rsid w:val="00207534"/>
    <w:rsid w:val="00221205"/>
    <w:rsid w:val="00221E0E"/>
    <w:rsid w:val="00223233"/>
    <w:rsid w:val="0022500A"/>
    <w:rsid w:val="00230DB6"/>
    <w:rsid w:val="00235679"/>
    <w:rsid w:val="0024716C"/>
    <w:rsid w:val="0024756C"/>
    <w:rsid w:val="00255D0A"/>
    <w:rsid w:val="0026458B"/>
    <w:rsid w:val="00275A83"/>
    <w:rsid w:val="00276A12"/>
    <w:rsid w:val="00277F3F"/>
    <w:rsid w:val="0028000D"/>
    <w:rsid w:val="00286270"/>
    <w:rsid w:val="002873A6"/>
    <w:rsid w:val="00287853"/>
    <w:rsid w:val="00290AAE"/>
    <w:rsid w:val="00290C09"/>
    <w:rsid w:val="00292EB3"/>
    <w:rsid w:val="00297BAF"/>
    <w:rsid w:val="002A1BDE"/>
    <w:rsid w:val="002A337D"/>
    <w:rsid w:val="002A571F"/>
    <w:rsid w:val="002A61AB"/>
    <w:rsid w:val="002B0D88"/>
    <w:rsid w:val="002B13CC"/>
    <w:rsid w:val="002B2331"/>
    <w:rsid w:val="002B316A"/>
    <w:rsid w:val="002B5613"/>
    <w:rsid w:val="002C4078"/>
    <w:rsid w:val="002C4C07"/>
    <w:rsid w:val="002C4C8A"/>
    <w:rsid w:val="002D49FD"/>
    <w:rsid w:val="002D5B1F"/>
    <w:rsid w:val="002E52F5"/>
    <w:rsid w:val="002E5CA4"/>
    <w:rsid w:val="002F539E"/>
    <w:rsid w:val="00305A22"/>
    <w:rsid w:val="00317237"/>
    <w:rsid w:val="0032269E"/>
    <w:rsid w:val="00332FF6"/>
    <w:rsid w:val="0033707A"/>
    <w:rsid w:val="00340C6D"/>
    <w:rsid w:val="003417DE"/>
    <w:rsid w:val="00364BAC"/>
    <w:rsid w:val="00366FC4"/>
    <w:rsid w:val="0037064F"/>
    <w:rsid w:val="0037183E"/>
    <w:rsid w:val="00372266"/>
    <w:rsid w:val="0037235B"/>
    <w:rsid w:val="00375135"/>
    <w:rsid w:val="003839CA"/>
    <w:rsid w:val="0038709E"/>
    <w:rsid w:val="003877CB"/>
    <w:rsid w:val="00387FC3"/>
    <w:rsid w:val="003B2FDA"/>
    <w:rsid w:val="003B3CFB"/>
    <w:rsid w:val="003B626D"/>
    <w:rsid w:val="003C0C18"/>
    <w:rsid w:val="003C26C7"/>
    <w:rsid w:val="003C3742"/>
    <w:rsid w:val="003D06C6"/>
    <w:rsid w:val="003D492E"/>
    <w:rsid w:val="003D61B5"/>
    <w:rsid w:val="003D63D5"/>
    <w:rsid w:val="003E18A5"/>
    <w:rsid w:val="003E71E9"/>
    <w:rsid w:val="003F6041"/>
    <w:rsid w:val="003F6159"/>
    <w:rsid w:val="003F6349"/>
    <w:rsid w:val="004014C4"/>
    <w:rsid w:val="00401DFF"/>
    <w:rsid w:val="004023C0"/>
    <w:rsid w:val="0040505A"/>
    <w:rsid w:val="0041651E"/>
    <w:rsid w:val="00416C4A"/>
    <w:rsid w:val="004218B2"/>
    <w:rsid w:val="00425D24"/>
    <w:rsid w:val="004263AF"/>
    <w:rsid w:val="004300D1"/>
    <w:rsid w:val="004319D3"/>
    <w:rsid w:val="00432BBC"/>
    <w:rsid w:val="00440E98"/>
    <w:rsid w:val="00444773"/>
    <w:rsid w:val="00453DA9"/>
    <w:rsid w:val="00454375"/>
    <w:rsid w:val="00454AE7"/>
    <w:rsid w:val="00465B3F"/>
    <w:rsid w:val="00471BD4"/>
    <w:rsid w:val="0047656D"/>
    <w:rsid w:val="0048718D"/>
    <w:rsid w:val="00490EAC"/>
    <w:rsid w:val="0049118E"/>
    <w:rsid w:val="004911D7"/>
    <w:rsid w:val="0049252E"/>
    <w:rsid w:val="0049545C"/>
    <w:rsid w:val="00497E45"/>
    <w:rsid w:val="004A0399"/>
    <w:rsid w:val="004A2BDD"/>
    <w:rsid w:val="004A3153"/>
    <w:rsid w:val="004A6B01"/>
    <w:rsid w:val="004A75B3"/>
    <w:rsid w:val="004A7D89"/>
    <w:rsid w:val="004B1E45"/>
    <w:rsid w:val="004B4A4E"/>
    <w:rsid w:val="004B5439"/>
    <w:rsid w:val="004B5476"/>
    <w:rsid w:val="004B6BA8"/>
    <w:rsid w:val="004C599C"/>
    <w:rsid w:val="004D2028"/>
    <w:rsid w:val="004D4845"/>
    <w:rsid w:val="004E129D"/>
    <w:rsid w:val="004E2767"/>
    <w:rsid w:val="004E3C99"/>
    <w:rsid w:val="004E7605"/>
    <w:rsid w:val="004F10E6"/>
    <w:rsid w:val="004F31FE"/>
    <w:rsid w:val="004F3E78"/>
    <w:rsid w:val="004F551A"/>
    <w:rsid w:val="004F6124"/>
    <w:rsid w:val="00505E46"/>
    <w:rsid w:val="0050660C"/>
    <w:rsid w:val="0050712B"/>
    <w:rsid w:val="0051298A"/>
    <w:rsid w:val="00521FEB"/>
    <w:rsid w:val="00530C8F"/>
    <w:rsid w:val="00533160"/>
    <w:rsid w:val="00537ED5"/>
    <w:rsid w:val="00541F7D"/>
    <w:rsid w:val="005456BF"/>
    <w:rsid w:val="005557DD"/>
    <w:rsid w:val="00557AA8"/>
    <w:rsid w:val="00561E59"/>
    <w:rsid w:val="00567EED"/>
    <w:rsid w:val="00575E83"/>
    <w:rsid w:val="00580F46"/>
    <w:rsid w:val="00585FF4"/>
    <w:rsid w:val="0058611D"/>
    <w:rsid w:val="005A051D"/>
    <w:rsid w:val="005A32F2"/>
    <w:rsid w:val="005A3997"/>
    <w:rsid w:val="005B0138"/>
    <w:rsid w:val="005B2ACD"/>
    <w:rsid w:val="005C13E1"/>
    <w:rsid w:val="005C1B4E"/>
    <w:rsid w:val="005C20A4"/>
    <w:rsid w:val="005C4F47"/>
    <w:rsid w:val="005C5E88"/>
    <w:rsid w:val="005D03A1"/>
    <w:rsid w:val="005D458E"/>
    <w:rsid w:val="005D7096"/>
    <w:rsid w:val="005E2E50"/>
    <w:rsid w:val="005F650A"/>
    <w:rsid w:val="005F6C44"/>
    <w:rsid w:val="00602CFC"/>
    <w:rsid w:val="00604E94"/>
    <w:rsid w:val="00612436"/>
    <w:rsid w:val="0061407A"/>
    <w:rsid w:val="0061485C"/>
    <w:rsid w:val="006150F3"/>
    <w:rsid w:val="0063431C"/>
    <w:rsid w:val="0063442B"/>
    <w:rsid w:val="006370B3"/>
    <w:rsid w:val="00640D4D"/>
    <w:rsid w:val="00640E56"/>
    <w:rsid w:val="00650601"/>
    <w:rsid w:val="00650D69"/>
    <w:rsid w:val="006533F9"/>
    <w:rsid w:val="00653B75"/>
    <w:rsid w:val="00655929"/>
    <w:rsid w:val="006769D1"/>
    <w:rsid w:val="00681CD8"/>
    <w:rsid w:val="0068268E"/>
    <w:rsid w:val="00683826"/>
    <w:rsid w:val="006848BC"/>
    <w:rsid w:val="0069346F"/>
    <w:rsid w:val="00693B96"/>
    <w:rsid w:val="006A06BA"/>
    <w:rsid w:val="006A1341"/>
    <w:rsid w:val="006A1E05"/>
    <w:rsid w:val="006A3438"/>
    <w:rsid w:val="006A3CB6"/>
    <w:rsid w:val="006A64CF"/>
    <w:rsid w:val="006A6FD6"/>
    <w:rsid w:val="006B065C"/>
    <w:rsid w:val="006B7037"/>
    <w:rsid w:val="006C240A"/>
    <w:rsid w:val="006C4962"/>
    <w:rsid w:val="006D09E6"/>
    <w:rsid w:val="006D2B90"/>
    <w:rsid w:val="006D3CC6"/>
    <w:rsid w:val="006D5419"/>
    <w:rsid w:val="006D5B4D"/>
    <w:rsid w:val="006D7E9F"/>
    <w:rsid w:val="006E07A0"/>
    <w:rsid w:val="006E452C"/>
    <w:rsid w:val="006E6864"/>
    <w:rsid w:val="006E71AC"/>
    <w:rsid w:val="006F44B9"/>
    <w:rsid w:val="006F52D4"/>
    <w:rsid w:val="007003E4"/>
    <w:rsid w:val="0070466F"/>
    <w:rsid w:val="00705703"/>
    <w:rsid w:val="00706ED4"/>
    <w:rsid w:val="00706F56"/>
    <w:rsid w:val="00711794"/>
    <w:rsid w:val="00714FFB"/>
    <w:rsid w:val="00716A7D"/>
    <w:rsid w:val="00716C17"/>
    <w:rsid w:val="00721607"/>
    <w:rsid w:val="00725F99"/>
    <w:rsid w:val="007267B5"/>
    <w:rsid w:val="00726D49"/>
    <w:rsid w:val="00730D90"/>
    <w:rsid w:val="0073510D"/>
    <w:rsid w:val="0074190D"/>
    <w:rsid w:val="00743E3A"/>
    <w:rsid w:val="0074707A"/>
    <w:rsid w:val="00747892"/>
    <w:rsid w:val="00761A5B"/>
    <w:rsid w:val="007627AB"/>
    <w:rsid w:val="00765897"/>
    <w:rsid w:val="00767BC8"/>
    <w:rsid w:val="00771B8F"/>
    <w:rsid w:val="0077271B"/>
    <w:rsid w:val="00781AD1"/>
    <w:rsid w:val="007848A1"/>
    <w:rsid w:val="007905F4"/>
    <w:rsid w:val="007963F1"/>
    <w:rsid w:val="00796B2D"/>
    <w:rsid w:val="007A39AF"/>
    <w:rsid w:val="007A519F"/>
    <w:rsid w:val="007B257D"/>
    <w:rsid w:val="007B73D1"/>
    <w:rsid w:val="007D04FF"/>
    <w:rsid w:val="007D1008"/>
    <w:rsid w:val="007D2006"/>
    <w:rsid w:val="007D3213"/>
    <w:rsid w:val="007D4AC8"/>
    <w:rsid w:val="007D6DDF"/>
    <w:rsid w:val="007D7D21"/>
    <w:rsid w:val="007E07CC"/>
    <w:rsid w:val="007E08A7"/>
    <w:rsid w:val="007E125A"/>
    <w:rsid w:val="0080072C"/>
    <w:rsid w:val="008039F7"/>
    <w:rsid w:val="008065F0"/>
    <w:rsid w:val="008126E2"/>
    <w:rsid w:val="00814B1E"/>
    <w:rsid w:val="00820066"/>
    <w:rsid w:val="0082041C"/>
    <w:rsid w:val="0082130F"/>
    <w:rsid w:val="0082632F"/>
    <w:rsid w:val="00836A76"/>
    <w:rsid w:val="00840684"/>
    <w:rsid w:val="0084169F"/>
    <w:rsid w:val="00841BAE"/>
    <w:rsid w:val="00843BD8"/>
    <w:rsid w:val="0084718D"/>
    <w:rsid w:val="008545A3"/>
    <w:rsid w:val="0086146C"/>
    <w:rsid w:val="00863F31"/>
    <w:rsid w:val="008644B9"/>
    <w:rsid w:val="0087050E"/>
    <w:rsid w:val="00871B6D"/>
    <w:rsid w:val="00872E1B"/>
    <w:rsid w:val="00885863"/>
    <w:rsid w:val="00887D02"/>
    <w:rsid w:val="0089348D"/>
    <w:rsid w:val="008944A5"/>
    <w:rsid w:val="00895B43"/>
    <w:rsid w:val="00897FC1"/>
    <w:rsid w:val="008A17B0"/>
    <w:rsid w:val="008A507A"/>
    <w:rsid w:val="008A6467"/>
    <w:rsid w:val="008B1B17"/>
    <w:rsid w:val="008B2103"/>
    <w:rsid w:val="008B2BC7"/>
    <w:rsid w:val="008B2EDF"/>
    <w:rsid w:val="008C1165"/>
    <w:rsid w:val="008D2408"/>
    <w:rsid w:val="008D2B63"/>
    <w:rsid w:val="008D4259"/>
    <w:rsid w:val="008D4B1B"/>
    <w:rsid w:val="008E4B84"/>
    <w:rsid w:val="008F1103"/>
    <w:rsid w:val="008F19B0"/>
    <w:rsid w:val="008F1E82"/>
    <w:rsid w:val="009041D2"/>
    <w:rsid w:val="00905AA7"/>
    <w:rsid w:val="009063AA"/>
    <w:rsid w:val="0090669B"/>
    <w:rsid w:val="009211C0"/>
    <w:rsid w:val="00933B74"/>
    <w:rsid w:val="00937896"/>
    <w:rsid w:val="00940BF6"/>
    <w:rsid w:val="00944BF8"/>
    <w:rsid w:val="00946213"/>
    <w:rsid w:val="0095196C"/>
    <w:rsid w:val="00952F02"/>
    <w:rsid w:val="00961928"/>
    <w:rsid w:val="00965B2A"/>
    <w:rsid w:val="0096656A"/>
    <w:rsid w:val="00966D15"/>
    <w:rsid w:val="00973B82"/>
    <w:rsid w:val="00976A49"/>
    <w:rsid w:val="00984EDA"/>
    <w:rsid w:val="009877FA"/>
    <w:rsid w:val="00993B51"/>
    <w:rsid w:val="00995AD5"/>
    <w:rsid w:val="009A2043"/>
    <w:rsid w:val="009A24F7"/>
    <w:rsid w:val="009A3D67"/>
    <w:rsid w:val="009D0D66"/>
    <w:rsid w:val="009D76F8"/>
    <w:rsid w:val="009D7954"/>
    <w:rsid w:val="009F54F2"/>
    <w:rsid w:val="009F6FB4"/>
    <w:rsid w:val="00A00CD2"/>
    <w:rsid w:val="00A00DE3"/>
    <w:rsid w:val="00A0204A"/>
    <w:rsid w:val="00A05D47"/>
    <w:rsid w:val="00A072AC"/>
    <w:rsid w:val="00A13A3F"/>
    <w:rsid w:val="00A201CB"/>
    <w:rsid w:val="00A21B1C"/>
    <w:rsid w:val="00A26074"/>
    <w:rsid w:val="00A26593"/>
    <w:rsid w:val="00A34C3B"/>
    <w:rsid w:val="00A34E77"/>
    <w:rsid w:val="00A35257"/>
    <w:rsid w:val="00A37DC7"/>
    <w:rsid w:val="00A4527A"/>
    <w:rsid w:val="00A456DC"/>
    <w:rsid w:val="00A464C1"/>
    <w:rsid w:val="00A50D87"/>
    <w:rsid w:val="00A52A63"/>
    <w:rsid w:val="00A65161"/>
    <w:rsid w:val="00A67D1B"/>
    <w:rsid w:val="00A74E28"/>
    <w:rsid w:val="00A81E5D"/>
    <w:rsid w:val="00A82A24"/>
    <w:rsid w:val="00A844DF"/>
    <w:rsid w:val="00A851A6"/>
    <w:rsid w:val="00A86958"/>
    <w:rsid w:val="00A86C5F"/>
    <w:rsid w:val="00A870BB"/>
    <w:rsid w:val="00A90E9A"/>
    <w:rsid w:val="00A94FE5"/>
    <w:rsid w:val="00AA53E2"/>
    <w:rsid w:val="00AB1DAA"/>
    <w:rsid w:val="00AB506E"/>
    <w:rsid w:val="00AB6604"/>
    <w:rsid w:val="00AB6785"/>
    <w:rsid w:val="00AB6A8D"/>
    <w:rsid w:val="00AB7885"/>
    <w:rsid w:val="00AC0184"/>
    <w:rsid w:val="00AD4139"/>
    <w:rsid w:val="00AD74C3"/>
    <w:rsid w:val="00AE3D62"/>
    <w:rsid w:val="00AE63FE"/>
    <w:rsid w:val="00AF2322"/>
    <w:rsid w:val="00AF6B17"/>
    <w:rsid w:val="00AF7532"/>
    <w:rsid w:val="00AF791C"/>
    <w:rsid w:val="00B00785"/>
    <w:rsid w:val="00B0430B"/>
    <w:rsid w:val="00B10AD0"/>
    <w:rsid w:val="00B12C6E"/>
    <w:rsid w:val="00B13A43"/>
    <w:rsid w:val="00B15FF5"/>
    <w:rsid w:val="00B2256A"/>
    <w:rsid w:val="00B22905"/>
    <w:rsid w:val="00B27415"/>
    <w:rsid w:val="00B27AF3"/>
    <w:rsid w:val="00B328A0"/>
    <w:rsid w:val="00B32E38"/>
    <w:rsid w:val="00B40E68"/>
    <w:rsid w:val="00B41E2C"/>
    <w:rsid w:val="00B4328C"/>
    <w:rsid w:val="00B47A87"/>
    <w:rsid w:val="00B52DDD"/>
    <w:rsid w:val="00B5354B"/>
    <w:rsid w:val="00B54078"/>
    <w:rsid w:val="00B57007"/>
    <w:rsid w:val="00B644E0"/>
    <w:rsid w:val="00B7164E"/>
    <w:rsid w:val="00B74571"/>
    <w:rsid w:val="00B74CA5"/>
    <w:rsid w:val="00B8234C"/>
    <w:rsid w:val="00B84953"/>
    <w:rsid w:val="00B90C8A"/>
    <w:rsid w:val="00B916B2"/>
    <w:rsid w:val="00BB0E6F"/>
    <w:rsid w:val="00BB49A3"/>
    <w:rsid w:val="00BB5980"/>
    <w:rsid w:val="00BB7BAA"/>
    <w:rsid w:val="00BC0343"/>
    <w:rsid w:val="00BC327A"/>
    <w:rsid w:val="00BC529E"/>
    <w:rsid w:val="00BC7430"/>
    <w:rsid w:val="00BD7D96"/>
    <w:rsid w:val="00BE0AD1"/>
    <w:rsid w:val="00BE2631"/>
    <w:rsid w:val="00BF2D5C"/>
    <w:rsid w:val="00BF3006"/>
    <w:rsid w:val="00BF3AD5"/>
    <w:rsid w:val="00BF4915"/>
    <w:rsid w:val="00BF4E65"/>
    <w:rsid w:val="00BF4FFC"/>
    <w:rsid w:val="00BF56F8"/>
    <w:rsid w:val="00BF5AC5"/>
    <w:rsid w:val="00BF69EE"/>
    <w:rsid w:val="00BF7F06"/>
    <w:rsid w:val="00C02792"/>
    <w:rsid w:val="00C14613"/>
    <w:rsid w:val="00C24A74"/>
    <w:rsid w:val="00C32F57"/>
    <w:rsid w:val="00C434EC"/>
    <w:rsid w:val="00C462CE"/>
    <w:rsid w:val="00C50288"/>
    <w:rsid w:val="00C52595"/>
    <w:rsid w:val="00C530DA"/>
    <w:rsid w:val="00C77D0B"/>
    <w:rsid w:val="00C86F04"/>
    <w:rsid w:val="00C92EF7"/>
    <w:rsid w:val="00C95240"/>
    <w:rsid w:val="00C97923"/>
    <w:rsid w:val="00CA2BC3"/>
    <w:rsid w:val="00CA4C2D"/>
    <w:rsid w:val="00CB3F02"/>
    <w:rsid w:val="00CC0E3D"/>
    <w:rsid w:val="00CC6BB3"/>
    <w:rsid w:val="00CC7F1A"/>
    <w:rsid w:val="00CD26DD"/>
    <w:rsid w:val="00CD67E0"/>
    <w:rsid w:val="00CD7BD5"/>
    <w:rsid w:val="00CE5558"/>
    <w:rsid w:val="00CF37B3"/>
    <w:rsid w:val="00CF5CBC"/>
    <w:rsid w:val="00CF7223"/>
    <w:rsid w:val="00D057FC"/>
    <w:rsid w:val="00D10DBF"/>
    <w:rsid w:val="00D11B26"/>
    <w:rsid w:val="00D16836"/>
    <w:rsid w:val="00D201D5"/>
    <w:rsid w:val="00D243E0"/>
    <w:rsid w:val="00D24A45"/>
    <w:rsid w:val="00D24F33"/>
    <w:rsid w:val="00D253E2"/>
    <w:rsid w:val="00D25585"/>
    <w:rsid w:val="00D26C92"/>
    <w:rsid w:val="00D40384"/>
    <w:rsid w:val="00D43187"/>
    <w:rsid w:val="00D51AF2"/>
    <w:rsid w:val="00D52411"/>
    <w:rsid w:val="00D540E6"/>
    <w:rsid w:val="00D557FE"/>
    <w:rsid w:val="00D618EF"/>
    <w:rsid w:val="00D6471E"/>
    <w:rsid w:val="00D66DDD"/>
    <w:rsid w:val="00D7359C"/>
    <w:rsid w:val="00D77336"/>
    <w:rsid w:val="00D810EA"/>
    <w:rsid w:val="00D8164F"/>
    <w:rsid w:val="00D81B82"/>
    <w:rsid w:val="00D96B2F"/>
    <w:rsid w:val="00DA0F58"/>
    <w:rsid w:val="00DB71FA"/>
    <w:rsid w:val="00DC2338"/>
    <w:rsid w:val="00DC2CBC"/>
    <w:rsid w:val="00DC5460"/>
    <w:rsid w:val="00DC5BAA"/>
    <w:rsid w:val="00DD0E5F"/>
    <w:rsid w:val="00DD0FBA"/>
    <w:rsid w:val="00DD65A1"/>
    <w:rsid w:val="00DE5CA1"/>
    <w:rsid w:val="00DF13AF"/>
    <w:rsid w:val="00DF1EF4"/>
    <w:rsid w:val="00DF517C"/>
    <w:rsid w:val="00DF7E7C"/>
    <w:rsid w:val="00E00567"/>
    <w:rsid w:val="00E0239C"/>
    <w:rsid w:val="00E029A4"/>
    <w:rsid w:val="00E04249"/>
    <w:rsid w:val="00E1063B"/>
    <w:rsid w:val="00E162A2"/>
    <w:rsid w:val="00E207D1"/>
    <w:rsid w:val="00E20CEA"/>
    <w:rsid w:val="00E22A15"/>
    <w:rsid w:val="00E27154"/>
    <w:rsid w:val="00E27520"/>
    <w:rsid w:val="00E31868"/>
    <w:rsid w:val="00E337A6"/>
    <w:rsid w:val="00E37FDB"/>
    <w:rsid w:val="00E40164"/>
    <w:rsid w:val="00E4734E"/>
    <w:rsid w:val="00E47AF4"/>
    <w:rsid w:val="00E53929"/>
    <w:rsid w:val="00E5528D"/>
    <w:rsid w:val="00E5776E"/>
    <w:rsid w:val="00E60016"/>
    <w:rsid w:val="00E62733"/>
    <w:rsid w:val="00E65430"/>
    <w:rsid w:val="00E65794"/>
    <w:rsid w:val="00E67090"/>
    <w:rsid w:val="00E8086C"/>
    <w:rsid w:val="00E87D31"/>
    <w:rsid w:val="00E97F29"/>
    <w:rsid w:val="00EB0829"/>
    <w:rsid w:val="00EB1E39"/>
    <w:rsid w:val="00EB2A05"/>
    <w:rsid w:val="00EB4796"/>
    <w:rsid w:val="00EC1CFB"/>
    <w:rsid w:val="00EC6E97"/>
    <w:rsid w:val="00EC743C"/>
    <w:rsid w:val="00ED4590"/>
    <w:rsid w:val="00EE6582"/>
    <w:rsid w:val="00EE676B"/>
    <w:rsid w:val="00EF1AF1"/>
    <w:rsid w:val="00EF3F45"/>
    <w:rsid w:val="00EF59C8"/>
    <w:rsid w:val="00F012FE"/>
    <w:rsid w:val="00F01D0C"/>
    <w:rsid w:val="00F057D1"/>
    <w:rsid w:val="00F07921"/>
    <w:rsid w:val="00F16549"/>
    <w:rsid w:val="00F206C6"/>
    <w:rsid w:val="00F21178"/>
    <w:rsid w:val="00F24DDD"/>
    <w:rsid w:val="00F317E6"/>
    <w:rsid w:val="00F3192B"/>
    <w:rsid w:val="00F36AE5"/>
    <w:rsid w:val="00F502E2"/>
    <w:rsid w:val="00F51757"/>
    <w:rsid w:val="00F64556"/>
    <w:rsid w:val="00F66F4F"/>
    <w:rsid w:val="00F74C0A"/>
    <w:rsid w:val="00F7515E"/>
    <w:rsid w:val="00F76130"/>
    <w:rsid w:val="00F81355"/>
    <w:rsid w:val="00F846AF"/>
    <w:rsid w:val="00F84EE7"/>
    <w:rsid w:val="00F8608A"/>
    <w:rsid w:val="00F8616C"/>
    <w:rsid w:val="00F8768C"/>
    <w:rsid w:val="00F94FF0"/>
    <w:rsid w:val="00F9739A"/>
    <w:rsid w:val="00FA41C5"/>
    <w:rsid w:val="00FA495C"/>
    <w:rsid w:val="00FA579B"/>
    <w:rsid w:val="00FB1E5E"/>
    <w:rsid w:val="00FB27B9"/>
    <w:rsid w:val="00FC57E0"/>
    <w:rsid w:val="00FC5DE1"/>
    <w:rsid w:val="00FC7CF2"/>
    <w:rsid w:val="00FD10E2"/>
    <w:rsid w:val="00FD3C80"/>
    <w:rsid w:val="00FD6073"/>
    <w:rsid w:val="00FE0104"/>
    <w:rsid w:val="00FE4149"/>
    <w:rsid w:val="00FF10C4"/>
    <w:rsid w:val="00FF255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line" o:allowincell="f" fillcolor="#a7bfde" strokecolor="none [3213]">
      <v:fill color="#a7bfde" opacity="13107f"/>
      <v:stroke color="none [3213]" weight="1.5pt"/>
      <v:imagedata embosscolor="shadow add(51)"/>
      <v:shadow on="t" color="#d4cfb3" opacity=".5" offset="19pt,-21pt" offset2="26pt,-30pt"/>
      <v:textbox style="mso-fit-shape-to-text:t" inset="28.8pt,7.2pt,14.4pt,28.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customStyle="1" w:styleId="Default">
    <w:name w:val="Default"/>
    <w:rsid w:val="00604E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953"/>
    <w:pPr>
      <w:tabs>
        <w:tab w:val="clear" w:pos="567"/>
        <w:tab w:val="clear" w:pos="822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5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84953"/>
    <w:rPr>
      <w:color w:val="0000FF"/>
      <w:u w:val="single"/>
    </w:rPr>
  </w:style>
  <w:style w:type="character" w:styleId="Emphasis">
    <w:name w:val="Emphasis"/>
    <w:basedOn w:val="DefaultParagraphFont"/>
    <w:qFormat/>
    <w:rsid w:val="0087050E"/>
    <w:rPr>
      <w:i/>
      <w:iCs/>
    </w:rPr>
  </w:style>
  <w:style w:type="character" w:customStyle="1" w:styleId="ExamQuestionChar">
    <w:name w:val="Exam Question Char"/>
    <w:basedOn w:val="DefaultParagraphFont"/>
    <w:link w:val="ExamQuestion"/>
    <w:rsid w:val="00D618EF"/>
    <w:rPr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83"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jc w:val="center"/>
      <w:outlineLvl w:val="0"/>
    </w:pPr>
    <w:rPr>
      <w:rFonts w:ascii="Comic Sans MS" w:hAnsi="Comic Sans MS"/>
      <w:b/>
      <w:i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5A83"/>
    <w:pPr>
      <w:keepNext/>
      <w:tabs>
        <w:tab w:val="clear" w:pos="567"/>
        <w:tab w:val="clear" w:pos="8222"/>
      </w:tabs>
      <w:spacing w:line="240" w:lineRule="auto"/>
      <w:ind w:left="0" w:firstLine="0"/>
      <w:outlineLvl w:val="1"/>
    </w:pPr>
    <w:rPr>
      <w:i/>
      <w:iCs/>
      <w:szCs w:val="24"/>
    </w:rPr>
  </w:style>
  <w:style w:type="paragraph" w:styleId="Heading3">
    <w:name w:val="heading 3"/>
    <w:basedOn w:val="Normal"/>
    <w:next w:val="Normal"/>
    <w:qFormat/>
    <w:rsid w:val="00275A83"/>
    <w:pPr>
      <w:keepNext/>
      <w:spacing w:line="240" w:lineRule="auto"/>
      <w:ind w:left="1570"/>
      <w:jc w:val="both"/>
      <w:outlineLvl w:val="2"/>
    </w:pPr>
    <w:rPr>
      <w:b/>
      <w:bCs/>
      <w:szCs w:val="24"/>
      <w:u w:val="single"/>
    </w:rPr>
  </w:style>
  <w:style w:type="paragraph" w:styleId="Heading4">
    <w:name w:val="heading 4"/>
    <w:basedOn w:val="Normal"/>
    <w:next w:val="Normal"/>
    <w:qFormat/>
    <w:rsid w:val="00275A83"/>
    <w:pPr>
      <w:tabs>
        <w:tab w:val="clear" w:pos="567"/>
        <w:tab w:val="clear" w:pos="8222"/>
      </w:tabs>
      <w:autoSpaceDE w:val="0"/>
      <w:autoSpaceDN w:val="0"/>
      <w:adjustRightInd w:val="0"/>
      <w:spacing w:line="240" w:lineRule="auto"/>
      <w:ind w:left="900" w:hanging="180"/>
      <w:outlineLvl w:val="3"/>
    </w:pPr>
    <w:rPr>
      <w:color w:val="000000"/>
      <w:szCs w:val="24"/>
    </w:rPr>
  </w:style>
  <w:style w:type="paragraph" w:styleId="Heading5">
    <w:name w:val="heading 5"/>
    <w:basedOn w:val="Normal"/>
    <w:next w:val="Normal"/>
    <w:qFormat/>
    <w:rsid w:val="00275A83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240" w:lineRule="auto"/>
      <w:ind w:left="851" w:right="1995" w:firstLine="0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275A83"/>
    <w:pPr>
      <w:keepNext/>
      <w:ind w:left="852"/>
      <w:jc w:val="both"/>
      <w:outlineLvl w:val="5"/>
    </w:pPr>
    <w:rPr>
      <w:i/>
      <w:iCs/>
      <w:color w:val="993300"/>
      <w:sz w:val="20"/>
      <w:szCs w:val="24"/>
    </w:rPr>
  </w:style>
  <w:style w:type="paragraph" w:styleId="Heading7">
    <w:name w:val="heading 7"/>
    <w:basedOn w:val="Normal"/>
    <w:next w:val="Normal"/>
    <w:qFormat/>
    <w:rsid w:val="00275A83"/>
    <w:pPr>
      <w:keepNext/>
      <w:autoSpaceDE w:val="0"/>
      <w:autoSpaceDN w:val="0"/>
      <w:adjustRightInd w:val="0"/>
      <w:spacing w:line="336" w:lineRule="auto"/>
      <w:jc w:val="both"/>
      <w:outlineLvl w:val="6"/>
    </w:pPr>
    <w:rPr>
      <w:b/>
      <w:bCs/>
      <w:color w:val="000000"/>
      <w:szCs w:val="36"/>
      <w:u w:val="single"/>
    </w:rPr>
  </w:style>
  <w:style w:type="paragraph" w:styleId="Heading8">
    <w:name w:val="heading 8"/>
    <w:basedOn w:val="Normal"/>
    <w:next w:val="Normal"/>
    <w:qFormat/>
    <w:rsid w:val="00275A83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rsid w:val="00275A83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rsid w:val="00275A83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before="120" w:after="120" w:line="360" w:lineRule="auto"/>
      <w:ind w:left="1077" w:hanging="1077"/>
      <w:jc w:val="both"/>
    </w:pPr>
  </w:style>
  <w:style w:type="paragraph" w:styleId="Footer">
    <w:name w:val="footer"/>
    <w:basedOn w:val="Normal"/>
    <w:rsid w:val="00275A83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5A83"/>
  </w:style>
  <w:style w:type="paragraph" w:styleId="BodyText">
    <w:name w:val="Body Text"/>
    <w:basedOn w:val="Normal"/>
    <w:rsid w:val="00275A83"/>
    <w:pPr>
      <w:tabs>
        <w:tab w:val="clear" w:pos="567"/>
        <w:tab w:val="clear" w:pos="8222"/>
      </w:tabs>
      <w:spacing w:after="360" w:line="360" w:lineRule="auto"/>
      <w:ind w:left="0" w:firstLine="0"/>
      <w:jc w:val="both"/>
    </w:pPr>
  </w:style>
  <w:style w:type="paragraph" w:styleId="BodyText3">
    <w:name w:val="Body Text 3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center"/>
    </w:pPr>
    <w:rPr>
      <w:rFonts w:ascii="Comic Sans MS" w:hAnsi="Comic Sans MS"/>
      <w:sz w:val="52"/>
      <w:lang w:val="en-IE"/>
    </w:rPr>
  </w:style>
  <w:style w:type="paragraph" w:customStyle="1" w:styleId="llist">
    <w:name w:val="llist"/>
    <w:basedOn w:val="Normal"/>
    <w:rsid w:val="00275A83"/>
    <w:pPr>
      <w:numPr>
        <w:numId w:val="1"/>
      </w:numPr>
      <w:tabs>
        <w:tab w:val="clear" w:pos="567"/>
        <w:tab w:val="clear" w:pos="8222"/>
        <w:tab w:val="right" w:pos="7088"/>
      </w:tabs>
      <w:spacing w:line="240" w:lineRule="auto"/>
    </w:pPr>
  </w:style>
  <w:style w:type="paragraph" w:styleId="BodyTextIndent">
    <w:name w:val="Body Text Indent"/>
    <w:basedOn w:val="Normal"/>
    <w:link w:val="BodyTextIndentChar"/>
    <w:rsid w:val="00275A83"/>
    <w:pPr>
      <w:jc w:val="both"/>
    </w:pPr>
  </w:style>
  <w:style w:type="paragraph" w:styleId="BodyText2">
    <w:name w:val="Body Text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275A83"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rsid w:val="00275A83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402"/>
        <w:tab w:val="left" w:pos="3544"/>
        <w:tab w:val="left" w:pos="3969"/>
      </w:tabs>
      <w:spacing w:line="240" w:lineRule="auto"/>
      <w:ind w:left="851" w:right="1995" w:firstLine="0"/>
    </w:pPr>
  </w:style>
  <w:style w:type="paragraph" w:styleId="ListNumber2">
    <w:name w:val="List Number 2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sz w:val="20"/>
    </w:rPr>
  </w:style>
  <w:style w:type="paragraph" w:styleId="BodyTextIndent2">
    <w:name w:val="Body Text Indent 2"/>
    <w:basedOn w:val="Normal"/>
    <w:rsid w:val="00275A83"/>
    <w:pPr>
      <w:ind w:left="1135" w:hanging="851"/>
      <w:jc w:val="both"/>
    </w:pPr>
  </w:style>
  <w:style w:type="paragraph" w:styleId="DocumentMap">
    <w:name w:val="Document Map"/>
    <w:basedOn w:val="Normal"/>
    <w:semiHidden/>
    <w:rsid w:val="00275A8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275A83"/>
    <w:pPr>
      <w:tabs>
        <w:tab w:val="clear" w:pos="567"/>
        <w:tab w:val="clear" w:pos="8222"/>
      </w:tabs>
      <w:spacing w:line="240" w:lineRule="auto"/>
      <w:ind w:left="0" w:firstLine="0"/>
    </w:pPr>
    <w:rPr>
      <w:rFonts w:ascii="Courier New" w:hAnsi="Courier New" w:cs="Courier New"/>
      <w:sz w:val="20"/>
    </w:rPr>
  </w:style>
  <w:style w:type="paragraph" w:customStyle="1" w:styleId="Code">
    <w:name w:val="Code"/>
    <w:basedOn w:val="ExamQuestion"/>
    <w:rsid w:val="00275A83"/>
    <w:pPr>
      <w:tabs>
        <w:tab w:val="clear" w:pos="10080"/>
        <w:tab w:val="left" w:pos="1797"/>
        <w:tab w:val="left" w:pos="2931"/>
        <w:tab w:val="left" w:pos="4536"/>
      </w:tabs>
      <w:spacing w:before="0" w:after="0" w:line="240" w:lineRule="auto"/>
      <w:ind w:left="1080" w:hanging="1080"/>
      <w:jc w:val="left"/>
    </w:pPr>
  </w:style>
  <w:style w:type="paragraph" w:customStyle="1" w:styleId="12">
    <w:name w:val="12"/>
    <w:basedOn w:val="Normal"/>
    <w:rsid w:val="00F74C0A"/>
    <w:pPr>
      <w:tabs>
        <w:tab w:val="clear" w:pos="567"/>
        <w:tab w:val="clear" w:pos="8222"/>
      </w:tabs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sz w:val="28"/>
    </w:rPr>
  </w:style>
  <w:style w:type="table" w:customStyle="1" w:styleId="TableGrid1">
    <w:name w:val="Table Grid1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F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37B3"/>
    <w:pPr>
      <w:tabs>
        <w:tab w:val="left" w:pos="567"/>
        <w:tab w:val="left" w:pos="8222"/>
      </w:tabs>
      <w:spacing w:line="480" w:lineRule="atLeast"/>
      <w:ind w:left="1134" w:hanging="85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F6B17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846AF"/>
    <w:rPr>
      <w:sz w:val="24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D4874"/>
    <w:rPr>
      <w:rFonts w:ascii="Comic Sans MS" w:hAnsi="Comic Sans MS"/>
      <w:b/>
      <w:i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874"/>
    <w:rPr>
      <w:i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F3E78"/>
    <w:pPr>
      <w:tabs>
        <w:tab w:val="clear" w:pos="567"/>
        <w:tab w:val="clear" w:pos="8222"/>
      </w:tabs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customStyle="1" w:styleId="Default">
    <w:name w:val="Default"/>
    <w:rsid w:val="00604E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953"/>
    <w:pPr>
      <w:tabs>
        <w:tab w:val="clear" w:pos="567"/>
        <w:tab w:val="clear" w:pos="822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5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B84953"/>
    <w:rPr>
      <w:color w:val="0000FF"/>
      <w:u w:val="single"/>
    </w:rPr>
  </w:style>
  <w:style w:type="character" w:styleId="Emphasis">
    <w:name w:val="Emphasis"/>
    <w:basedOn w:val="DefaultParagraphFont"/>
    <w:qFormat/>
    <w:rsid w:val="0087050E"/>
    <w:rPr>
      <w:i/>
      <w:iCs/>
    </w:rPr>
  </w:style>
  <w:style w:type="character" w:customStyle="1" w:styleId="ExamQuestionChar">
    <w:name w:val="Exam Question Char"/>
    <w:basedOn w:val="DefaultParagraphFont"/>
    <w:link w:val="ExamQuestion"/>
    <w:rsid w:val="00D618EF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pwhite@gmail.com" TargetMode="External"/><Relationship Id="rId18" Type="http://schemas.openxmlformats.org/officeDocument/2006/relationships/hyperlink" Target="mailto:ec@redafc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jkred@gmail.com" TargetMode="External"/><Relationship Id="rId17" Type="http://schemas.openxmlformats.org/officeDocument/2006/relationships/hyperlink" Target="mailto:jm@redafc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h@blueafc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mblue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jt@blueafc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hk@whiteafc.com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A5284-72D0-4058-B2B5-807704F8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108</TotalTime>
  <Pages>11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15901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Patricia O'Byrne</dc:creator>
  <cp:keywords>WSAD WMT Computer Science</cp:keywords>
  <cp:lastModifiedBy>DIT</cp:lastModifiedBy>
  <cp:revision>15</cp:revision>
  <cp:lastPrinted>2014-10-16T13:23:00Z</cp:lastPrinted>
  <dcterms:created xsi:type="dcterms:W3CDTF">2015-10-12T12:34:00Z</dcterms:created>
  <dcterms:modified xsi:type="dcterms:W3CDTF">2016-01-11T15:12:00Z</dcterms:modified>
</cp:coreProperties>
</file>