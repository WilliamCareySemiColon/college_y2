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right"/>
        <w:rPr>
          <w:rFonts w:ascii="Arial Narrow" w:hAnsi="Arial Narrow"/>
          <w:lang w:val="en-IE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right"/>
        <w:rPr>
          <w:rFonts w:ascii="Arial Narrow" w:hAnsi="Arial Narrow"/>
          <w:lang w:val="en-IE" w:eastAsia="ar-SA"/>
        </w:rPr>
      </w:pP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E" w:eastAsia="en-IE"/>
        </w:rPr>
        <w:drawing>
          <wp:inline distT="0" distB="0" distL="0" distR="0">
            <wp:extent cx="998220" cy="99060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A82A24">
        <w:rPr>
          <w:b/>
          <w:sz w:val="22"/>
          <w:szCs w:val="22"/>
        </w:rPr>
        <w:t>DUBLIN INSTITUTE OF TECHNOLOGY</w:t>
      </w: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A82A24">
        <w:rPr>
          <w:b/>
        </w:rPr>
        <w:t>_____________</w:t>
      </w: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rFonts w:ascii="Arial Narrow" w:hAnsi="Arial Narrow"/>
          <w:lang w:val="en-US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rFonts w:ascii="Arial Narrow" w:hAnsi="Arial Narrow"/>
          <w:lang w:val="en-US" w:eastAsia="ar-SA"/>
        </w:rPr>
      </w:pPr>
    </w:p>
    <w:p w:rsidR="00286270" w:rsidRDefault="00286270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outlineLvl w:val="3"/>
        <w:rPr>
          <w:b/>
          <w:sz w:val="36"/>
          <w:lang w:val="en-US" w:eastAsia="ar-SA"/>
        </w:rPr>
      </w:pPr>
      <w:r w:rsidRPr="00A82A24">
        <w:rPr>
          <w:b/>
          <w:sz w:val="36"/>
          <w:lang w:val="en-US" w:eastAsia="ar-SA"/>
        </w:rPr>
        <w:t>BSc. (</w:t>
      </w:r>
      <w:proofErr w:type="spellStart"/>
      <w:r w:rsidRPr="00A82A24">
        <w:rPr>
          <w:b/>
          <w:sz w:val="36"/>
          <w:lang w:val="en-US" w:eastAsia="ar-SA"/>
        </w:rPr>
        <w:t>Honours</w:t>
      </w:r>
      <w:proofErr w:type="spellEnd"/>
      <w:r w:rsidRPr="00A82A24">
        <w:rPr>
          <w:b/>
          <w:sz w:val="36"/>
          <w:lang w:val="en-US" w:eastAsia="ar-SA"/>
        </w:rPr>
        <w:t>) Degree in Computer Science</w:t>
      </w:r>
    </w:p>
    <w:p w:rsidR="00AD1B8A" w:rsidRPr="00A82A24" w:rsidRDefault="00AD1B8A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outlineLvl w:val="3"/>
        <w:rPr>
          <w:b/>
          <w:sz w:val="36"/>
          <w:lang w:val="en-US" w:eastAsia="ar-SA"/>
        </w:rPr>
      </w:pPr>
      <w:r w:rsidRPr="00A82A24">
        <w:rPr>
          <w:b/>
          <w:sz w:val="36"/>
          <w:lang w:val="en-US" w:eastAsia="ar-SA"/>
        </w:rPr>
        <w:t>BSc. (</w:t>
      </w:r>
      <w:proofErr w:type="spellStart"/>
      <w:r w:rsidRPr="00A82A24">
        <w:rPr>
          <w:b/>
          <w:sz w:val="36"/>
          <w:lang w:val="en-US" w:eastAsia="ar-SA"/>
        </w:rPr>
        <w:t>Honours</w:t>
      </w:r>
      <w:proofErr w:type="spellEnd"/>
      <w:r w:rsidRPr="00A82A24">
        <w:rPr>
          <w:b/>
          <w:sz w:val="36"/>
          <w:lang w:val="en-US" w:eastAsia="ar-SA"/>
        </w:rPr>
        <w:t>) Degree in Computer Science</w:t>
      </w:r>
      <w:r>
        <w:rPr>
          <w:b/>
          <w:sz w:val="36"/>
          <w:lang w:val="en-US" w:eastAsia="ar-SA"/>
        </w:rPr>
        <w:t xml:space="preserve"> (International)</w:t>
      </w:r>
    </w:p>
    <w:p w:rsidR="00286270" w:rsidRPr="00F07921" w:rsidRDefault="00286270" w:rsidP="00286270">
      <w:pPr>
        <w:keepNext/>
        <w:numPr>
          <w:ilvl w:val="3"/>
          <w:numId w:val="0"/>
        </w:numPr>
        <w:tabs>
          <w:tab w:val="clear" w:pos="567"/>
          <w:tab w:val="clear" w:pos="8222"/>
          <w:tab w:val="num" w:pos="864"/>
        </w:tabs>
        <w:suppressAutoHyphens/>
        <w:spacing w:line="240" w:lineRule="auto"/>
        <w:ind w:left="864" w:hanging="864"/>
        <w:jc w:val="center"/>
        <w:outlineLvl w:val="3"/>
        <w:rPr>
          <w:b/>
          <w:sz w:val="36"/>
          <w:lang w:val="en-US" w:eastAsia="ar-SA"/>
        </w:rPr>
      </w:pPr>
      <w:r w:rsidRPr="00F07921">
        <w:rPr>
          <w:b/>
          <w:sz w:val="36"/>
          <w:lang w:val="en-US" w:eastAsia="ar-SA"/>
        </w:rPr>
        <w:t xml:space="preserve"> </w:t>
      </w:r>
    </w:p>
    <w:p w:rsidR="00286270" w:rsidRPr="00F07921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b/>
          <w:lang w:val="en-US" w:eastAsia="ar-SA"/>
        </w:rPr>
      </w:pPr>
      <w:r w:rsidRPr="00F07921">
        <w:rPr>
          <w:b/>
          <w:lang w:val="en-US" w:eastAsia="ar-SA"/>
        </w:rPr>
        <w:t>Year 2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  <w:r w:rsidRPr="00A82A24">
        <w:rPr>
          <w:sz w:val="28"/>
          <w:lang w:val="en-IE" w:eastAsia="ar-SA"/>
        </w:rPr>
        <w:t>_______________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76A12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-22" w:firstLine="0"/>
        <w:jc w:val="center"/>
        <w:outlineLvl w:val="1"/>
        <w:rPr>
          <w:b/>
          <w:color w:val="000000"/>
          <w:sz w:val="28"/>
          <w:lang w:val="en-IE" w:eastAsia="ar-SA"/>
        </w:rPr>
      </w:pPr>
      <w:r>
        <w:rPr>
          <w:b/>
          <w:color w:val="000000"/>
          <w:sz w:val="28"/>
          <w:lang w:val="en-IE" w:eastAsia="ar-SA"/>
        </w:rPr>
        <w:t>WINTER</w:t>
      </w:r>
      <w:r w:rsidRPr="00A82A24">
        <w:rPr>
          <w:b/>
          <w:color w:val="000000"/>
          <w:sz w:val="28"/>
          <w:lang w:val="en-IE" w:eastAsia="ar-SA"/>
        </w:rPr>
        <w:t xml:space="preserve"> </w:t>
      </w:r>
      <w:r>
        <w:rPr>
          <w:b/>
          <w:color w:val="000000"/>
          <w:sz w:val="28"/>
          <w:lang w:val="en-IE" w:eastAsia="ar-SA"/>
        </w:rPr>
        <w:t xml:space="preserve">EXAMINATIONS </w:t>
      </w:r>
      <w:r w:rsidR="0005121C">
        <w:rPr>
          <w:b/>
          <w:color w:val="000000"/>
          <w:sz w:val="28"/>
          <w:lang w:val="en-IE" w:eastAsia="ar-SA"/>
        </w:rPr>
        <w:t>2015/2016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  <w:r w:rsidRPr="00A82A24">
        <w:rPr>
          <w:sz w:val="28"/>
          <w:lang w:val="en-IE" w:eastAsia="ar-SA"/>
        </w:rPr>
        <w:t>____________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86270" w:rsidP="00286270">
      <w:pPr>
        <w:keepNext/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outlineLvl w:val="2"/>
        <w:rPr>
          <w:b/>
          <w:sz w:val="28"/>
          <w:lang w:val="en-IE" w:eastAsia="ar-SA"/>
        </w:rPr>
      </w:pPr>
      <w:r w:rsidRPr="00A82A24">
        <w:rPr>
          <w:b/>
          <w:sz w:val="28"/>
          <w:lang w:val="en-IE" w:eastAsia="ar-SA"/>
        </w:rPr>
        <w:t>DATABASES I</w:t>
      </w:r>
      <w:r w:rsidR="00A82A24">
        <w:rPr>
          <w:b/>
          <w:sz w:val="28"/>
          <w:lang w:val="en-IE" w:eastAsia="ar-SA"/>
        </w:rPr>
        <w:t xml:space="preserve"> [CMPU2007]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Ms. D. Lawless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proofErr w:type="spellStart"/>
      <w:r w:rsidRPr="00A82A24">
        <w:rPr>
          <w:lang w:val="en-IE" w:eastAsia="ar-SA"/>
        </w:rPr>
        <w:t>Dr.</w:t>
      </w:r>
      <w:proofErr w:type="spellEnd"/>
      <w:r w:rsidRPr="00A82A24">
        <w:rPr>
          <w:lang w:val="en-IE" w:eastAsia="ar-SA"/>
        </w:rPr>
        <w:t xml:space="preserve"> D. Lillis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Mr. K. Fol</w:t>
      </w:r>
      <w:r w:rsidR="00711794" w:rsidRPr="00A82A24">
        <w:rPr>
          <w:lang w:val="en-IE" w:eastAsia="ar-SA"/>
        </w:rPr>
        <w:t>e</w:t>
      </w:r>
      <w:r w:rsidRPr="00A82A24">
        <w:rPr>
          <w:lang w:val="en-IE" w:eastAsia="ar-SA"/>
        </w:rPr>
        <w:t>y</w:t>
      </w:r>
    </w:p>
    <w:p w:rsidR="00286270" w:rsidRPr="00A82A24" w:rsidRDefault="00286270" w:rsidP="007627AB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420" w:firstLine="0"/>
        <w:rPr>
          <w:lang w:val="en-IE" w:eastAsia="ar-SA"/>
        </w:rPr>
      </w:pPr>
      <w:r w:rsidRPr="00A82A24">
        <w:rPr>
          <w:lang w:val="en-IE" w:eastAsia="ar-SA"/>
        </w:rPr>
        <w:t xml:space="preserve">                        </w:t>
      </w:r>
    </w:p>
    <w:p w:rsidR="00AB7885" w:rsidRDefault="00AB7885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A82A24" w:rsidRDefault="007627AB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proofErr w:type="gramStart"/>
      <w:r>
        <w:rPr>
          <w:lang w:val="en-IE" w:eastAsia="ar-SA"/>
        </w:rPr>
        <w:t>Friday 19</w:t>
      </w:r>
      <w:r w:rsidRPr="007627AB">
        <w:rPr>
          <w:vertAlign w:val="superscript"/>
          <w:lang w:val="en-IE" w:eastAsia="ar-SA"/>
        </w:rPr>
        <w:t>th</w:t>
      </w:r>
      <w:r>
        <w:rPr>
          <w:lang w:val="en-IE" w:eastAsia="ar-SA"/>
        </w:rPr>
        <w:t xml:space="preserve"> January </w:t>
      </w:r>
      <w:r>
        <w:rPr>
          <w:lang w:val="en-IE" w:eastAsia="ar-SA"/>
        </w:rPr>
        <w:tab/>
      </w:r>
      <w:r>
        <w:rPr>
          <w:lang w:val="en-IE" w:eastAsia="ar-SA"/>
        </w:rPr>
        <w:tab/>
        <w:t>1.00 P.M. – 3.00 P.M.</w:t>
      </w:r>
      <w:proofErr w:type="gramEnd"/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lang w:val="en-IE" w:eastAsia="ar-SA"/>
        </w:rPr>
      </w:pP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  <w:t xml:space="preserve"> 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276A12" w:rsidRDefault="002B0D88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b/>
          <w:lang w:eastAsia="ar-SA"/>
        </w:rPr>
      </w:pPr>
      <w:r w:rsidRPr="00276A12">
        <w:rPr>
          <w:b/>
          <w:lang w:eastAsia="ar-SA"/>
        </w:rPr>
        <w:t xml:space="preserve">Answer </w:t>
      </w:r>
      <w:r w:rsidR="00604E94" w:rsidRPr="00276A12">
        <w:rPr>
          <w:b/>
          <w:u w:val="single"/>
          <w:lang w:eastAsia="ar-SA"/>
        </w:rPr>
        <w:t>ALL</w:t>
      </w:r>
      <w:r w:rsidR="00286270" w:rsidRPr="00276A12">
        <w:rPr>
          <w:b/>
          <w:lang w:eastAsia="ar-SA"/>
        </w:rPr>
        <w:t xml:space="preserve"> questions.</w:t>
      </w:r>
    </w:p>
    <w:p w:rsidR="00286270" w:rsidRPr="00A82A24" w:rsidRDefault="00286270" w:rsidP="00286270">
      <w:pPr>
        <w:tabs>
          <w:tab w:val="clear" w:pos="567"/>
          <w:tab w:val="left" w:pos="576"/>
        </w:tabs>
        <w:ind w:left="0" w:firstLine="0"/>
        <w:jc w:val="center"/>
      </w:pPr>
      <w:r w:rsidRPr="00A82A24">
        <w:t>There is a syntax table on the last page to assist you.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rFonts w:ascii="Arial Narrow" w:hAnsi="Arial Narrow"/>
          <w:lang w:val="en-IE" w:eastAsia="ar-SA"/>
        </w:rPr>
      </w:pPr>
    </w:p>
    <w:p w:rsidR="00207534" w:rsidRDefault="00207534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5"/>
      </w:tblGrid>
      <w:tr w:rsidR="00F01D0C" w:rsidTr="006150F3">
        <w:tc>
          <w:tcPr>
            <w:tcW w:w="5000" w:type="pct"/>
          </w:tcPr>
          <w:p w:rsidR="00CA4C2D" w:rsidRPr="00BF3006" w:rsidRDefault="00BF3006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</w:pPr>
            <w:r w:rsidRPr="00BF3006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lastRenderedPageBreak/>
              <w:t>Case Study #1</w:t>
            </w:r>
            <w:r w:rsidR="00A37DC7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 xml:space="preserve"> – </w:t>
            </w:r>
            <w:r w:rsidR="004B5476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>Footie AFC</w:t>
            </w:r>
          </w:p>
          <w:p w:rsidR="00604E94" w:rsidRPr="00287853" w:rsidRDefault="00604E9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>The following relationa</w:t>
            </w:r>
            <w:r w:rsidR="006A06BA">
              <w:rPr>
                <w:color w:val="000000"/>
                <w:szCs w:val="24"/>
                <w:lang w:val="en-IE" w:eastAsia="en-IE"/>
              </w:rPr>
              <w:t xml:space="preserve">l schema 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and interpretation will be used in subsequent questions: </w:t>
            </w:r>
          </w:p>
          <w:p w:rsidR="00604E94" w:rsidRPr="00287853" w:rsidRDefault="00604E9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color w:val="000000"/>
                <w:szCs w:val="24"/>
                <w:lang w:val="en-IE" w:eastAsia="en-IE"/>
              </w:rPr>
            </w:pPr>
          </w:p>
          <w:p w:rsidR="00604E9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clubMember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m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ID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fName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surname, 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email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E40164" w:rsidRPr="00E40164" w:rsidRDefault="006E452C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teamManag</w:t>
            </w:r>
            <w:r w:rsidR="00E40164"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er</w:t>
            </w:r>
            <w:proofErr w:type="spellEnd"/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="00E40164" w:rsidRPr="00B74571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mgrID</w:t>
            </w:r>
            <w:proofErr w:type="spellEnd"/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mgrName</w:t>
            </w:r>
            <w:proofErr w:type="spellEnd"/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mgrEmail</w:t>
            </w:r>
            <w:proofErr w:type="spellEnd"/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)</w:t>
            </w:r>
          </w:p>
          <w:p w:rsidR="00E4016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team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t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Name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mgrID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E40164" w:rsidRPr="00E4016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teamMember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t</w:t>
            </w:r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,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m</w:t>
            </w:r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)</w:t>
            </w:r>
          </w:p>
          <w:p w:rsidR="00604E94" w:rsidRPr="00287853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p</w:t>
            </w:r>
            <w:r w:rsidR="002D49FD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racticeSlots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="00B40E68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p</w:t>
            </w:r>
            <w:r w:rsidR="002D49FD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Slot</w:t>
            </w:r>
            <w:r w:rsidR="00B40E68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944BF8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parkL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ocation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r w:rsidR="001B5F4C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weekday,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start</w:t>
            </w:r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_time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end</w:t>
            </w:r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_time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E40164" w:rsidRDefault="002D49FD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practiceB</w:t>
            </w:r>
            <w:r w:rsidR="00E40164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ooking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p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Slot</w:t>
            </w:r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tNo</w:t>
            </w:r>
            <w:proofErr w:type="spellEnd"/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)</w:t>
            </w:r>
          </w:p>
          <w:p w:rsidR="00604E94" w:rsidRPr="00287853" w:rsidRDefault="006A06BA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Note: underlined attributes indicate how each instance of a relation is identified.</w:t>
            </w:r>
          </w:p>
          <w:p w:rsidR="00604E94" w:rsidRPr="00604E94" w:rsidRDefault="00604E9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IE" w:eastAsia="en-IE"/>
              </w:rPr>
            </w:pPr>
          </w:p>
          <w:p w:rsidR="00145C73" w:rsidRDefault="00145C73" w:rsidP="00145C73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Footie AFC </w:t>
            </w:r>
            <w:r w:rsidRPr="007A38E6">
              <w:rPr>
                <w:lang w:val="en-IE" w:eastAsia="en-IE"/>
              </w:rPr>
              <w:t xml:space="preserve">is a football club based in </w:t>
            </w:r>
            <w:proofErr w:type="spellStart"/>
            <w:r w:rsidRPr="007A38E6">
              <w:rPr>
                <w:lang w:val="en-IE" w:eastAsia="en-IE"/>
              </w:rPr>
              <w:t>Walkinstown</w:t>
            </w:r>
            <w:proofErr w:type="spellEnd"/>
            <w:r w:rsidRPr="007A38E6">
              <w:rPr>
                <w:lang w:val="en-IE" w:eastAsia="en-IE"/>
              </w:rPr>
              <w:t>, Dublin. The club has ac</w:t>
            </w:r>
            <w:r>
              <w:rPr>
                <w:lang w:val="en-IE" w:eastAsia="en-IE"/>
              </w:rPr>
              <w:t>c</w:t>
            </w:r>
            <w:r w:rsidRPr="007A38E6">
              <w:rPr>
                <w:lang w:val="en-IE" w:eastAsia="en-IE"/>
              </w:rPr>
              <w:t xml:space="preserve">ess to a number of playing pitches in </w:t>
            </w:r>
            <w:proofErr w:type="spellStart"/>
            <w:r w:rsidRPr="007A38E6">
              <w:rPr>
                <w:lang w:val="en-IE" w:eastAsia="en-IE"/>
              </w:rPr>
              <w:t>Tymon</w:t>
            </w:r>
            <w:proofErr w:type="spellEnd"/>
            <w:r w:rsidRPr="007A38E6">
              <w:rPr>
                <w:lang w:val="en-IE" w:eastAsia="en-IE"/>
              </w:rPr>
              <w:t xml:space="preserve"> Park. </w:t>
            </w:r>
            <w:r>
              <w:rPr>
                <w:lang w:val="en-IE" w:eastAsia="en-IE"/>
              </w:rPr>
              <w:t xml:space="preserve"> </w:t>
            </w:r>
          </w:p>
          <w:p w:rsidR="00145C73" w:rsidRDefault="00145C73" w:rsidP="00145C73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Details of club members are stored in the </w:t>
            </w:r>
            <w:proofErr w:type="spellStart"/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clubMember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 table. Stored for each club member is a </w:t>
            </w:r>
            <w:r w:rsidRPr="00287853">
              <w:rPr>
                <w:color w:val="000000"/>
                <w:szCs w:val="24"/>
                <w:lang w:val="en-IE" w:eastAsia="en-IE"/>
              </w:rPr>
              <w:t>unique number 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), </w:t>
            </w:r>
            <w:r>
              <w:rPr>
                <w:color w:val="000000"/>
                <w:szCs w:val="24"/>
                <w:lang w:val="en-IE" w:eastAsia="en-IE"/>
              </w:rPr>
              <w:t xml:space="preserve">their </w:t>
            </w:r>
            <w:r w:rsidRPr="00287853">
              <w:rPr>
                <w:color w:val="000000"/>
                <w:szCs w:val="24"/>
                <w:lang w:val="en-IE" w:eastAsia="en-IE"/>
              </w:rPr>
              <w:t>first name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fName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 and surname (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surname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) </w:t>
            </w:r>
            <w:r>
              <w:rPr>
                <w:color w:val="000000"/>
                <w:szCs w:val="24"/>
                <w:lang w:val="en-IE" w:eastAsia="en-IE"/>
              </w:rPr>
              <w:t>and email address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email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). </w:t>
            </w:r>
          </w:p>
          <w:p w:rsidR="00145C73" w:rsidRDefault="00145C73" w:rsidP="00145C73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Details of managers are stored in the 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anager</w:t>
            </w:r>
            <w:r>
              <w:rPr>
                <w:color w:val="000000"/>
                <w:szCs w:val="24"/>
                <w:lang w:val="en-IE" w:eastAsia="en-IE"/>
              </w:rPr>
              <w:t xml:space="preserve"> table. Stored for each manager is a </w:t>
            </w:r>
            <w:r w:rsidRPr="00287853">
              <w:rPr>
                <w:color w:val="000000"/>
                <w:szCs w:val="24"/>
                <w:lang w:val="en-IE" w:eastAsia="en-IE"/>
              </w:rPr>
              <w:t>unique number 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), </w:t>
            </w:r>
            <w:r>
              <w:rPr>
                <w:color w:val="000000"/>
                <w:szCs w:val="24"/>
                <w:lang w:val="en-IE" w:eastAsia="en-IE"/>
              </w:rPr>
              <w:t>their name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Name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 and</w:t>
            </w:r>
            <w:r>
              <w:rPr>
                <w:color w:val="000000"/>
                <w:szCs w:val="24"/>
                <w:lang w:val="en-IE" w:eastAsia="en-IE"/>
              </w:rPr>
              <w:t xml:space="preserve"> email address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proofErr w:type="spellStart"/>
            <w:r>
              <w:rPr>
                <w:color w:val="000000"/>
                <w:szCs w:val="24"/>
                <w:lang w:val="en-IE" w:eastAsia="en-IE"/>
              </w:rPr>
              <w:t>mgr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Email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).</w:t>
            </w:r>
          </w:p>
          <w:p w:rsidR="00145C73" w:rsidRPr="00287853" w:rsidRDefault="00145C73" w:rsidP="00145C73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Details of each team are stored in the 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team</w:t>
            </w:r>
            <w:r>
              <w:rPr>
                <w:color w:val="000000"/>
                <w:szCs w:val="24"/>
                <w:lang w:val="en-IE" w:eastAsia="en-IE"/>
              </w:rPr>
              <w:t xml:space="preserve"> table. Stored for each team are its unique number (</w:t>
            </w:r>
            <w:proofErr w:type="spellStart"/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tNo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), name </w:t>
            </w:r>
            <w:r w:rsidR="00DD533F">
              <w:rPr>
                <w:color w:val="000000"/>
                <w:szCs w:val="24"/>
                <w:lang w:val="en-IE" w:eastAsia="en-IE"/>
              </w:rPr>
              <w:t>(</w:t>
            </w:r>
            <w:proofErr w:type="spellStart"/>
            <w:r w:rsidR="00DD533F"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</w:t>
            </w:r>
            <w:r w:rsidR="00DD533F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ame</w:t>
            </w:r>
            <w:proofErr w:type="spellEnd"/>
            <w:r w:rsidR="00DD533F">
              <w:rPr>
                <w:color w:val="000000"/>
                <w:szCs w:val="24"/>
                <w:lang w:val="en-IE" w:eastAsia="en-IE"/>
              </w:rPr>
              <w:t xml:space="preserve">), </w:t>
            </w:r>
            <w:r>
              <w:rPr>
                <w:color w:val="000000"/>
                <w:szCs w:val="24"/>
                <w:lang w:val="en-IE" w:eastAsia="en-IE"/>
              </w:rPr>
              <w:t>and ID of the team manager who acts as the team manager 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mgrID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). Each team can only have one manager but each manager can manage many teams.</w:t>
            </w:r>
          </w:p>
          <w:p w:rsidR="00145C73" w:rsidRDefault="00145C73" w:rsidP="00145C73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Each team has a number of members. The members for each team are stored on the </w:t>
            </w:r>
            <w:proofErr w:type="spellStart"/>
            <w:r>
              <w:rPr>
                <w:color w:val="000000"/>
                <w:szCs w:val="24"/>
                <w:lang w:val="en-IE" w:eastAsia="en-IE"/>
              </w:rPr>
              <w:t>teamMember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 table. Details stored are the number of the team (</w:t>
            </w:r>
            <w:proofErr w:type="spellStart"/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tNo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 and the member ID of the member (</w:t>
            </w:r>
            <w:proofErr w:type="spellStart"/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mID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). Each team can have many members. Each member can belong to only one team. </w:t>
            </w:r>
          </w:p>
          <w:p w:rsidR="00145C73" w:rsidRDefault="00145C73" w:rsidP="00145C73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The club has a number of pitches booked in </w:t>
            </w:r>
            <w:proofErr w:type="spellStart"/>
            <w:r>
              <w:rPr>
                <w:color w:val="000000"/>
                <w:szCs w:val="24"/>
                <w:lang w:val="en-IE" w:eastAsia="en-IE"/>
              </w:rPr>
              <w:t>Tymon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 park for practice on selected days of the week and certain times on these days. Each practice slot available is stored in the </w:t>
            </w:r>
            <w:proofErr w:type="spellStart"/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ractice</w:t>
            </w:r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Slots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 table. Details stored are a unique number (</w:t>
            </w:r>
            <w:proofErr w:type="spellStart"/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Slot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No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), the location of the pitch in the park 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parkL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ocation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), the day of the week (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weekday</w:t>
            </w:r>
            <w:r>
              <w:rPr>
                <w:color w:val="000000"/>
                <w:szCs w:val="24"/>
                <w:lang w:val="en-IE" w:eastAsia="en-IE"/>
              </w:rPr>
              <w:t>), the start of the timeslot it is available on that day (</w:t>
            </w:r>
            <w:proofErr w:type="spellStart"/>
            <w:r>
              <w:rPr>
                <w:color w:val="000000"/>
                <w:szCs w:val="24"/>
                <w:lang w:val="en-IE" w:eastAsia="en-IE"/>
              </w:rPr>
              <w:t>start_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time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 and the end time of that timeslot (</w:t>
            </w:r>
            <w:proofErr w:type="spellStart"/>
            <w:r>
              <w:rPr>
                <w:color w:val="000000"/>
                <w:szCs w:val="24"/>
                <w:lang w:val="en-IE" w:eastAsia="en-IE"/>
              </w:rPr>
              <w:t>end_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time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).</w:t>
            </w:r>
            <w:r w:rsidR="00DD7677">
              <w:rPr>
                <w:color w:val="000000"/>
                <w:szCs w:val="24"/>
                <w:lang w:val="en-IE" w:eastAsia="en-IE"/>
              </w:rPr>
              <w:t xml:space="preserve">  </w:t>
            </w:r>
          </w:p>
          <w:p w:rsidR="00F01D0C" w:rsidRPr="00DD7677" w:rsidRDefault="00DD7677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The team manager can book these slots for their teams. Details of practice bookings are stored in the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practice</w:t>
            </w:r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Booking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 table. Details stored are the number of the slot booked (</w:t>
            </w:r>
            <w:proofErr w:type="spellStart"/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pSlotNo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>) and the team number for which it is booked (</w:t>
            </w:r>
            <w:proofErr w:type="spellStart"/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tNo</w:t>
            </w:r>
            <w:proofErr w:type="spellEnd"/>
            <w:r>
              <w:rPr>
                <w:color w:val="000000"/>
                <w:szCs w:val="24"/>
                <w:lang w:val="en-IE" w:eastAsia="en-IE"/>
              </w:rPr>
              <w:t xml:space="preserve">). </w:t>
            </w:r>
            <w:proofErr w:type="gramStart"/>
            <w:r>
              <w:rPr>
                <w:color w:val="000000"/>
                <w:szCs w:val="24"/>
                <w:lang w:val="en-IE" w:eastAsia="en-IE"/>
              </w:rPr>
              <w:t>Each  slot</w:t>
            </w:r>
            <w:proofErr w:type="gramEnd"/>
            <w:r>
              <w:rPr>
                <w:color w:val="000000"/>
                <w:szCs w:val="24"/>
                <w:lang w:val="en-IE" w:eastAsia="en-IE"/>
              </w:rPr>
              <w:t xml:space="preserve"> can be booked by only one team but each team can book many practice slots.</w:t>
            </w:r>
          </w:p>
        </w:tc>
      </w:tr>
    </w:tbl>
    <w:p w:rsidR="00D253E2" w:rsidRDefault="00D253E2"/>
    <w:p w:rsidR="00D253E2" w:rsidRDefault="00D253E2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10"/>
        <w:gridCol w:w="8339"/>
      </w:tblGrid>
      <w:tr w:rsidR="00995AD5" w:rsidTr="006150F3">
        <w:trPr>
          <w:trHeight w:val="2400"/>
        </w:trPr>
        <w:tc>
          <w:tcPr>
            <w:tcW w:w="214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lastRenderedPageBreak/>
              <w:t>1.</w:t>
            </w:r>
          </w:p>
        </w:tc>
        <w:tc>
          <w:tcPr>
            <w:tcW w:w="276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(a)</w:t>
            </w:r>
          </w:p>
        </w:tc>
        <w:tc>
          <w:tcPr>
            <w:tcW w:w="4510" w:type="pct"/>
          </w:tcPr>
          <w:p w:rsidR="00663691" w:rsidRPr="00E97F29" w:rsidRDefault="00633F8D" w:rsidP="00663691">
            <w:pPr>
              <w:pStyle w:val="ExamQuestion"/>
              <w:numPr>
                <w:ilvl w:val="0"/>
                <w:numId w:val="12"/>
              </w:numPr>
              <w:spacing w:before="0" w:line="240" w:lineRule="auto"/>
              <w:rPr>
                <w:i/>
                <w:szCs w:val="24"/>
              </w:rPr>
            </w:pPr>
            <w:r>
              <w:rPr>
                <w:szCs w:val="24"/>
              </w:rPr>
              <w:t xml:space="preserve">Draw a </w:t>
            </w:r>
            <w:r w:rsidRPr="00633F8D">
              <w:rPr>
                <w:i/>
                <w:szCs w:val="24"/>
              </w:rPr>
              <w:t>physical</w:t>
            </w:r>
            <w:r w:rsidR="00663691">
              <w:rPr>
                <w:szCs w:val="24"/>
              </w:rPr>
              <w:t xml:space="preserve"> </w:t>
            </w:r>
            <w:r w:rsidR="00663691" w:rsidRPr="000701D0">
              <w:rPr>
                <w:i/>
                <w:szCs w:val="24"/>
              </w:rPr>
              <w:t>Entity Relationship diagram (ER</w:t>
            </w:r>
            <w:r w:rsidR="00663691">
              <w:rPr>
                <w:i/>
                <w:szCs w:val="24"/>
              </w:rPr>
              <w:t xml:space="preserve">D) </w:t>
            </w:r>
            <w:r w:rsidR="00663691">
              <w:rPr>
                <w:szCs w:val="24"/>
              </w:rPr>
              <w:t>for the case study above showing the attributes for each entity and identifying clearly primary and foreign keys.</w:t>
            </w:r>
          </w:p>
          <w:p w:rsidR="002D49FD" w:rsidRPr="00DF7E7C" w:rsidRDefault="0087050E" w:rsidP="0087050E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1440" w:firstLine="0"/>
              <w:jc w:val="right"/>
              <w:rPr>
                <w:b/>
                <w:szCs w:val="24"/>
              </w:rPr>
            </w:pPr>
            <w:r w:rsidRPr="00DF7E7C">
              <w:rPr>
                <w:b/>
                <w:szCs w:val="24"/>
              </w:rPr>
              <w:t xml:space="preserve"> </w:t>
            </w:r>
            <w:r w:rsidR="00995AD5" w:rsidRPr="00DF7E7C">
              <w:rPr>
                <w:b/>
                <w:szCs w:val="24"/>
              </w:rPr>
              <w:t>(</w:t>
            </w:r>
            <w:r w:rsidR="004B5439">
              <w:rPr>
                <w:b/>
                <w:szCs w:val="24"/>
              </w:rPr>
              <w:t>1</w:t>
            </w:r>
            <w:r w:rsidR="008F2B11">
              <w:rPr>
                <w:b/>
                <w:szCs w:val="24"/>
              </w:rPr>
              <w:t xml:space="preserve">4 </w:t>
            </w:r>
            <w:r w:rsidR="00995AD5" w:rsidRPr="00DF7E7C">
              <w:rPr>
                <w:b/>
                <w:szCs w:val="24"/>
              </w:rPr>
              <w:t>marks)</w:t>
            </w:r>
          </w:p>
          <w:p w:rsidR="0087050E" w:rsidRPr="00DF7E7C" w:rsidRDefault="0087050E" w:rsidP="0087050E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1440" w:firstLine="0"/>
              <w:jc w:val="right"/>
              <w:rPr>
                <w:b/>
                <w:szCs w:val="24"/>
              </w:rPr>
            </w:pPr>
          </w:p>
          <w:p w:rsidR="006A06BA" w:rsidRPr="008F2B11" w:rsidRDefault="00363DBE" w:rsidP="008F2B11">
            <w:pPr>
              <w:pStyle w:val="ExamQuestion"/>
              <w:numPr>
                <w:ilvl w:val="0"/>
                <w:numId w:val="12"/>
              </w:numPr>
              <w:tabs>
                <w:tab w:val="left" w:pos="228"/>
                <w:tab w:val="right" w:pos="8975"/>
              </w:tabs>
              <w:spacing w:before="0"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Explain </w:t>
            </w:r>
            <w:r w:rsidRPr="007A73B9">
              <w:rPr>
                <w:i/>
                <w:szCs w:val="24"/>
              </w:rPr>
              <w:t>what type of entity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practicebooking</w:t>
            </w:r>
            <w:proofErr w:type="spellEnd"/>
            <w:r>
              <w:rPr>
                <w:szCs w:val="24"/>
              </w:rPr>
              <w:t xml:space="preserve"> is. Explain clearly why it is necessary and what type of relationship it helps resolve when </w:t>
            </w:r>
            <w:r w:rsidR="007A73B9">
              <w:rPr>
                <w:szCs w:val="24"/>
              </w:rPr>
              <w:t>t</w:t>
            </w:r>
            <w:r>
              <w:rPr>
                <w:szCs w:val="24"/>
              </w:rPr>
              <w:t>ransforming from logical to physical design.</w:t>
            </w:r>
          </w:p>
          <w:p w:rsidR="006A06BA" w:rsidRPr="006A06BA" w:rsidRDefault="006A06BA" w:rsidP="006A06BA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720" w:firstLine="0"/>
              <w:jc w:val="left"/>
              <w:rPr>
                <w:b/>
                <w:szCs w:val="24"/>
              </w:rPr>
            </w:pPr>
          </w:p>
          <w:p w:rsidR="0087050E" w:rsidRDefault="004B5439" w:rsidP="0087050E">
            <w:pPr>
              <w:pStyle w:val="ListParagraph"/>
              <w:spacing w:line="240" w:lineRule="auto"/>
              <w:ind w:left="10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F2B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7050E" w:rsidRPr="00DF7E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marks)</w:t>
            </w:r>
          </w:p>
          <w:p w:rsidR="00340C6D" w:rsidRDefault="00340C6D" w:rsidP="0087050E">
            <w:pPr>
              <w:pStyle w:val="ListParagraph"/>
              <w:spacing w:line="240" w:lineRule="auto"/>
              <w:ind w:left="10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0C6D" w:rsidRDefault="00340C6D" w:rsidP="0087050E">
            <w:pPr>
              <w:pStyle w:val="ListParagraph"/>
              <w:spacing w:line="240" w:lineRule="auto"/>
              <w:ind w:left="10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0C6D" w:rsidRPr="0087050E" w:rsidRDefault="00340C6D" w:rsidP="0087050E">
            <w:pPr>
              <w:pStyle w:val="ListParagraph"/>
              <w:spacing w:line="240" w:lineRule="auto"/>
              <w:ind w:left="1080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995AD5" w:rsidTr="006150F3">
        <w:tc>
          <w:tcPr>
            <w:tcW w:w="214" w:type="pct"/>
          </w:tcPr>
          <w:p w:rsidR="00995AD5" w:rsidRDefault="00995AD5" w:rsidP="006A64CF">
            <w:pPr>
              <w:pStyle w:val="ExamQuestion"/>
              <w:spacing w:before="0" w:line="240" w:lineRule="auto"/>
              <w:ind w:left="0" w:firstLine="0"/>
            </w:pPr>
          </w:p>
        </w:tc>
        <w:tc>
          <w:tcPr>
            <w:tcW w:w="276" w:type="pct"/>
          </w:tcPr>
          <w:p w:rsidR="00995AD5" w:rsidRPr="008545A3" w:rsidRDefault="008D4259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(b</w:t>
            </w:r>
            <w:r w:rsidR="00995AD5" w:rsidRPr="008545A3">
              <w:rPr>
                <w:b/>
              </w:rPr>
              <w:t>)</w:t>
            </w:r>
          </w:p>
        </w:tc>
        <w:tc>
          <w:tcPr>
            <w:tcW w:w="4510" w:type="pct"/>
          </w:tcPr>
          <w:p w:rsidR="00B8234C" w:rsidRDefault="00B8234C" w:rsidP="00B8234C">
            <w:pPr>
              <w:pStyle w:val="ExamQuestion"/>
              <w:spacing w:before="0" w:line="240" w:lineRule="auto"/>
              <w:ind w:left="0" w:firstLine="0"/>
            </w:pPr>
            <w:r>
              <w:t>When creating the</w:t>
            </w:r>
            <w:r w:rsidR="000701D0">
              <w:t xml:space="preserve"> </w:t>
            </w:r>
            <w:r>
              <w:t xml:space="preserve">Footie AFC database the following </w:t>
            </w:r>
            <w:r w:rsidR="00340C6D">
              <w:t xml:space="preserve">requirements </w:t>
            </w:r>
            <w:r>
              <w:t xml:space="preserve">must be adhered to </w:t>
            </w:r>
            <w:r w:rsidR="009877FA">
              <w:t>:</w:t>
            </w:r>
          </w:p>
          <w:p w:rsidR="00B8234C" w:rsidRDefault="000701D0" w:rsidP="00521FE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a</w:t>
            </w:r>
            <w:r w:rsidR="00743E3A">
              <w:t>ll identifiers for all data must be numeric capab</w:t>
            </w:r>
            <w:r>
              <w:t>le of storing up to 6 digits;</w:t>
            </w:r>
            <w:r w:rsidR="00743E3A">
              <w:t xml:space="preserve"> </w:t>
            </w:r>
          </w:p>
          <w:p w:rsidR="00B8234C" w:rsidRDefault="000701D0" w:rsidP="00521FE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a</w:t>
            </w:r>
            <w:r w:rsidR="00FA579B">
              <w:t>ll names</w:t>
            </w:r>
            <w:r w:rsidR="00A870BB">
              <w:t xml:space="preserve"> and pitch </w:t>
            </w:r>
            <w:r w:rsidR="00B8234C">
              <w:t>locations</w:t>
            </w:r>
            <w:r>
              <w:t xml:space="preserve"> must be alphanumeric </w:t>
            </w:r>
            <w:r w:rsidR="00FA579B">
              <w:t>capable</w:t>
            </w:r>
            <w:r w:rsidR="00B8234C">
              <w:t xml:space="preserve"> of storing up to 30 characters and cannot be null;</w:t>
            </w:r>
          </w:p>
          <w:p w:rsidR="00A870BB" w:rsidRDefault="00B8234C" w:rsidP="00A870B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 xml:space="preserve">day of the week is stored as a numeric </w:t>
            </w:r>
            <w:r w:rsidR="003B3CFB">
              <w:t xml:space="preserve">which can only take </w:t>
            </w:r>
            <w:r>
              <w:t>value</w:t>
            </w:r>
            <w:r w:rsidR="003B3CFB">
              <w:t>s 1 to 7</w:t>
            </w:r>
            <w:r>
              <w:t xml:space="preserve">; </w:t>
            </w:r>
          </w:p>
          <w:p w:rsidR="00A870BB" w:rsidRDefault="00A870BB" w:rsidP="00A870B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a manager must have an email address, team members do not need to provide one;</w:t>
            </w:r>
          </w:p>
          <w:p w:rsidR="00FA579B" w:rsidRDefault="00B8234C" w:rsidP="00521FE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proofErr w:type="spellStart"/>
            <w:r>
              <w:t>start</w:t>
            </w:r>
            <w:r w:rsidR="009877FA">
              <w:t>_time</w:t>
            </w:r>
            <w:proofErr w:type="spellEnd"/>
            <w:r w:rsidR="009877FA">
              <w:t xml:space="preserve"> and </w:t>
            </w:r>
            <w:proofErr w:type="spellStart"/>
            <w:r w:rsidR="009877FA">
              <w:t>end_time</w:t>
            </w:r>
            <w:proofErr w:type="spellEnd"/>
            <w:r w:rsidR="009877FA">
              <w:t xml:space="preserve"> must be store</w:t>
            </w:r>
            <w:r>
              <w:t xml:space="preserve">d as a character value and values </w:t>
            </w:r>
            <w:r w:rsidR="003B3CFB">
              <w:t xml:space="preserve">will be </w:t>
            </w:r>
            <w:r w:rsidR="009877FA">
              <w:t>inserted in the format HH:MM;</w:t>
            </w:r>
          </w:p>
          <w:p w:rsidR="00A90E9A" w:rsidRDefault="009877FA" w:rsidP="00A870B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foreign key constraints must be named with the names of the tables involved and _</w:t>
            </w:r>
            <w:proofErr w:type="spellStart"/>
            <w:r>
              <w:t>fk</w:t>
            </w:r>
            <w:proofErr w:type="spellEnd"/>
            <w:r>
              <w:t xml:space="preserve"> e.g. table1_table_2_fk.</w:t>
            </w:r>
          </w:p>
          <w:p w:rsidR="00340C6D" w:rsidRDefault="00340C6D" w:rsidP="00340C6D">
            <w:pPr>
              <w:pStyle w:val="ExamQuestion"/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firstLine="0"/>
            </w:pPr>
          </w:p>
          <w:p w:rsidR="0077271B" w:rsidRPr="0077271B" w:rsidRDefault="00F8616C" w:rsidP="0077271B">
            <w:pPr>
              <w:pStyle w:val="ExamQuestion"/>
              <w:numPr>
                <w:ilvl w:val="0"/>
                <w:numId w:val="11"/>
              </w:numPr>
              <w:spacing w:before="0" w:line="240" w:lineRule="auto"/>
            </w:pPr>
            <w:r>
              <w:t xml:space="preserve">Write the SQL to </w:t>
            </w:r>
            <w:r w:rsidRPr="00FA579B">
              <w:rPr>
                <w:i/>
              </w:rPr>
              <w:t>Create</w:t>
            </w:r>
            <w:r>
              <w:t xml:space="preserve"> </w:t>
            </w:r>
            <w:r w:rsidR="00F3192B">
              <w:t>all the</w:t>
            </w:r>
            <w:r>
              <w:t xml:space="preserve"> table</w:t>
            </w:r>
            <w:r w:rsidR="00F3192B">
              <w:t>s</w:t>
            </w:r>
            <w:r w:rsidR="00B8234C">
              <w:t xml:space="preserve"> required by the Footie AFC database</w:t>
            </w:r>
            <w:r>
              <w:t xml:space="preserve"> </w:t>
            </w:r>
            <w:r w:rsidRPr="00A90E9A">
              <w:rPr>
                <w:i/>
              </w:rPr>
              <w:t>including all constraints required.</w:t>
            </w:r>
            <w:r w:rsidR="0077271B">
              <w:rPr>
                <w:b/>
              </w:rPr>
              <w:t xml:space="preserve">  </w:t>
            </w:r>
            <w:r w:rsidR="0077271B">
              <w:t>Explain the order in which the tables need to be created and why.</w:t>
            </w:r>
          </w:p>
          <w:p w:rsidR="00A90E9A" w:rsidRDefault="00142937" w:rsidP="0077271B">
            <w:pPr>
              <w:pStyle w:val="ExamQuestion"/>
              <w:spacing w:before="0" w:line="240" w:lineRule="auto"/>
              <w:ind w:left="720" w:firstLine="0"/>
              <w:jc w:val="right"/>
              <w:rPr>
                <w:b/>
              </w:rPr>
            </w:pPr>
            <w:r>
              <w:rPr>
                <w:b/>
              </w:rPr>
              <w:t>(1</w:t>
            </w:r>
            <w:r w:rsidR="00363DBE">
              <w:rPr>
                <w:b/>
              </w:rPr>
              <w:t>5</w:t>
            </w:r>
            <w:r w:rsidR="0077271B" w:rsidRPr="00AB6A8D">
              <w:rPr>
                <w:b/>
              </w:rPr>
              <w:t xml:space="preserve"> marks)</w:t>
            </w:r>
          </w:p>
          <w:p w:rsidR="00340C6D" w:rsidRPr="009877FA" w:rsidRDefault="00340C6D" w:rsidP="0077271B">
            <w:pPr>
              <w:pStyle w:val="ExamQuestion"/>
              <w:spacing w:before="0" w:line="240" w:lineRule="auto"/>
              <w:ind w:left="720" w:firstLine="0"/>
              <w:jc w:val="right"/>
              <w:rPr>
                <w:i/>
              </w:rPr>
            </w:pPr>
          </w:p>
          <w:p w:rsidR="008A7E9B" w:rsidRDefault="008A7E9B" w:rsidP="008A7E9B">
            <w:pPr>
              <w:pStyle w:val="ExamQuestion"/>
              <w:numPr>
                <w:ilvl w:val="0"/>
                <w:numId w:val="11"/>
              </w:numPr>
              <w:spacing w:before="0" w:line="240" w:lineRule="auto"/>
            </w:pPr>
            <w:r>
              <w:t xml:space="preserve">Explain clearly what </w:t>
            </w:r>
            <w:r w:rsidRPr="00330CD8">
              <w:rPr>
                <w:i/>
              </w:rPr>
              <w:t>type of data integrity</w:t>
            </w:r>
            <w:r>
              <w:t xml:space="preserve"> each of the constraints</w:t>
            </w:r>
            <w:r w:rsidR="00363DBE">
              <w:t xml:space="preserve"> </w:t>
            </w:r>
            <w:r>
              <w:t xml:space="preserve">you implemented </w:t>
            </w:r>
            <w:r w:rsidR="00363DBE">
              <w:t xml:space="preserve">(including primary keys) </w:t>
            </w:r>
            <w:r>
              <w:t>helps you to achieve.</w:t>
            </w:r>
          </w:p>
          <w:p w:rsidR="006A64CF" w:rsidRDefault="008A7E9B" w:rsidP="008A7E9B">
            <w:pPr>
              <w:pStyle w:val="ExamQuestion"/>
              <w:spacing w:before="0" w:line="240" w:lineRule="auto"/>
              <w:ind w:left="720" w:firstLine="0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142937">
              <w:rPr>
                <w:b/>
              </w:rPr>
              <w:t>(</w:t>
            </w:r>
            <w:r w:rsidR="00363DBE">
              <w:rPr>
                <w:b/>
              </w:rPr>
              <w:t>10</w:t>
            </w:r>
            <w:r w:rsidR="0077271B">
              <w:rPr>
                <w:b/>
              </w:rPr>
              <w:t xml:space="preserve"> marks)</w:t>
            </w:r>
          </w:p>
          <w:p w:rsidR="00340C6D" w:rsidRPr="00AB6A8D" w:rsidRDefault="00340C6D" w:rsidP="0077271B">
            <w:pPr>
              <w:pStyle w:val="ExamQuestion"/>
              <w:spacing w:before="0" w:line="240" w:lineRule="auto"/>
              <w:ind w:left="720" w:firstLine="0"/>
              <w:jc w:val="right"/>
              <w:rPr>
                <w:b/>
              </w:rPr>
            </w:pPr>
          </w:p>
        </w:tc>
      </w:tr>
      <w:tr w:rsidR="00340C6D" w:rsidRPr="00940D01" w:rsidTr="006150F3">
        <w:tc>
          <w:tcPr>
            <w:tcW w:w="5000" w:type="pct"/>
            <w:gridSpan w:val="3"/>
          </w:tcPr>
          <w:p w:rsidR="00340C6D" w:rsidRPr="00940D01" w:rsidRDefault="00340C6D" w:rsidP="00340C6D">
            <w:pPr>
              <w:pStyle w:val="ExamQuestion"/>
              <w:spacing w:before="0" w:line="240" w:lineRule="auto"/>
              <w:ind w:left="0" w:firstLine="0"/>
              <w:jc w:val="right"/>
              <w:rPr>
                <w:b/>
                <w:lang w:val="fr-FR"/>
              </w:rPr>
            </w:pPr>
            <w:r w:rsidRPr="00940D01">
              <w:rPr>
                <w:b/>
                <w:lang w:val="fr-FR"/>
              </w:rPr>
              <w:t>Question 1 continues on next page….</w:t>
            </w:r>
          </w:p>
        </w:tc>
      </w:tr>
    </w:tbl>
    <w:p w:rsidR="00340C6D" w:rsidRPr="00940D01" w:rsidRDefault="00340C6D">
      <w:pPr>
        <w:rPr>
          <w:lang w:val="fr-FR"/>
        </w:rPr>
      </w:pPr>
      <w:r w:rsidRPr="00940D01">
        <w:rPr>
          <w:lang w:val="fr-FR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10"/>
        <w:gridCol w:w="8339"/>
      </w:tblGrid>
      <w:tr w:rsidR="00995AD5" w:rsidTr="00681CD8">
        <w:tc>
          <w:tcPr>
            <w:tcW w:w="214" w:type="pct"/>
          </w:tcPr>
          <w:p w:rsidR="00995AD5" w:rsidRPr="006A64CF" w:rsidRDefault="00B0078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1.</w:t>
            </w:r>
          </w:p>
        </w:tc>
        <w:tc>
          <w:tcPr>
            <w:tcW w:w="276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(</w:t>
            </w:r>
            <w:r w:rsidR="002A571F">
              <w:rPr>
                <w:b/>
              </w:rPr>
              <w:t>c</w:t>
            </w:r>
            <w:r w:rsidRPr="008545A3">
              <w:rPr>
                <w:b/>
              </w:rPr>
              <w:t>)</w:t>
            </w:r>
          </w:p>
        </w:tc>
        <w:tc>
          <w:tcPr>
            <w:tcW w:w="4510" w:type="pct"/>
          </w:tcPr>
          <w:p w:rsidR="00A90E9A" w:rsidRDefault="00995AD5" w:rsidP="00E8069F">
            <w:pPr>
              <w:pStyle w:val="ExamQuestion"/>
              <w:spacing w:before="0" w:line="240" w:lineRule="auto"/>
              <w:ind w:left="0" w:firstLine="0"/>
            </w:pPr>
            <w:r w:rsidRPr="0089348D">
              <w:t xml:space="preserve">Assuming that you have created tables </w:t>
            </w:r>
            <w:r w:rsidR="00A90E9A">
              <w:t>for the Footie AFC</w:t>
            </w:r>
            <w:r w:rsidR="00040FAC">
              <w:t xml:space="preserve"> </w:t>
            </w:r>
            <w:r w:rsidR="0005121C">
              <w:t>in your schema.</w:t>
            </w:r>
          </w:p>
          <w:p w:rsidR="00E8069F" w:rsidRDefault="00B0430B" w:rsidP="00E8069F">
            <w:pPr>
              <w:pStyle w:val="ExamQuestion"/>
              <w:spacing w:before="0" w:line="240" w:lineRule="auto"/>
              <w:ind w:left="0" w:firstLine="0"/>
            </w:pPr>
            <w:r>
              <w:t xml:space="preserve">Write the SQL statements required to </w:t>
            </w:r>
            <w:r w:rsidRPr="00650601">
              <w:rPr>
                <w:i/>
              </w:rPr>
              <w:t>insert</w:t>
            </w:r>
            <w:r>
              <w:t xml:space="preserve"> the following data i</w:t>
            </w:r>
            <w:r w:rsidR="00363DBE">
              <w:t xml:space="preserve">nto the relevant </w:t>
            </w:r>
            <w:r>
              <w:t>table</w:t>
            </w:r>
            <w:r w:rsidR="009D76F8">
              <w:t>s</w:t>
            </w:r>
            <w:r w:rsidR="009A24F7">
              <w:t xml:space="preserve"> and persist it</w:t>
            </w:r>
            <w:r w:rsidR="009D76F8">
              <w:t>.</w:t>
            </w:r>
            <w:r w:rsidR="00843BD8">
              <w:t xml:space="preserve"> </w:t>
            </w:r>
          </w:p>
          <w:p w:rsidR="00E8069F" w:rsidRDefault="00E8069F" w:rsidP="00E8069F">
            <w:pPr>
              <w:pStyle w:val="ExamQuestion"/>
              <w:spacing w:before="0" w:line="240" w:lineRule="auto"/>
              <w:ind w:left="0" w:firstLine="0"/>
            </w:pPr>
            <w:r>
              <w:t>Explain the order in which the data must be inserted and why an instruction is needed to persist it.</w:t>
            </w:r>
          </w:p>
          <w:p w:rsidR="00081068" w:rsidRDefault="00081068" w:rsidP="00363DBE">
            <w:pPr>
              <w:pStyle w:val="Examquestion0"/>
              <w:ind w:left="360"/>
            </w:pPr>
          </w:p>
          <w:p w:rsidR="00843BD8" w:rsidRDefault="00843BD8" w:rsidP="00843BD8">
            <w:pPr>
              <w:pStyle w:val="ExamQuestion"/>
              <w:spacing w:before="0" w:line="240" w:lineRule="auto"/>
              <w:ind w:left="360" w:firstLine="0"/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793"/>
              <w:gridCol w:w="937"/>
              <w:gridCol w:w="4006"/>
              <w:gridCol w:w="2377"/>
            </w:tblGrid>
            <w:tr w:rsidR="00A870BB" w:rsidRPr="00340C6D" w:rsidTr="00CC6BB3">
              <w:tc>
                <w:tcPr>
                  <w:tcW w:w="489" w:type="pct"/>
                </w:tcPr>
                <w:p w:rsidR="00A870BB" w:rsidRPr="00CC6BB3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CC6BB3">
                    <w:rPr>
                      <w:rFonts w:ascii="Courier New" w:hAnsi="Courier New" w:cs="Courier New"/>
                      <w:b/>
                    </w:rPr>
                    <w:t>Team No</w:t>
                  </w:r>
                </w:p>
              </w:tc>
              <w:tc>
                <w:tcPr>
                  <w:tcW w:w="710" w:type="pct"/>
                </w:tcPr>
                <w:p w:rsidR="00A870BB" w:rsidRPr="00CC6BB3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CC6BB3">
                    <w:rPr>
                      <w:rFonts w:ascii="Courier New" w:hAnsi="Courier New" w:cs="Courier New"/>
                      <w:b/>
                    </w:rPr>
                    <w:t>Team Name</w:t>
                  </w:r>
                </w:p>
              </w:tc>
              <w:tc>
                <w:tcPr>
                  <w:tcW w:w="2677" w:type="pct"/>
                </w:tcPr>
                <w:p w:rsidR="00A870BB" w:rsidRPr="00CC6BB3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CC6BB3">
                    <w:rPr>
                      <w:rFonts w:ascii="Courier New" w:hAnsi="Courier New" w:cs="Courier New"/>
                      <w:b/>
                    </w:rPr>
                    <w:t>Manager</w:t>
                  </w:r>
                </w:p>
              </w:tc>
              <w:tc>
                <w:tcPr>
                  <w:tcW w:w="1124" w:type="pct"/>
                </w:tcPr>
                <w:p w:rsidR="00A870BB" w:rsidRPr="00CC6BB3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CC6BB3">
                    <w:rPr>
                      <w:rFonts w:ascii="Courier New" w:hAnsi="Courier New" w:cs="Courier New"/>
                      <w:b/>
                    </w:rPr>
                    <w:t>Team Members</w:t>
                  </w:r>
                </w:p>
              </w:tc>
            </w:tr>
            <w:tr w:rsidR="00A870BB" w:rsidRPr="00340C6D" w:rsidTr="00CC6BB3">
              <w:tc>
                <w:tcPr>
                  <w:tcW w:w="489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40C6D"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710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40C6D">
                    <w:rPr>
                      <w:rFonts w:ascii="Courier New" w:hAnsi="Courier New" w:cs="Courier New"/>
                    </w:rPr>
                    <w:t>Blue</w:t>
                  </w:r>
                </w:p>
              </w:tc>
              <w:tc>
                <w:tcPr>
                  <w:tcW w:w="2677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40C6D">
                    <w:rPr>
                      <w:rFonts w:ascii="Courier New" w:hAnsi="Courier New" w:cs="Courier New"/>
                    </w:rPr>
                    <w:t xml:space="preserve">Mr. </w:t>
                  </w:r>
                  <w:proofErr w:type="spellStart"/>
                  <w:r w:rsidRPr="00340C6D">
                    <w:rPr>
                      <w:rFonts w:ascii="Courier New" w:hAnsi="Courier New" w:cs="Courier New"/>
                    </w:rPr>
                    <w:t>Murinho</w:t>
                  </w:r>
                  <w:proofErr w:type="spellEnd"/>
                </w:p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DA11C7">
                    <w:rPr>
                      <w:rFonts w:ascii="Courier New" w:hAnsi="Courier New" w:cs="Courier New"/>
                    </w:rPr>
                    <w:t>jmblue@gmail.com</w:t>
                  </w:r>
                </w:p>
              </w:tc>
              <w:tc>
                <w:tcPr>
                  <w:tcW w:w="1124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40C6D">
                    <w:rPr>
                      <w:rFonts w:ascii="Courier New" w:hAnsi="Courier New" w:cs="Courier New"/>
                    </w:rPr>
                    <w:t>J. Terry</w:t>
                  </w:r>
                </w:p>
              </w:tc>
            </w:tr>
            <w:tr w:rsidR="00A870BB" w:rsidRPr="00340C6D" w:rsidTr="00CC6BB3">
              <w:tc>
                <w:tcPr>
                  <w:tcW w:w="489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710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677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124" w:type="pct"/>
                </w:tcPr>
                <w:p w:rsidR="00A870BB" w:rsidRPr="00340C6D" w:rsidRDefault="00E207D1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E. Hazard</w:t>
                  </w:r>
                </w:p>
              </w:tc>
            </w:tr>
            <w:tr w:rsidR="00A870BB" w:rsidRPr="00340C6D" w:rsidTr="00CC6BB3">
              <w:tc>
                <w:tcPr>
                  <w:tcW w:w="489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710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677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124" w:type="pct"/>
                </w:tcPr>
                <w:p w:rsidR="00A870BB" w:rsidRPr="00340C6D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</w:tr>
            <w:tr w:rsidR="00CC6BB3" w:rsidRPr="00340C6D" w:rsidTr="00CC6BB3">
              <w:tc>
                <w:tcPr>
                  <w:tcW w:w="489" w:type="pct"/>
                </w:tcPr>
                <w:p w:rsidR="00CC6BB3" w:rsidRPr="00340C6D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710" w:type="pct"/>
                </w:tcPr>
                <w:p w:rsidR="00CC6BB3" w:rsidRPr="00340C6D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Red</w:t>
                  </w:r>
                </w:p>
              </w:tc>
              <w:tc>
                <w:tcPr>
                  <w:tcW w:w="2677" w:type="pct"/>
                </w:tcPr>
                <w:p w:rsidR="00CC6BB3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Mr.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Klopp</w:t>
                  </w:r>
                  <w:proofErr w:type="spellEnd"/>
                </w:p>
                <w:p w:rsidR="00CC6BB3" w:rsidRPr="00340C6D" w:rsidRDefault="004C599C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DA11C7">
                    <w:rPr>
                      <w:rFonts w:ascii="Courier New" w:hAnsi="Courier New" w:cs="Courier New"/>
                    </w:rPr>
                    <w:t>jkred@gmail.com</w:t>
                  </w:r>
                </w:p>
              </w:tc>
              <w:tc>
                <w:tcPr>
                  <w:tcW w:w="1124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J. Milner</w:t>
                  </w:r>
                </w:p>
              </w:tc>
            </w:tr>
            <w:tr w:rsidR="00CC6BB3" w:rsidRPr="00340C6D" w:rsidTr="00CC6BB3">
              <w:tc>
                <w:tcPr>
                  <w:tcW w:w="489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710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677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124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E.Can</w:t>
                  </w:r>
                  <w:proofErr w:type="spellEnd"/>
                </w:p>
              </w:tc>
            </w:tr>
            <w:tr w:rsidR="00061F75" w:rsidRPr="00340C6D" w:rsidTr="00CC6BB3">
              <w:tc>
                <w:tcPr>
                  <w:tcW w:w="489" w:type="pct"/>
                </w:tcPr>
                <w:p w:rsidR="00061F75" w:rsidRDefault="00061F75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710" w:type="pct"/>
                </w:tcPr>
                <w:p w:rsidR="00061F75" w:rsidRDefault="00061F75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677" w:type="pct"/>
                </w:tcPr>
                <w:p w:rsidR="00061F75" w:rsidRDefault="00061F75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124" w:type="pct"/>
                </w:tcPr>
                <w:p w:rsidR="00061F75" w:rsidRDefault="00061F75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</w:tr>
            <w:tr w:rsidR="00CC6BB3" w:rsidRPr="00340C6D" w:rsidTr="00CC6BB3">
              <w:tc>
                <w:tcPr>
                  <w:tcW w:w="489" w:type="pct"/>
                </w:tcPr>
                <w:p w:rsidR="00CC6BB3" w:rsidRPr="00340C6D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710" w:type="pct"/>
                </w:tcPr>
                <w:p w:rsidR="00CC6BB3" w:rsidRPr="00340C6D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White</w:t>
                  </w:r>
                </w:p>
              </w:tc>
              <w:tc>
                <w:tcPr>
                  <w:tcW w:w="2677" w:type="pct"/>
                </w:tcPr>
                <w:p w:rsidR="00CC6BB3" w:rsidRPr="00340C6D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Mr. M.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Pochettino</w:t>
                  </w:r>
                  <w:proofErr w:type="spellEnd"/>
                </w:p>
              </w:tc>
              <w:tc>
                <w:tcPr>
                  <w:tcW w:w="1124" w:type="pct"/>
                </w:tcPr>
                <w:p w:rsidR="00CC6BB3" w:rsidRPr="00340C6D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H.Kane</w:t>
                  </w:r>
                  <w:proofErr w:type="spellEnd"/>
                </w:p>
              </w:tc>
            </w:tr>
            <w:tr w:rsidR="00CC6BB3" w:rsidRPr="00340C6D" w:rsidTr="00CC6BB3">
              <w:tc>
                <w:tcPr>
                  <w:tcW w:w="489" w:type="pct"/>
                </w:tcPr>
                <w:p w:rsidR="00CC6BB3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710" w:type="pct"/>
                </w:tcPr>
                <w:p w:rsidR="00CC6BB3" w:rsidRDefault="00CC6BB3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677" w:type="pct"/>
                </w:tcPr>
                <w:p w:rsidR="00CC6BB3" w:rsidRPr="00340C6D" w:rsidRDefault="004C599C" w:rsidP="0039402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DA11C7">
                    <w:rPr>
                      <w:rFonts w:ascii="Courier New" w:hAnsi="Courier New" w:cs="Courier New"/>
                    </w:rPr>
                    <w:t>mpwhite@gmail.com</w:t>
                  </w:r>
                </w:p>
              </w:tc>
              <w:tc>
                <w:tcPr>
                  <w:tcW w:w="1124" w:type="pct"/>
                </w:tcPr>
                <w:p w:rsidR="00CC6BB3" w:rsidRDefault="001A32FE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hk@white</w:t>
                  </w:r>
                  <w:r w:rsidR="004C599C">
                    <w:rPr>
                      <w:rFonts w:ascii="Courier New" w:hAnsi="Courier New" w:cs="Courier New"/>
                    </w:rPr>
                    <w:t>afc.com</w:t>
                  </w:r>
                </w:p>
              </w:tc>
            </w:tr>
          </w:tbl>
          <w:p w:rsidR="00CC6BB3" w:rsidRDefault="00CC6BB3" w:rsidP="00CC6BB3">
            <w:pPr>
              <w:pStyle w:val="ExamQuestion"/>
              <w:spacing w:before="0" w:line="240" w:lineRule="auto"/>
              <w:ind w:left="0" w:firstLine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0"/>
              <w:gridCol w:w="1868"/>
              <w:gridCol w:w="1225"/>
              <w:gridCol w:w="1256"/>
              <w:gridCol w:w="1191"/>
              <w:gridCol w:w="1203"/>
            </w:tblGrid>
            <w:tr w:rsidR="00CC6BB3" w:rsidTr="00CC6BB3">
              <w:tc>
                <w:tcPr>
                  <w:tcW w:w="1103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843BD8">
                    <w:rPr>
                      <w:rFonts w:ascii="Courier New" w:hAnsi="Courier New" w:cs="Courier New"/>
                      <w:b/>
                    </w:rPr>
                    <w:t>Practice Slot</w:t>
                  </w:r>
                </w:p>
              </w:tc>
              <w:tc>
                <w:tcPr>
                  <w:tcW w:w="1999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843BD8">
                    <w:rPr>
                      <w:rFonts w:ascii="Courier New" w:hAnsi="Courier New" w:cs="Courier New"/>
                      <w:b/>
                    </w:rPr>
                    <w:t>Location</w:t>
                  </w:r>
                </w:p>
              </w:tc>
              <w:tc>
                <w:tcPr>
                  <w:tcW w:w="117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843BD8">
                    <w:rPr>
                      <w:rFonts w:ascii="Courier New" w:hAnsi="Courier New" w:cs="Courier New"/>
                      <w:b/>
                    </w:rPr>
                    <w:t>Day</w:t>
                  </w:r>
                </w:p>
              </w:tc>
              <w:tc>
                <w:tcPr>
                  <w:tcW w:w="1340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843BD8">
                    <w:rPr>
                      <w:rFonts w:ascii="Courier New" w:hAnsi="Courier New" w:cs="Courier New"/>
                      <w:b/>
                    </w:rPr>
                    <w:t>Start Time</w:t>
                  </w:r>
                </w:p>
              </w:tc>
              <w:tc>
                <w:tcPr>
                  <w:tcW w:w="125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843BD8">
                    <w:rPr>
                      <w:rFonts w:ascii="Courier New" w:hAnsi="Courier New" w:cs="Courier New"/>
                      <w:b/>
                    </w:rPr>
                    <w:t>End Time</w:t>
                  </w:r>
                </w:p>
              </w:tc>
              <w:tc>
                <w:tcPr>
                  <w:tcW w:w="1235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843BD8">
                    <w:rPr>
                      <w:rFonts w:ascii="Courier New" w:hAnsi="Courier New" w:cs="Courier New"/>
                      <w:b/>
                    </w:rPr>
                    <w:t>Booked by team</w:t>
                  </w:r>
                </w:p>
              </w:tc>
            </w:tr>
            <w:tr w:rsidR="00CC6BB3" w:rsidTr="00CC6BB3">
              <w:tc>
                <w:tcPr>
                  <w:tcW w:w="1103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1999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East 1</w:t>
                  </w:r>
                </w:p>
              </w:tc>
              <w:tc>
                <w:tcPr>
                  <w:tcW w:w="117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Monday</w:t>
                  </w:r>
                </w:p>
              </w:tc>
              <w:tc>
                <w:tcPr>
                  <w:tcW w:w="1340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18.00</w:t>
                  </w:r>
                </w:p>
              </w:tc>
              <w:tc>
                <w:tcPr>
                  <w:tcW w:w="125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19.00</w:t>
                  </w:r>
                </w:p>
              </w:tc>
              <w:tc>
                <w:tcPr>
                  <w:tcW w:w="1235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</w:t>
                  </w:r>
                </w:p>
              </w:tc>
            </w:tr>
            <w:tr w:rsidR="00CC6BB3" w:rsidTr="00CC6BB3">
              <w:tc>
                <w:tcPr>
                  <w:tcW w:w="1103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1999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West 1</w:t>
                  </w:r>
                </w:p>
              </w:tc>
              <w:tc>
                <w:tcPr>
                  <w:tcW w:w="117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Monday</w:t>
                  </w:r>
                </w:p>
              </w:tc>
              <w:tc>
                <w:tcPr>
                  <w:tcW w:w="1340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18.00</w:t>
                  </w:r>
                </w:p>
              </w:tc>
              <w:tc>
                <w:tcPr>
                  <w:tcW w:w="125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19.00</w:t>
                  </w:r>
                </w:p>
              </w:tc>
              <w:tc>
                <w:tcPr>
                  <w:tcW w:w="1235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2</w:t>
                  </w:r>
                </w:p>
              </w:tc>
            </w:tr>
            <w:tr w:rsidR="00CC6BB3" w:rsidTr="00CC6BB3">
              <w:tc>
                <w:tcPr>
                  <w:tcW w:w="1103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1999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West 2</w:t>
                  </w:r>
                </w:p>
              </w:tc>
              <w:tc>
                <w:tcPr>
                  <w:tcW w:w="117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Tuesday</w:t>
                  </w:r>
                </w:p>
              </w:tc>
              <w:tc>
                <w:tcPr>
                  <w:tcW w:w="1340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18.00</w:t>
                  </w:r>
                </w:p>
              </w:tc>
              <w:tc>
                <w:tcPr>
                  <w:tcW w:w="125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19.00</w:t>
                  </w:r>
                </w:p>
              </w:tc>
              <w:tc>
                <w:tcPr>
                  <w:tcW w:w="1235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2</w:t>
                  </w:r>
                </w:p>
              </w:tc>
            </w:tr>
            <w:tr w:rsidR="00CC6BB3" w:rsidTr="00CC6BB3">
              <w:tc>
                <w:tcPr>
                  <w:tcW w:w="1103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4</w:t>
                  </w:r>
                </w:p>
              </w:tc>
              <w:tc>
                <w:tcPr>
                  <w:tcW w:w="1999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East 1</w:t>
                  </w:r>
                </w:p>
              </w:tc>
              <w:tc>
                <w:tcPr>
                  <w:tcW w:w="117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Monday</w:t>
                  </w:r>
                </w:p>
              </w:tc>
              <w:tc>
                <w:tcPr>
                  <w:tcW w:w="1340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19.00</w:t>
                  </w:r>
                </w:p>
              </w:tc>
              <w:tc>
                <w:tcPr>
                  <w:tcW w:w="1258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20.00</w:t>
                  </w:r>
                </w:p>
              </w:tc>
              <w:tc>
                <w:tcPr>
                  <w:tcW w:w="1235" w:type="dxa"/>
                </w:tcPr>
                <w:p w:rsidR="00CC6BB3" w:rsidRPr="00843BD8" w:rsidRDefault="00CC6BB3" w:rsidP="00CC6BB3">
                  <w:pPr>
                    <w:pStyle w:val="ExamQuestion"/>
                    <w:spacing w:before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843BD8">
                    <w:rPr>
                      <w:rFonts w:ascii="Courier New" w:hAnsi="Courier New" w:cs="Courier New"/>
                    </w:rPr>
                    <w:t>1</w:t>
                  </w:r>
                </w:p>
              </w:tc>
            </w:tr>
          </w:tbl>
          <w:p w:rsidR="00CC6BB3" w:rsidRDefault="00CC6BB3" w:rsidP="00CC6BB3">
            <w:pPr>
              <w:pStyle w:val="ExamQuestion"/>
              <w:spacing w:before="0" w:line="240" w:lineRule="auto"/>
              <w:ind w:left="0" w:firstLine="0"/>
            </w:pPr>
          </w:p>
          <w:p w:rsidR="00B0430B" w:rsidRDefault="009D76F8" w:rsidP="000701D0">
            <w:pPr>
              <w:pStyle w:val="ExamQuestion"/>
              <w:spacing w:before="0" w:after="0" w:line="240" w:lineRule="auto"/>
              <w:ind w:left="362" w:firstLine="0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E8069F">
              <w:rPr>
                <w:b/>
              </w:rPr>
              <w:t>1</w:t>
            </w:r>
            <w:r w:rsidR="006707A7">
              <w:rPr>
                <w:b/>
              </w:rPr>
              <w:t>5</w:t>
            </w:r>
            <w:r w:rsidR="00FA41C5" w:rsidRPr="00AB6A8D">
              <w:rPr>
                <w:b/>
              </w:rPr>
              <w:t xml:space="preserve"> marks)</w:t>
            </w:r>
          </w:p>
          <w:p w:rsidR="00B00785" w:rsidRPr="00AB6A8D" w:rsidRDefault="00B00785" w:rsidP="000701D0">
            <w:pPr>
              <w:pStyle w:val="ExamQuestion"/>
              <w:spacing w:before="0" w:after="0" w:line="240" w:lineRule="auto"/>
              <w:ind w:left="362" w:firstLine="0"/>
              <w:jc w:val="right"/>
              <w:rPr>
                <w:b/>
              </w:rPr>
            </w:pPr>
          </w:p>
          <w:p w:rsidR="00887D02" w:rsidRPr="00AB6A8D" w:rsidRDefault="00887D02" w:rsidP="00363DBE">
            <w:pPr>
              <w:pStyle w:val="ExamQuestion"/>
              <w:spacing w:before="0" w:after="0" w:line="240" w:lineRule="auto"/>
              <w:ind w:left="362" w:firstLine="0"/>
              <w:jc w:val="center"/>
              <w:rPr>
                <w:b/>
              </w:rPr>
            </w:pPr>
          </w:p>
          <w:p w:rsidR="00F8616C" w:rsidRDefault="00F8616C" w:rsidP="009D76F8">
            <w:pPr>
              <w:pStyle w:val="ExamQuestion"/>
              <w:spacing w:before="0" w:line="240" w:lineRule="auto"/>
              <w:ind w:left="0" w:firstLine="0"/>
            </w:pPr>
          </w:p>
        </w:tc>
      </w:tr>
    </w:tbl>
    <w:p w:rsidR="006A64CF" w:rsidRDefault="006A64CF"/>
    <w:p w:rsidR="00340C6D" w:rsidRDefault="00340C6D"/>
    <w:p w:rsidR="00363DBE" w:rsidRDefault="00363DBE">
      <w:r>
        <w:br w:type="page"/>
      </w:r>
    </w:p>
    <w:tbl>
      <w:tblPr>
        <w:tblStyle w:val="TableGrid"/>
        <w:tblW w:w="47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8277"/>
      </w:tblGrid>
      <w:tr w:rsidR="00DD0FBA" w:rsidRPr="004E2767" w:rsidTr="002D0E7C">
        <w:tc>
          <w:tcPr>
            <w:tcW w:w="274" w:type="pct"/>
          </w:tcPr>
          <w:p w:rsidR="006C4962" w:rsidRDefault="006C4962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</w:p>
          <w:p w:rsidR="00DD0FBA" w:rsidRPr="004E2767" w:rsidRDefault="00DD0FBA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  <w:r w:rsidRPr="004E2767">
              <w:rPr>
                <w:b/>
              </w:rPr>
              <w:t>2.</w:t>
            </w:r>
          </w:p>
        </w:tc>
        <w:tc>
          <w:tcPr>
            <w:tcW w:w="4726" w:type="pct"/>
          </w:tcPr>
          <w:p w:rsidR="004263AF" w:rsidRPr="004E2767" w:rsidRDefault="004263AF" w:rsidP="006B065C">
            <w:pPr>
              <w:tabs>
                <w:tab w:val="clear" w:pos="567"/>
                <w:tab w:val="clear" w:pos="8222"/>
              </w:tabs>
              <w:spacing w:line="360" w:lineRule="auto"/>
              <w:ind w:left="0" w:firstLine="0"/>
            </w:pPr>
          </w:p>
          <w:p w:rsidR="004E2767" w:rsidRPr="007877F9" w:rsidRDefault="003D40F5" w:rsidP="007877F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and explain</w:t>
            </w:r>
            <w:r w:rsidR="007877F9">
              <w:rPr>
                <w:rFonts w:ascii="Times New Roman" w:hAnsi="Times New Roman" w:cs="Times New Roman"/>
                <w:sz w:val="24"/>
              </w:rPr>
              <w:t xml:space="preserve"> the SQL </w:t>
            </w:r>
            <w:r>
              <w:rPr>
                <w:rFonts w:ascii="Times New Roman" w:hAnsi="Times New Roman" w:cs="Times New Roman"/>
                <w:sz w:val="24"/>
              </w:rPr>
              <w:t xml:space="preserve">needed </w:t>
            </w:r>
            <w:r w:rsidR="007877F9">
              <w:rPr>
                <w:rFonts w:ascii="Times New Roman" w:hAnsi="Times New Roman" w:cs="Times New Roman"/>
                <w:sz w:val="24"/>
              </w:rPr>
              <w:t>to e</w:t>
            </w:r>
            <w:r w:rsidR="004E2767" w:rsidRPr="007877F9">
              <w:rPr>
                <w:rFonts w:ascii="Times New Roman" w:hAnsi="Times New Roman" w:cs="Times New Roman"/>
                <w:sz w:val="24"/>
              </w:rPr>
              <w:t>nsure that all club members have an email address</w:t>
            </w:r>
            <w:r w:rsidR="004263AF" w:rsidRPr="007877F9">
              <w:rPr>
                <w:rFonts w:ascii="Times New Roman" w:hAnsi="Times New Roman" w:cs="Times New Roman"/>
                <w:sz w:val="24"/>
              </w:rPr>
              <w:t xml:space="preserve"> which must be unique</w:t>
            </w:r>
            <w:r w:rsidR="007877F9">
              <w:rPr>
                <w:rFonts w:ascii="Times New Roman" w:hAnsi="Times New Roman" w:cs="Times New Roman"/>
                <w:sz w:val="24"/>
              </w:rPr>
              <w:t>,</w:t>
            </w:r>
            <w:r w:rsidR="008065F0" w:rsidRPr="007877F9">
              <w:rPr>
                <w:rFonts w:ascii="Times New Roman" w:hAnsi="Times New Roman" w:cs="Times New Roman"/>
                <w:sz w:val="24"/>
              </w:rPr>
              <w:t xml:space="preserve"> wi</w:t>
            </w:r>
            <w:r w:rsidR="007E604E" w:rsidRPr="007877F9">
              <w:rPr>
                <w:rFonts w:ascii="Times New Roman" w:hAnsi="Times New Roman" w:cs="Times New Roman"/>
                <w:sz w:val="24"/>
              </w:rPr>
              <w:t>t</w:t>
            </w:r>
            <w:r w:rsidR="008065F0" w:rsidRPr="007877F9">
              <w:rPr>
                <w:rFonts w:ascii="Times New Roman" w:hAnsi="Times New Roman" w:cs="Times New Roman"/>
                <w:sz w:val="24"/>
              </w:rPr>
              <w:t>hout dropping and recreating the table.</w:t>
            </w:r>
          </w:p>
          <w:p w:rsidR="004263AF" w:rsidRPr="0090669B" w:rsidRDefault="004263AF" w:rsidP="007877F9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0669B">
              <w:rPr>
                <w:rFonts w:ascii="Times New Roman" w:hAnsi="Times New Roman" w:cs="Times New Roman"/>
                <w:sz w:val="24"/>
              </w:rPr>
              <w:t>The email addresses of all club members are given in the table below:</w:t>
            </w:r>
          </w:p>
          <w:tbl>
            <w:tblPr>
              <w:tblStyle w:val="TableGrid"/>
              <w:tblW w:w="3521" w:type="pct"/>
              <w:tblInd w:w="1075" w:type="dxa"/>
              <w:tblLook w:val="04A0" w:firstRow="1" w:lastRow="0" w:firstColumn="1" w:lastColumn="0" w:noHBand="0" w:noVBand="1"/>
            </w:tblPr>
            <w:tblGrid>
              <w:gridCol w:w="2950"/>
              <w:gridCol w:w="2720"/>
            </w:tblGrid>
            <w:tr w:rsidR="004263AF" w:rsidRPr="00340C6D" w:rsidTr="0050712B">
              <w:tc>
                <w:tcPr>
                  <w:tcW w:w="2601" w:type="pct"/>
                </w:tcPr>
                <w:p w:rsidR="004263AF" w:rsidRPr="00CC6BB3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Club </w:t>
                  </w:r>
                  <w:r w:rsidRPr="00CC6BB3">
                    <w:rPr>
                      <w:rFonts w:ascii="Courier New" w:hAnsi="Courier New" w:cs="Courier New"/>
                      <w:b/>
                    </w:rPr>
                    <w:t>Member</w:t>
                  </w:r>
                </w:p>
              </w:tc>
              <w:tc>
                <w:tcPr>
                  <w:tcW w:w="2399" w:type="pct"/>
                </w:tcPr>
                <w:p w:rsidR="004263AF" w:rsidRPr="00CC6BB3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Email</w:t>
                  </w: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40C6D">
                    <w:rPr>
                      <w:rFonts w:ascii="Courier New" w:hAnsi="Courier New" w:cs="Courier New"/>
                    </w:rPr>
                    <w:t>J. Terry</w:t>
                  </w:r>
                </w:p>
              </w:tc>
              <w:tc>
                <w:tcPr>
                  <w:tcW w:w="2399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D40F5">
                    <w:rPr>
                      <w:rFonts w:ascii="Courier New" w:hAnsi="Courier New" w:cs="Courier New"/>
                    </w:rPr>
                    <w:t>jt@blueafc.com</w:t>
                  </w: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E. Hazard</w:t>
                  </w:r>
                </w:p>
              </w:tc>
              <w:tc>
                <w:tcPr>
                  <w:tcW w:w="2399" w:type="pct"/>
                </w:tcPr>
                <w:p w:rsidR="004263AF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D40F5">
                    <w:rPr>
                      <w:rFonts w:ascii="Courier New" w:hAnsi="Courier New" w:cs="Courier New"/>
                    </w:rPr>
                    <w:t>eh@blueafc.com</w:t>
                  </w: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399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J. Milner</w:t>
                  </w:r>
                </w:p>
              </w:tc>
              <w:tc>
                <w:tcPr>
                  <w:tcW w:w="2399" w:type="pct"/>
                </w:tcPr>
                <w:p w:rsidR="004263AF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D40F5">
                    <w:rPr>
                      <w:rFonts w:ascii="Courier New" w:hAnsi="Courier New" w:cs="Courier New"/>
                    </w:rPr>
                    <w:t>jm@redafc.com</w:t>
                  </w: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E.Can</w:t>
                  </w:r>
                  <w:proofErr w:type="spellEnd"/>
                </w:p>
              </w:tc>
              <w:tc>
                <w:tcPr>
                  <w:tcW w:w="2399" w:type="pct"/>
                </w:tcPr>
                <w:p w:rsidR="004263AF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3D40F5">
                    <w:rPr>
                      <w:rFonts w:ascii="Courier New" w:hAnsi="Courier New" w:cs="Courier New"/>
                    </w:rPr>
                    <w:t>ec@redafc.com</w:t>
                  </w: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399" w:type="pct"/>
                </w:tcPr>
                <w:p w:rsidR="004263AF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</w:p>
              </w:tc>
            </w:tr>
            <w:tr w:rsidR="004263AF" w:rsidRPr="00340C6D" w:rsidTr="0050712B">
              <w:tc>
                <w:tcPr>
                  <w:tcW w:w="2601" w:type="pct"/>
                </w:tcPr>
                <w:p w:rsidR="004263AF" w:rsidRPr="00340C6D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H.Kane</w:t>
                  </w:r>
                  <w:proofErr w:type="spellEnd"/>
                </w:p>
              </w:tc>
              <w:tc>
                <w:tcPr>
                  <w:tcW w:w="2399" w:type="pct"/>
                </w:tcPr>
                <w:p w:rsidR="004263AF" w:rsidRDefault="004263AF" w:rsidP="00697E3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hk@whiteafc.com</w:t>
                  </w:r>
                </w:p>
              </w:tc>
            </w:tr>
          </w:tbl>
          <w:p w:rsidR="004263AF" w:rsidRPr="004263AF" w:rsidRDefault="004263AF" w:rsidP="004263AF">
            <w:pPr>
              <w:spacing w:line="360" w:lineRule="auto"/>
              <w:ind w:left="0" w:firstLine="0"/>
            </w:pPr>
          </w:p>
          <w:p w:rsidR="00993C80" w:rsidRDefault="004263AF" w:rsidP="00993C80">
            <w:pPr>
              <w:pStyle w:val="ListParagraph"/>
              <w:spacing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>(6</w:t>
            </w:r>
            <w:r w:rsidR="008065F0"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7896"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>marks)</w:t>
            </w:r>
          </w:p>
          <w:p w:rsidR="00993C80" w:rsidRPr="00993C80" w:rsidRDefault="00993C80" w:rsidP="00993C80">
            <w:pPr>
              <w:pStyle w:val="ListParagraph"/>
              <w:spacing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4962" w:rsidRDefault="003D40F5" w:rsidP="006C496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Write and explain </w:t>
            </w:r>
            <w:r w:rsidR="006C4962">
              <w:rPr>
                <w:rFonts w:ascii="Times New Roman" w:hAnsi="Times New Roman" w:cs="Times New Roman"/>
                <w:sz w:val="24"/>
              </w:rPr>
              <w:t xml:space="preserve">the SQL </w:t>
            </w:r>
            <w:r>
              <w:rPr>
                <w:rFonts w:ascii="Times New Roman" w:hAnsi="Times New Roman" w:cs="Times New Roman"/>
                <w:sz w:val="24"/>
              </w:rPr>
              <w:t xml:space="preserve">needed </w:t>
            </w:r>
            <w:r w:rsidR="006C4962"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B02661">
              <w:rPr>
                <w:rFonts w:ascii="Times New Roman" w:hAnsi="Times New Roman" w:cs="Times New Roman"/>
                <w:sz w:val="24"/>
              </w:rPr>
              <w:t>achieve</w:t>
            </w:r>
            <w:r w:rsidR="006C4962">
              <w:rPr>
                <w:rFonts w:ascii="Times New Roman" w:hAnsi="Times New Roman" w:cs="Times New Roman"/>
                <w:sz w:val="24"/>
              </w:rPr>
              <w:t xml:space="preserve"> the following</w:t>
            </w:r>
            <w:r w:rsidR="00046AC1">
              <w:rPr>
                <w:rFonts w:ascii="Times New Roman" w:hAnsi="Times New Roman" w:cs="Times New Roman"/>
                <w:sz w:val="24"/>
              </w:rPr>
              <w:t>, without dropping and recreating tables</w:t>
            </w:r>
            <w:r w:rsidR="006C4962">
              <w:rPr>
                <w:rFonts w:ascii="Times New Roman" w:hAnsi="Times New Roman" w:cs="Times New Roman"/>
                <w:sz w:val="24"/>
              </w:rPr>
              <w:t>:</w:t>
            </w:r>
          </w:p>
          <w:p w:rsidR="006C4962" w:rsidRDefault="006C4962" w:rsidP="006C496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767" w:rsidRDefault="00993C80" w:rsidP="006C4962">
            <w:pPr>
              <w:pStyle w:val="ListParagraph"/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slots are now booked by managers. Therefore each practice booking needs to record the manager</w:t>
            </w:r>
            <w:r w:rsidR="00B026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ID, not the team no</w:t>
            </w:r>
            <w:r w:rsidR="004E2767" w:rsidRPr="00FE01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0FBA" w:rsidRDefault="00046AC1" w:rsidP="00993C80">
            <w:pPr>
              <w:pStyle w:val="ExamQuestion"/>
              <w:spacing w:before="0" w:after="0" w:line="240" w:lineRule="auto"/>
              <w:ind w:left="0" w:firstLine="0"/>
              <w:jc w:val="right"/>
              <w:rPr>
                <w:b/>
                <w:szCs w:val="24"/>
              </w:rPr>
            </w:pPr>
            <w:r w:rsidRPr="00FE0104">
              <w:rPr>
                <w:b/>
                <w:szCs w:val="24"/>
              </w:rPr>
              <w:t xml:space="preserve"> </w:t>
            </w:r>
            <w:r w:rsidR="004263AF" w:rsidRPr="00FE0104">
              <w:rPr>
                <w:b/>
                <w:szCs w:val="24"/>
              </w:rPr>
              <w:t>(10</w:t>
            </w:r>
            <w:r w:rsidR="00937896" w:rsidRPr="00FE0104">
              <w:rPr>
                <w:b/>
                <w:szCs w:val="24"/>
              </w:rPr>
              <w:t xml:space="preserve"> </w:t>
            </w:r>
            <w:r w:rsidR="00DD0FBA" w:rsidRPr="00FE0104">
              <w:rPr>
                <w:b/>
                <w:szCs w:val="24"/>
              </w:rPr>
              <w:t>marks)</w:t>
            </w:r>
          </w:p>
          <w:p w:rsidR="00993C80" w:rsidRDefault="00993C80" w:rsidP="00937896">
            <w:pPr>
              <w:pStyle w:val="ExamQuestion"/>
              <w:spacing w:before="0" w:after="0" w:line="240" w:lineRule="auto"/>
              <w:ind w:left="0" w:firstLine="0"/>
              <w:jc w:val="right"/>
              <w:rPr>
                <w:b/>
                <w:szCs w:val="24"/>
              </w:rPr>
            </w:pPr>
          </w:p>
          <w:p w:rsidR="00993C80" w:rsidRPr="007877F9" w:rsidRDefault="003D40F5" w:rsidP="007877F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and explain</w:t>
            </w:r>
            <w:r w:rsidR="00993C80">
              <w:rPr>
                <w:rFonts w:ascii="Times New Roman" w:hAnsi="Times New Roman" w:cs="Times New Roman"/>
                <w:sz w:val="24"/>
              </w:rPr>
              <w:t xml:space="preserve"> the SQL </w:t>
            </w:r>
            <w:r>
              <w:rPr>
                <w:rFonts w:ascii="Times New Roman" w:hAnsi="Times New Roman" w:cs="Times New Roman"/>
                <w:sz w:val="24"/>
              </w:rPr>
              <w:t xml:space="preserve">needed </w:t>
            </w:r>
            <w:r w:rsidR="00993C80">
              <w:rPr>
                <w:rFonts w:ascii="Times New Roman" w:hAnsi="Times New Roman" w:cs="Times New Roman"/>
                <w:sz w:val="24"/>
              </w:rPr>
              <w:t>to</w:t>
            </w:r>
            <w:r w:rsidR="007877F9">
              <w:rPr>
                <w:rFonts w:ascii="Times New Roman" w:hAnsi="Times New Roman" w:cs="Times New Roman"/>
                <w:sz w:val="24"/>
              </w:rPr>
              <w:t xml:space="preserve"> d</w:t>
            </w:r>
            <w:r w:rsidR="00993C80" w:rsidRPr="007877F9">
              <w:rPr>
                <w:rFonts w:ascii="Times New Roman" w:hAnsi="Times New Roman" w:cs="Times New Roman"/>
                <w:sz w:val="24"/>
                <w:szCs w:val="24"/>
              </w:rPr>
              <w:t xml:space="preserve">elete </w:t>
            </w:r>
            <w:r w:rsidR="00B02661" w:rsidRPr="007877F9">
              <w:rPr>
                <w:rFonts w:ascii="Times New Roman" w:hAnsi="Times New Roman" w:cs="Times New Roman"/>
                <w:sz w:val="24"/>
                <w:szCs w:val="24"/>
              </w:rPr>
              <w:t>practice slot</w:t>
            </w:r>
            <w:r w:rsidR="00993C80" w:rsidRPr="007877F9">
              <w:rPr>
                <w:rFonts w:ascii="Times New Roman" w:hAnsi="Times New Roman" w:cs="Times New Roman"/>
                <w:sz w:val="24"/>
                <w:szCs w:val="24"/>
              </w:rPr>
              <w:t xml:space="preserve"> 3 but retain the detail of any bookings of that slot.</w:t>
            </w:r>
          </w:p>
          <w:p w:rsidR="00993C80" w:rsidRPr="00993C80" w:rsidRDefault="00993C80" w:rsidP="00993C80">
            <w:pPr>
              <w:pStyle w:val="ListParagraph"/>
              <w:spacing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>(4  marks)</w:t>
            </w:r>
          </w:p>
        </w:tc>
      </w:tr>
      <w:tr w:rsidR="006C4962" w:rsidRPr="004E2767" w:rsidTr="002D0E7C">
        <w:tc>
          <w:tcPr>
            <w:tcW w:w="274" w:type="pct"/>
          </w:tcPr>
          <w:p w:rsidR="006C4962" w:rsidRDefault="006C4962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4726" w:type="pct"/>
          </w:tcPr>
          <w:p w:rsidR="006C4962" w:rsidRPr="004E2767" w:rsidRDefault="006C4962" w:rsidP="006B065C">
            <w:pPr>
              <w:tabs>
                <w:tab w:val="clear" w:pos="567"/>
                <w:tab w:val="clear" w:pos="8222"/>
              </w:tabs>
              <w:spacing w:line="360" w:lineRule="auto"/>
              <w:ind w:left="0" w:firstLine="0"/>
            </w:pPr>
          </w:p>
        </w:tc>
      </w:tr>
    </w:tbl>
    <w:p w:rsidR="00D8164F" w:rsidRDefault="00D8164F" w:rsidP="00B02661">
      <w:pPr>
        <w:ind w:left="0" w:firstLine="0"/>
      </w:pPr>
    </w:p>
    <w:p w:rsidR="007877F9" w:rsidRDefault="007877F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"/>
        <w:gridCol w:w="8716"/>
      </w:tblGrid>
      <w:tr w:rsidR="00DD0FBA" w:rsidTr="00A21B1C">
        <w:tc>
          <w:tcPr>
            <w:tcW w:w="529" w:type="dxa"/>
          </w:tcPr>
          <w:p w:rsidR="00DD0FBA" w:rsidRPr="004B6BA8" w:rsidRDefault="00DD0FBA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8716" w:type="dxa"/>
          </w:tcPr>
          <w:p w:rsidR="00363DBE" w:rsidRDefault="007877F9" w:rsidP="00363DBE">
            <w:pPr>
              <w:pStyle w:val="ExamQuestion"/>
              <w:numPr>
                <w:ilvl w:val="0"/>
                <w:numId w:val="14"/>
              </w:numPr>
              <w:spacing w:before="0" w:line="240" w:lineRule="auto"/>
            </w:pPr>
            <w:r>
              <w:t>Assume that you have successfully inserted all the data give in Q1 into the relevant tables.</w:t>
            </w:r>
          </w:p>
          <w:p w:rsidR="00363DBE" w:rsidRDefault="00363DBE" w:rsidP="007877F9">
            <w:pPr>
              <w:pStyle w:val="ExamQuestion"/>
              <w:spacing w:before="0" w:line="240" w:lineRule="auto"/>
              <w:ind w:left="360" w:firstLine="0"/>
            </w:pPr>
            <w:r>
              <w:t>Write the SQL to achieve the following output and explain how the SQL statement achieves this.</w:t>
            </w:r>
          </w:p>
          <w:p w:rsidR="00363DBE" w:rsidRDefault="00363DBE" w:rsidP="00363DBE">
            <w:pPr>
              <w:pStyle w:val="ExamQuestion"/>
              <w:spacing w:before="0" w:line="240" w:lineRule="auto"/>
              <w:ind w:left="360" w:firstLine="0"/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490"/>
            </w:tblGrid>
            <w:tr w:rsidR="00363DBE" w:rsidRPr="00B2256A" w:rsidTr="00B745E0">
              <w:tc>
                <w:tcPr>
                  <w:tcW w:w="5000" w:type="pct"/>
                </w:tcPr>
                <w:p w:rsidR="00363DBE" w:rsidRPr="00B2256A" w:rsidRDefault="00363DBE" w:rsidP="00B745E0">
                  <w:pPr>
                    <w:spacing w:line="240" w:lineRule="auto"/>
                    <w:ind w:left="0" w:firstLine="0"/>
                    <w:rPr>
                      <w:rFonts w:ascii="Courier New" w:hAnsi="Courier New" w:cs="Courier New"/>
                      <w:b/>
                    </w:rPr>
                  </w:pPr>
                  <w:r w:rsidRPr="00B2256A">
                    <w:rPr>
                      <w:rFonts w:ascii="Courier New" w:hAnsi="Courier New" w:cs="Courier New"/>
                      <w:b/>
                    </w:rPr>
                    <w:t>Team Membership</w:t>
                  </w:r>
                </w:p>
              </w:tc>
            </w:tr>
            <w:tr w:rsidR="00363DBE" w:rsidRPr="00B2256A" w:rsidTr="00B745E0">
              <w:tc>
                <w:tcPr>
                  <w:tcW w:w="5000" w:type="pct"/>
                </w:tcPr>
                <w:p w:rsidR="00363DBE" w:rsidRPr="004F10E6" w:rsidRDefault="00363DBE" w:rsidP="00B745E0">
                  <w:pPr>
                    <w:spacing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4F10E6">
                    <w:rPr>
                      <w:rFonts w:ascii="Courier New" w:hAnsi="Courier New" w:cs="Courier New"/>
                    </w:rPr>
                    <w:t xml:space="preserve">J. TERRY is on team BLUE No contact </w:t>
                  </w:r>
                  <w:r>
                    <w:rPr>
                      <w:rFonts w:ascii="Courier New" w:hAnsi="Courier New" w:cs="Courier New"/>
                    </w:rPr>
                    <w:t xml:space="preserve">email </w:t>
                  </w:r>
                  <w:r w:rsidRPr="004F10E6">
                    <w:rPr>
                      <w:rFonts w:ascii="Courier New" w:hAnsi="Courier New" w:cs="Courier New"/>
                    </w:rPr>
                    <w:t>available</w:t>
                  </w:r>
                </w:p>
              </w:tc>
            </w:tr>
            <w:tr w:rsidR="00363DBE" w:rsidRPr="00B2256A" w:rsidTr="00B745E0">
              <w:tc>
                <w:tcPr>
                  <w:tcW w:w="5000" w:type="pct"/>
                </w:tcPr>
                <w:p w:rsidR="00363DBE" w:rsidRPr="004F10E6" w:rsidRDefault="00363DBE" w:rsidP="00B745E0">
                  <w:pPr>
                    <w:spacing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4F10E6">
                    <w:rPr>
                      <w:rFonts w:ascii="Courier New" w:hAnsi="Courier New" w:cs="Courier New"/>
                    </w:rPr>
                    <w:t xml:space="preserve">E. HAZARD is on team BLUE No contact </w:t>
                  </w:r>
                  <w:r>
                    <w:rPr>
                      <w:rFonts w:ascii="Courier New" w:hAnsi="Courier New" w:cs="Courier New"/>
                    </w:rPr>
                    <w:t xml:space="preserve">email </w:t>
                  </w:r>
                  <w:r w:rsidRPr="004F10E6">
                    <w:rPr>
                      <w:rFonts w:ascii="Courier New" w:hAnsi="Courier New" w:cs="Courier New"/>
                    </w:rPr>
                    <w:t>available</w:t>
                  </w:r>
                </w:p>
              </w:tc>
            </w:tr>
            <w:tr w:rsidR="00363DBE" w:rsidRPr="00B2256A" w:rsidTr="00B745E0">
              <w:tc>
                <w:tcPr>
                  <w:tcW w:w="5000" w:type="pct"/>
                </w:tcPr>
                <w:p w:rsidR="00363DBE" w:rsidRPr="004F10E6" w:rsidRDefault="00363DBE" w:rsidP="00B745E0">
                  <w:pPr>
                    <w:spacing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4F10E6">
                    <w:rPr>
                      <w:rFonts w:ascii="Courier New" w:hAnsi="Courier New" w:cs="Courier New"/>
                    </w:rPr>
                    <w:t>J. MILNER is on team RED No contact</w:t>
                  </w:r>
                  <w:r>
                    <w:rPr>
                      <w:rFonts w:ascii="Courier New" w:hAnsi="Courier New" w:cs="Courier New"/>
                    </w:rPr>
                    <w:t xml:space="preserve"> email</w:t>
                  </w:r>
                  <w:r w:rsidRPr="004F10E6">
                    <w:rPr>
                      <w:rFonts w:ascii="Courier New" w:hAnsi="Courier New" w:cs="Courier New"/>
                    </w:rPr>
                    <w:t xml:space="preserve"> available</w:t>
                  </w:r>
                </w:p>
              </w:tc>
            </w:tr>
            <w:tr w:rsidR="00363DBE" w:rsidRPr="00B2256A" w:rsidTr="00B745E0">
              <w:tc>
                <w:tcPr>
                  <w:tcW w:w="5000" w:type="pct"/>
                </w:tcPr>
                <w:p w:rsidR="00363DBE" w:rsidRPr="004F10E6" w:rsidRDefault="00363DBE" w:rsidP="00B745E0">
                  <w:pPr>
                    <w:spacing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4F10E6">
                    <w:rPr>
                      <w:rFonts w:ascii="Courier New" w:hAnsi="Courier New" w:cs="Courier New"/>
                    </w:rPr>
                    <w:t xml:space="preserve">E. CAN is on team RED No contact </w:t>
                  </w:r>
                  <w:r>
                    <w:rPr>
                      <w:rFonts w:ascii="Courier New" w:hAnsi="Courier New" w:cs="Courier New"/>
                    </w:rPr>
                    <w:t xml:space="preserve">email </w:t>
                  </w:r>
                  <w:r w:rsidRPr="004F10E6">
                    <w:rPr>
                      <w:rFonts w:ascii="Courier New" w:hAnsi="Courier New" w:cs="Courier New"/>
                    </w:rPr>
                    <w:t>available</w:t>
                  </w:r>
                </w:p>
              </w:tc>
            </w:tr>
            <w:tr w:rsidR="00363DBE" w:rsidRPr="00B2256A" w:rsidTr="00B745E0">
              <w:tc>
                <w:tcPr>
                  <w:tcW w:w="5000" w:type="pct"/>
                </w:tcPr>
                <w:p w:rsidR="00363DBE" w:rsidRPr="004F10E6" w:rsidRDefault="00363DBE" w:rsidP="00B745E0">
                  <w:pPr>
                    <w:spacing w:line="240" w:lineRule="auto"/>
                    <w:ind w:left="0" w:firstLine="0"/>
                    <w:rPr>
                      <w:rFonts w:ascii="Courier New" w:hAnsi="Courier New" w:cs="Courier New"/>
                    </w:rPr>
                  </w:pPr>
                  <w:r w:rsidRPr="004F10E6">
                    <w:rPr>
                      <w:rFonts w:ascii="Courier New" w:hAnsi="Courier New" w:cs="Courier New"/>
                    </w:rPr>
                    <w:t xml:space="preserve">H. KANE is on team WHITE </w:t>
                  </w:r>
                  <w:r>
                    <w:rPr>
                      <w:rFonts w:ascii="Courier New" w:hAnsi="Courier New" w:cs="Courier New"/>
                    </w:rPr>
                    <w:t>Contact at hk@whiteafc.com</w:t>
                  </w:r>
                </w:p>
              </w:tc>
            </w:tr>
          </w:tbl>
          <w:p w:rsidR="00363DBE" w:rsidRDefault="00363DBE" w:rsidP="00363DBE">
            <w:pPr>
              <w:pStyle w:val="ExamQuestion"/>
              <w:spacing w:before="0" w:line="240" w:lineRule="auto"/>
              <w:ind w:left="0" w:firstLine="0"/>
            </w:pPr>
          </w:p>
          <w:p w:rsidR="00D8164F" w:rsidRPr="00D8164F" w:rsidRDefault="00D8164F" w:rsidP="00D8164F">
            <w:pPr>
              <w:spacing w:line="360" w:lineRule="auto"/>
              <w:ind w:left="0" w:firstLine="0"/>
            </w:pPr>
          </w:p>
          <w:p w:rsidR="00DD0FBA" w:rsidRPr="007877F9" w:rsidRDefault="00A21B1C" w:rsidP="007877F9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D8164F">
              <w:rPr>
                <w:b/>
              </w:rPr>
              <w:t>(1</w:t>
            </w:r>
            <w:r w:rsidR="00E337A6" w:rsidRPr="00AB6A8D">
              <w:rPr>
                <w:b/>
              </w:rPr>
              <w:t>0</w:t>
            </w:r>
            <w:r w:rsidR="00DD0FBA" w:rsidRPr="00AB6A8D">
              <w:rPr>
                <w:b/>
              </w:rPr>
              <w:t xml:space="preserve"> marks)</w:t>
            </w:r>
          </w:p>
        </w:tc>
      </w:tr>
      <w:tr w:rsidR="00D8164F" w:rsidTr="00A21B1C">
        <w:tc>
          <w:tcPr>
            <w:tcW w:w="529" w:type="dxa"/>
          </w:tcPr>
          <w:p w:rsidR="00D8164F" w:rsidRDefault="00D8164F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rPr>
                <w:b/>
              </w:rPr>
            </w:pPr>
          </w:p>
        </w:tc>
        <w:tc>
          <w:tcPr>
            <w:tcW w:w="8716" w:type="dxa"/>
          </w:tcPr>
          <w:p w:rsidR="00D8164F" w:rsidRPr="004E2767" w:rsidRDefault="00D8164F" w:rsidP="004E2767">
            <w:pPr>
              <w:spacing w:line="360" w:lineRule="auto"/>
              <w:ind w:left="0" w:firstLine="0"/>
            </w:pPr>
          </w:p>
          <w:p w:rsidR="00363DBE" w:rsidRDefault="00363DBE" w:rsidP="007877F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Suppose there is a club member J.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Cruyuff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member id 6 who is not currently a member of any team.</w:t>
            </w:r>
          </w:p>
          <w:p w:rsidR="00363DBE" w:rsidRDefault="00363DBE" w:rsidP="00363DB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Write the SQL to achieve the output below and explain clearly </w:t>
            </w:r>
            <w:r w:rsidR="00940D01">
              <w:rPr>
                <w:rFonts w:ascii="Times New Roman" w:hAnsi="Times New Roman" w:cs="Times New Roman"/>
                <w:sz w:val="24"/>
              </w:rPr>
              <w:t>what type of join is be</w:t>
            </w:r>
            <w:bookmarkStart w:id="0" w:name="_GoBack"/>
            <w:bookmarkEnd w:id="0"/>
            <w:r w:rsidR="007877F9">
              <w:rPr>
                <w:rFonts w:ascii="Times New Roman" w:hAnsi="Times New Roman" w:cs="Times New Roman"/>
                <w:sz w:val="24"/>
              </w:rPr>
              <w:t xml:space="preserve">ing used and </w:t>
            </w:r>
            <w:r>
              <w:rPr>
                <w:rFonts w:ascii="Times New Roman" w:hAnsi="Times New Roman" w:cs="Times New Roman"/>
                <w:sz w:val="24"/>
              </w:rPr>
              <w:t>how the SQL works.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709"/>
              <w:gridCol w:w="2710"/>
              <w:gridCol w:w="2711"/>
            </w:tblGrid>
            <w:tr w:rsidR="00363DBE" w:rsidRPr="00D8164F" w:rsidTr="00B745E0">
              <w:tc>
                <w:tcPr>
                  <w:tcW w:w="2709" w:type="dxa"/>
                </w:tcPr>
                <w:p w:rsidR="00363DBE" w:rsidRPr="00D8164F" w:rsidRDefault="00363DBE" w:rsidP="00B745E0">
                  <w:pPr>
                    <w:spacing w:line="240" w:lineRule="auto"/>
                    <w:ind w:left="850"/>
                    <w:rPr>
                      <w:rFonts w:ascii="Courier New" w:hAnsi="Courier New" w:cs="Courier New"/>
                      <w:b/>
                    </w:rPr>
                  </w:pPr>
                  <w:r w:rsidRPr="00D8164F">
                    <w:rPr>
                      <w:rFonts w:ascii="Courier New" w:hAnsi="Courier New" w:cs="Courier New"/>
                      <w:b/>
                    </w:rPr>
                    <w:t>FNAME</w:t>
                  </w:r>
                </w:p>
              </w:tc>
              <w:tc>
                <w:tcPr>
                  <w:tcW w:w="2710" w:type="dxa"/>
                </w:tcPr>
                <w:p w:rsidR="00363DBE" w:rsidRPr="00D8164F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b/>
                    </w:rPr>
                  </w:pPr>
                  <w:r w:rsidRPr="00D8164F">
                    <w:rPr>
                      <w:rFonts w:ascii="Courier New" w:hAnsi="Courier New" w:cs="Courier New"/>
                      <w:b/>
                    </w:rPr>
                    <w:t>SURNAME</w:t>
                  </w:r>
                </w:p>
              </w:tc>
              <w:tc>
                <w:tcPr>
                  <w:tcW w:w="2711" w:type="dxa"/>
                </w:tcPr>
                <w:p w:rsidR="00363DBE" w:rsidRPr="00D8164F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b/>
                    </w:rPr>
                  </w:pPr>
                  <w:r w:rsidRPr="00D8164F">
                    <w:rPr>
                      <w:rFonts w:ascii="Courier New" w:hAnsi="Courier New" w:cs="Courier New"/>
                      <w:b/>
                    </w:rPr>
                    <w:t>TNO</w:t>
                  </w:r>
                </w:p>
              </w:tc>
            </w:tr>
            <w:tr w:rsidR="00363DBE" w:rsidRPr="00D8164F" w:rsidTr="00B745E0">
              <w:tc>
                <w:tcPr>
                  <w:tcW w:w="2709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J.</w:t>
                  </w:r>
                </w:p>
              </w:tc>
              <w:tc>
                <w:tcPr>
                  <w:tcW w:w="2710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proofErr w:type="spellStart"/>
                  <w:r w:rsidRPr="00121046">
                    <w:rPr>
                      <w:rFonts w:ascii="Courier New" w:hAnsi="Courier New" w:cs="Courier New"/>
                      <w:sz w:val="20"/>
                    </w:rPr>
                    <w:t>Cruyuff</w:t>
                  </w:r>
                  <w:proofErr w:type="spellEnd"/>
                </w:p>
              </w:tc>
              <w:tc>
                <w:tcPr>
                  <w:tcW w:w="2711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>(null)</w:t>
                  </w:r>
                </w:p>
              </w:tc>
            </w:tr>
            <w:tr w:rsidR="00363DBE" w:rsidRPr="00D8164F" w:rsidTr="00B745E0">
              <w:tc>
                <w:tcPr>
                  <w:tcW w:w="2709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H.</w:t>
                  </w:r>
                </w:p>
              </w:tc>
              <w:tc>
                <w:tcPr>
                  <w:tcW w:w="2710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Kane</w:t>
                  </w:r>
                </w:p>
              </w:tc>
              <w:tc>
                <w:tcPr>
                  <w:tcW w:w="2711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3</w:t>
                  </w:r>
                </w:p>
              </w:tc>
            </w:tr>
            <w:tr w:rsidR="00363DBE" w:rsidRPr="00D8164F" w:rsidTr="00B745E0">
              <w:tc>
                <w:tcPr>
                  <w:tcW w:w="2709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J.</w:t>
                  </w:r>
                </w:p>
              </w:tc>
              <w:tc>
                <w:tcPr>
                  <w:tcW w:w="2710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Milner</w:t>
                  </w:r>
                </w:p>
              </w:tc>
              <w:tc>
                <w:tcPr>
                  <w:tcW w:w="2711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</w:tr>
            <w:tr w:rsidR="00363DBE" w:rsidRPr="00D8164F" w:rsidTr="00B745E0">
              <w:tc>
                <w:tcPr>
                  <w:tcW w:w="2709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E.</w:t>
                  </w:r>
                </w:p>
              </w:tc>
              <w:tc>
                <w:tcPr>
                  <w:tcW w:w="2710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Can</w:t>
                  </w:r>
                </w:p>
              </w:tc>
              <w:tc>
                <w:tcPr>
                  <w:tcW w:w="2711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</w:tr>
            <w:tr w:rsidR="00363DBE" w:rsidRPr="00D8164F" w:rsidTr="00B745E0">
              <w:tc>
                <w:tcPr>
                  <w:tcW w:w="2709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J.</w:t>
                  </w:r>
                </w:p>
              </w:tc>
              <w:tc>
                <w:tcPr>
                  <w:tcW w:w="2710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Terry</w:t>
                  </w:r>
                </w:p>
              </w:tc>
              <w:tc>
                <w:tcPr>
                  <w:tcW w:w="2711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</w:tr>
            <w:tr w:rsidR="00363DBE" w:rsidRPr="00D8164F" w:rsidTr="00B745E0">
              <w:tc>
                <w:tcPr>
                  <w:tcW w:w="2709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E.</w:t>
                  </w:r>
                </w:p>
              </w:tc>
              <w:tc>
                <w:tcPr>
                  <w:tcW w:w="2710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Hazard</w:t>
                  </w:r>
                </w:p>
              </w:tc>
              <w:tc>
                <w:tcPr>
                  <w:tcW w:w="2711" w:type="dxa"/>
                </w:tcPr>
                <w:p w:rsidR="00363DBE" w:rsidRPr="00121046" w:rsidRDefault="00363DBE" w:rsidP="00B745E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</w:tr>
          </w:tbl>
          <w:p w:rsidR="004E2767" w:rsidRPr="00AB6A8D" w:rsidRDefault="00A21B1C" w:rsidP="004E2767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4E2767">
              <w:rPr>
                <w:b/>
              </w:rPr>
              <w:t>(1</w:t>
            </w:r>
            <w:r w:rsidR="004E2767" w:rsidRPr="00AB6A8D">
              <w:rPr>
                <w:b/>
              </w:rPr>
              <w:t>0 marks)</w:t>
            </w:r>
          </w:p>
          <w:p w:rsidR="00D8164F" w:rsidRPr="004E2767" w:rsidRDefault="00D8164F" w:rsidP="004E2767">
            <w:pPr>
              <w:spacing w:line="360" w:lineRule="auto"/>
              <w:ind w:left="0"/>
            </w:pPr>
          </w:p>
        </w:tc>
      </w:tr>
    </w:tbl>
    <w:p w:rsidR="00AF791C" w:rsidRDefault="00AF791C" w:rsidP="00B00785">
      <w:pPr>
        <w:pStyle w:val="Code"/>
        <w:ind w:left="0" w:firstLine="0"/>
        <w:rPr>
          <w:b/>
          <w:sz w:val="40"/>
        </w:rPr>
      </w:pPr>
    </w:p>
    <w:p w:rsidR="00A86958" w:rsidRDefault="00A86958" w:rsidP="00A86958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  <w:sz w:val="40"/>
        </w:rPr>
        <w:sectPr w:rsidR="00A86958" w:rsidSect="00706F56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706" w:footer="706" w:gutter="0"/>
          <w:cols w:space="720"/>
          <w:docGrid w:linePitch="326"/>
        </w:sectPr>
      </w:pPr>
    </w:p>
    <w:p w:rsidR="00207534" w:rsidRPr="00207534" w:rsidRDefault="00207534" w:rsidP="008B636D">
      <w:pPr>
        <w:tabs>
          <w:tab w:val="clear" w:pos="567"/>
          <w:tab w:val="clear" w:pos="8222"/>
        </w:tabs>
        <w:spacing w:after="240" w:line="240" w:lineRule="auto"/>
        <w:ind w:left="0" w:firstLine="0"/>
        <w:jc w:val="center"/>
        <w:rPr>
          <w:b/>
          <w:sz w:val="40"/>
        </w:rPr>
      </w:pPr>
      <w:r w:rsidRPr="00207534">
        <w:rPr>
          <w:b/>
          <w:sz w:val="40"/>
        </w:rPr>
        <w:lastRenderedPageBreak/>
        <w:t>SYNTAX TABLE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bCs/>
          <w:color w:val="000000"/>
          <w:sz w:val="22"/>
          <w:szCs w:val="22"/>
        </w:rPr>
        <w:t>ALTER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b/>
          <w:bCs/>
          <w:color w:val="000000"/>
          <w:sz w:val="22"/>
          <w:szCs w:val="22"/>
        </w:rPr>
        <w:t>TABLE</w:t>
      </w:r>
      <w:r w:rsidRPr="008B636D">
        <w:rPr>
          <w:color w:val="000000"/>
          <w:sz w:val="22"/>
          <w:szCs w:val="22"/>
        </w:rPr>
        <w:t xml:space="preserve"> [</w:t>
      </w:r>
      <w:r w:rsidRPr="008B636D">
        <w:rPr>
          <w:i/>
          <w:iCs/>
          <w:color w:val="000000"/>
          <w:sz w:val="22"/>
          <w:szCs w:val="22"/>
        </w:rPr>
        <w:t>schema</w:t>
      </w:r>
      <w:r w:rsidRPr="008B636D">
        <w:rPr>
          <w:color w:val="000000"/>
          <w:sz w:val="22"/>
          <w:szCs w:val="22"/>
        </w:rPr>
        <w:t>.]</w:t>
      </w:r>
      <w:proofErr w:type="gramStart"/>
      <w:r w:rsidRPr="008B636D">
        <w:rPr>
          <w:i/>
          <w:iCs/>
          <w:color w:val="000000"/>
          <w:sz w:val="22"/>
          <w:szCs w:val="22"/>
        </w:rPr>
        <w:t>table</w:t>
      </w:r>
      <w:proofErr w:type="gramEnd"/>
      <w:r w:rsidR="00A86958"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column_clauses</w:t>
      </w:r>
      <w:proofErr w:type="spellEnd"/>
      <w:r w:rsidRPr="008B636D">
        <w:rPr>
          <w:i/>
          <w:iCs/>
          <w:color w:val="000000"/>
          <w:sz w:val="22"/>
          <w:szCs w:val="22"/>
        </w:rPr>
        <w:t>;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column_clauses</w:t>
      </w:r>
      <w:proofErr w:type="spellEnd"/>
      <w:r w:rsidRPr="008B636D">
        <w:rPr>
          <w:color w:val="000000"/>
          <w:sz w:val="22"/>
          <w:szCs w:val="22"/>
        </w:rPr>
        <w:t>: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ADD (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color w:val="000000"/>
          <w:sz w:val="22"/>
          <w:szCs w:val="22"/>
        </w:rPr>
        <w:t>datatype</w:t>
      </w:r>
      <w:proofErr w:type="spellEnd"/>
      <w:r w:rsidRPr="008B636D">
        <w:rPr>
          <w:color w:val="000000"/>
          <w:sz w:val="22"/>
          <w:szCs w:val="22"/>
        </w:rPr>
        <w:t xml:space="preserve"> [DEFAULT </w:t>
      </w:r>
      <w:r w:rsidRPr="008B636D">
        <w:rPr>
          <w:i/>
          <w:iCs/>
          <w:color w:val="000000"/>
          <w:sz w:val="22"/>
          <w:szCs w:val="22"/>
        </w:rPr>
        <w:t>expr</w:t>
      </w:r>
      <w:r w:rsidRPr="008B636D">
        <w:rPr>
          <w:color w:val="000000"/>
          <w:sz w:val="22"/>
          <w:szCs w:val="22"/>
        </w:rPr>
        <w:t>] [</w:t>
      </w:r>
      <w:proofErr w:type="spellStart"/>
      <w:r w:rsidRPr="008B636D">
        <w:rPr>
          <w:color w:val="000000"/>
          <w:sz w:val="22"/>
          <w:szCs w:val="22"/>
        </w:rPr>
        <w:t>column_constraint</w:t>
      </w:r>
      <w:proofErr w:type="spellEnd"/>
      <w:r w:rsidRPr="008B636D">
        <w:rPr>
          <w:color w:val="000000"/>
          <w:sz w:val="22"/>
          <w:szCs w:val="22"/>
        </w:rPr>
        <w:t>(s)] [</w:t>
      </w:r>
      <w:proofErr w:type="gramStart"/>
      <w:r w:rsidRPr="008B636D">
        <w:rPr>
          <w:color w:val="000000"/>
          <w:sz w:val="22"/>
          <w:szCs w:val="22"/>
        </w:rPr>
        <w:t>,…</w:t>
      </w:r>
      <w:proofErr w:type="gramEnd"/>
      <w:r w:rsidRPr="008B636D">
        <w:rPr>
          <w:color w:val="000000"/>
          <w:sz w:val="22"/>
          <w:szCs w:val="22"/>
        </w:rPr>
        <w:t>] )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DROP COLUMN </w:t>
      </w:r>
      <w:proofErr w:type="spellStart"/>
      <w:r w:rsidRPr="008B636D">
        <w:rPr>
          <w:i/>
          <w:iCs/>
          <w:color w:val="000000"/>
          <w:sz w:val="22"/>
          <w:szCs w:val="22"/>
        </w:rPr>
        <w:t>column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[CASCADE CONSTRAINTS] [INVALIDATE] CHECKPOINT </w:t>
      </w:r>
      <w:proofErr w:type="spellStart"/>
      <w:r w:rsidRPr="008B636D">
        <w:rPr>
          <w:i/>
          <w:iCs/>
          <w:color w:val="000000"/>
          <w:sz w:val="22"/>
          <w:szCs w:val="22"/>
        </w:rPr>
        <w:t>int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MODIFY 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color w:val="000000"/>
          <w:sz w:val="22"/>
          <w:szCs w:val="22"/>
        </w:rPr>
        <w:t>datatype</w:t>
      </w:r>
      <w:proofErr w:type="spellEnd"/>
      <w:r w:rsidRPr="008B636D">
        <w:rPr>
          <w:color w:val="000000"/>
          <w:sz w:val="22"/>
          <w:szCs w:val="22"/>
        </w:rPr>
        <w:t xml:space="preserve"> [DEFAULT </w:t>
      </w:r>
      <w:r w:rsidRPr="008B636D">
        <w:rPr>
          <w:i/>
          <w:iCs/>
          <w:color w:val="000000"/>
          <w:sz w:val="22"/>
          <w:szCs w:val="22"/>
        </w:rPr>
        <w:t>expr</w:t>
      </w:r>
      <w:r w:rsidRPr="008B636D">
        <w:rPr>
          <w:color w:val="000000"/>
          <w:sz w:val="22"/>
          <w:szCs w:val="22"/>
        </w:rPr>
        <w:t>] [</w:t>
      </w:r>
      <w:proofErr w:type="spellStart"/>
      <w:r w:rsidRPr="008B636D">
        <w:rPr>
          <w:color w:val="000000"/>
          <w:sz w:val="22"/>
          <w:szCs w:val="22"/>
        </w:rPr>
        <w:t>column_constraint</w:t>
      </w:r>
      <w:proofErr w:type="spellEnd"/>
      <w:r w:rsidRPr="008B636D">
        <w:rPr>
          <w:color w:val="000000"/>
          <w:sz w:val="22"/>
          <w:szCs w:val="22"/>
        </w:rPr>
        <w:t>(s)]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RENAME COLUMN </w:t>
      </w:r>
      <w:proofErr w:type="spellStart"/>
      <w:r w:rsidRPr="008B636D">
        <w:rPr>
          <w:i/>
          <w:iCs/>
          <w:color w:val="000000"/>
          <w:sz w:val="22"/>
          <w:szCs w:val="22"/>
        </w:rPr>
        <w:t>column</w:t>
      </w:r>
      <w:proofErr w:type="spellEnd"/>
      <w:r w:rsidRPr="008B636D">
        <w:rPr>
          <w:color w:val="000000"/>
          <w:sz w:val="22"/>
          <w:szCs w:val="22"/>
        </w:rPr>
        <w:t xml:space="preserve"> TO </w:t>
      </w:r>
      <w:proofErr w:type="spellStart"/>
      <w:r w:rsidRPr="008B636D">
        <w:rPr>
          <w:i/>
          <w:iCs/>
          <w:color w:val="000000"/>
          <w:sz w:val="22"/>
          <w:szCs w:val="22"/>
        </w:rPr>
        <w:t>new_name</w:t>
      </w:r>
      <w:proofErr w:type="spellEnd"/>
    </w:p>
    <w:p w:rsidR="00100004" w:rsidRPr="008B636D" w:rsidRDefault="00100004" w:rsidP="008B6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0"/>
        <w:rPr>
          <w:rFonts w:ascii="Courier New" w:hAnsi="Courier New" w:cs="Courier New"/>
          <w:color w:val="000000"/>
          <w:sz w:val="22"/>
          <w:szCs w:val="22"/>
          <w:lang w:val="en-IE" w:eastAsia="en-IE"/>
        </w:rPr>
      </w:pPr>
      <w:r w:rsidRPr="008B636D">
        <w:rPr>
          <w:rFonts w:ascii="Courier New" w:hAnsi="Courier New" w:cs="Courier New"/>
          <w:b/>
          <w:bCs/>
          <w:color w:val="000000"/>
          <w:sz w:val="22"/>
          <w:szCs w:val="22"/>
          <w:lang w:val="en-IE" w:eastAsia="en-IE"/>
        </w:rPr>
        <w:t>ALTER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</w:t>
      </w:r>
      <w:r w:rsidRPr="008B636D">
        <w:rPr>
          <w:rFonts w:ascii="Courier New" w:hAnsi="Courier New" w:cs="Courier New"/>
          <w:b/>
          <w:bCs/>
          <w:color w:val="000000"/>
          <w:sz w:val="22"/>
          <w:szCs w:val="22"/>
          <w:lang w:val="en-IE" w:eastAsia="en-IE"/>
        </w:rPr>
        <w:t>TABLE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[</w:t>
      </w:r>
      <w:r w:rsidRPr="008B636D">
        <w:rPr>
          <w:rFonts w:ascii="Courier New" w:hAnsi="Courier New" w:cs="Courier New"/>
          <w:i/>
          <w:iCs/>
          <w:color w:val="000000"/>
          <w:sz w:val="22"/>
          <w:szCs w:val="22"/>
          <w:lang w:val="en-IE" w:eastAsia="en-IE"/>
        </w:rPr>
        <w:t>schema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>.]</w:t>
      </w:r>
      <w:proofErr w:type="gramStart"/>
      <w:r w:rsidRPr="008B636D">
        <w:rPr>
          <w:rFonts w:ascii="Courier New" w:hAnsi="Courier New" w:cs="Courier New"/>
          <w:i/>
          <w:iCs/>
          <w:color w:val="000000"/>
          <w:sz w:val="22"/>
          <w:szCs w:val="22"/>
          <w:lang w:val="en-IE" w:eastAsia="en-IE"/>
        </w:rPr>
        <w:t>table</w:t>
      </w:r>
      <w:proofErr w:type="gramEnd"/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8B636D">
        <w:rPr>
          <w:rFonts w:ascii="Courier New" w:hAnsi="Courier New" w:cs="Courier New"/>
          <w:i/>
          <w:iCs/>
          <w:color w:val="000000"/>
          <w:sz w:val="22"/>
          <w:szCs w:val="22"/>
          <w:lang w:val="en-IE" w:eastAsia="en-IE"/>
        </w:rPr>
        <w:t>constraint_clause</w:t>
      </w:r>
      <w:proofErr w:type="spellEnd"/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[,…];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proofErr w:type="spellStart"/>
      <w:r w:rsidRPr="008B636D">
        <w:rPr>
          <w:i/>
          <w:iCs/>
          <w:color w:val="000000"/>
          <w:sz w:val="22"/>
          <w:szCs w:val="22"/>
        </w:rPr>
        <w:t>constraint_clause</w:t>
      </w:r>
      <w:proofErr w:type="spellEnd"/>
      <w:r w:rsidRPr="008B636D">
        <w:rPr>
          <w:color w:val="000000"/>
          <w:sz w:val="22"/>
          <w:szCs w:val="22"/>
        </w:rPr>
        <w:t>: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DROP PRIMARY KEY [CASCADE] [{KEEP|DROP} INDEX]</w:t>
      </w:r>
    </w:p>
    <w:p w:rsidR="00100004" w:rsidRPr="00940D01" w:rsidRDefault="00100004" w:rsidP="008B636D">
      <w:pPr>
        <w:pStyle w:val="HTMLPreformatted"/>
        <w:spacing w:line="360" w:lineRule="auto"/>
        <w:rPr>
          <w:color w:val="000000"/>
          <w:sz w:val="22"/>
          <w:szCs w:val="22"/>
          <w:lang w:val="fr-FR"/>
        </w:rPr>
      </w:pPr>
      <w:r w:rsidRPr="008B636D">
        <w:rPr>
          <w:color w:val="000000"/>
          <w:sz w:val="22"/>
          <w:szCs w:val="22"/>
        </w:rPr>
        <w:t xml:space="preserve">   </w:t>
      </w:r>
      <w:r w:rsidRPr="00940D01">
        <w:rPr>
          <w:color w:val="000000"/>
          <w:sz w:val="22"/>
          <w:szCs w:val="22"/>
          <w:lang w:val="fr-FR"/>
        </w:rPr>
        <w:t>DROP UNIQUE (</w:t>
      </w:r>
      <w:r w:rsidRPr="00940D01">
        <w:rPr>
          <w:i/>
          <w:iCs/>
          <w:color w:val="000000"/>
          <w:sz w:val="22"/>
          <w:szCs w:val="22"/>
          <w:lang w:val="fr-FR"/>
        </w:rPr>
        <w:t>column</w:t>
      </w:r>
      <w:r w:rsidRPr="00940D01">
        <w:rPr>
          <w:color w:val="000000"/>
          <w:sz w:val="22"/>
          <w:szCs w:val="22"/>
          <w:lang w:val="fr-FR"/>
        </w:rPr>
        <w:t xml:space="preserve"> [,…]) [{KEEP|DROP} INDEX]</w:t>
      </w:r>
    </w:p>
    <w:p w:rsidR="00100004" w:rsidRPr="00940D01" w:rsidRDefault="00100004" w:rsidP="008B636D">
      <w:pPr>
        <w:pStyle w:val="HTMLPreformatted"/>
        <w:spacing w:line="360" w:lineRule="auto"/>
        <w:rPr>
          <w:color w:val="000000"/>
          <w:sz w:val="22"/>
          <w:szCs w:val="22"/>
          <w:lang w:val="fr-FR"/>
        </w:rPr>
      </w:pPr>
      <w:r w:rsidRPr="00940D01">
        <w:rPr>
          <w:color w:val="000000"/>
          <w:sz w:val="22"/>
          <w:szCs w:val="22"/>
          <w:lang w:val="fr-FR"/>
        </w:rPr>
        <w:t xml:space="preserve">   DROP CONSTRAINT </w:t>
      </w:r>
      <w:r w:rsidRPr="00940D01">
        <w:rPr>
          <w:i/>
          <w:iCs/>
          <w:color w:val="000000"/>
          <w:sz w:val="22"/>
          <w:szCs w:val="22"/>
          <w:lang w:val="fr-FR"/>
        </w:rPr>
        <w:t>constraint</w:t>
      </w:r>
      <w:r w:rsidRPr="00940D01">
        <w:rPr>
          <w:color w:val="000000"/>
          <w:sz w:val="22"/>
          <w:szCs w:val="22"/>
          <w:lang w:val="fr-FR"/>
        </w:rPr>
        <w:t xml:space="preserve"> [CASCADE]</w:t>
      </w:r>
    </w:p>
    <w:p w:rsidR="00A86958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940D01">
        <w:rPr>
          <w:color w:val="000000"/>
          <w:sz w:val="22"/>
          <w:szCs w:val="22"/>
          <w:lang w:val="fr-FR"/>
        </w:rPr>
        <w:t xml:space="preserve">   </w:t>
      </w:r>
      <w:r w:rsidRPr="008B636D">
        <w:rPr>
          <w:color w:val="000000"/>
          <w:sz w:val="22"/>
          <w:szCs w:val="22"/>
        </w:rPr>
        <w:t xml:space="preserve">MODIFY CONSTRAINT </w:t>
      </w:r>
      <w:proofErr w:type="spellStart"/>
      <w:r w:rsidRPr="008B636D">
        <w:rPr>
          <w:i/>
          <w:iCs/>
          <w:color w:val="000000"/>
          <w:sz w:val="22"/>
          <w:szCs w:val="22"/>
        </w:rPr>
        <w:t>constraint</w:t>
      </w:r>
      <w:proofErr w:type="spellEnd"/>
      <w:r w:rsidRPr="008B636D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constrnt_state</w:t>
      </w:r>
      <w:proofErr w:type="spellEnd"/>
    </w:p>
    <w:p w:rsidR="00100004" w:rsidRPr="008B636D" w:rsidRDefault="00A86958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</w:t>
      </w:r>
      <w:r w:rsidR="00100004" w:rsidRPr="008B636D">
        <w:rPr>
          <w:color w:val="000000"/>
          <w:sz w:val="22"/>
          <w:szCs w:val="22"/>
        </w:rPr>
        <w:t xml:space="preserve">MODIFY PRIMARY KEY </w:t>
      </w:r>
      <w:proofErr w:type="spellStart"/>
      <w:r w:rsidR="00100004" w:rsidRPr="008B636D">
        <w:rPr>
          <w:i/>
          <w:iCs/>
          <w:color w:val="000000"/>
          <w:sz w:val="22"/>
          <w:szCs w:val="22"/>
        </w:rPr>
        <w:t>constrnt_state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MODIFY UNIQUE (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[</w:t>
      </w:r>
      <w:proofErr w:type="gramStart"/>
      <w:r w:rsidRPr="008B636D">
        <w:rPr>
          <w:color w:val="000000"/>
          <w:sz w:val="22"/>
          <w:szCs w:val="22"/>
        </w:rPr>
        <w:t>,…</w:t>
      </w:r>
      <w:proofErr w:type="gramEnd"/>
      <w:r w:rsidRPr="008B636D">
        <w:rPr>
          <w:color w:val="000000"/>
          <w:sz w:val="22"/>
          <w:szCs w:val="22"/>
        </w:rPr>
        <w:t xml:space="preserve">]) </w:t>
      </w:r>
      <w:proofErr w:type="spellStart"/>
      <w:r w:rsidRPr="008B636D">
        <w:rPr>
          <w:i/>
          <w:iCs/>
          <w:color w:val="000000"/>
          <w:sz w:val="22"/>
          <w:szCs w:val="22"/>
        </w:rPr>
        <w:t>constrnt_state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RENAME CONSTRAINT </w:t>
      </w:r>
      <w:proofErr w:type="spellStart"/>
      <w:r w:rsidRPr="008B636D">
        <w:rPr>
          <w:i/>
          <w:iCs/>
          <w:color w:val="000000"/>
          <w:sz w:val="22"/>
          <w:szCs w:val="22"/>
        </w:rPr>
        <w:t>constraint</w:t>
      </w:r>
      <w:proofErr w:type="spellEnd"/>
      <w:r w:rsidRPr="008B636D">
        <w:rPr>
          <w:i/>
          <w:iCs/>
          <w:color w:val="000000"/>
          <w:sz w:val="22"/>
          <w:szCs w:val="22"/>
        </w:rPr>
        <w:t xml:space="preserve"> </w:t>
      </w:r>
      <w:r w:rsidRPr="008B636D">
        <w:rPr>
          <w:color w:val="000000"/>
          <w:sz w:val="22"/>
          <w:szCs w:val="22"/>
        </w:rPr>
        <w:t xml:space="preserve">TO </w:t>
      </w:r>
      <w:proofErr w:type="spellStart"/>
      <w:r w:rsidRPr="008B636D">
        <w:rPr>
          <w:i/>
          <w:iCs/>
          <w:color w:val="000000"/>
          <w:sz w:val="22"/>
          <w:szCs w:val="22"/>
        </w:rPr>
        <w:t>new_name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bCs/>
          <w:color w:val="000000"/>
          <w:sz w:val="22"/>
          <w:szCs w:val="22"/>
        </w:rPr>
        <w:t>CREATE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b/>
          <w:bCs/>
          <w:color w:val="000000"/>
          <w:sz w:val="22"/>
          <w:szCs w:val="22"/>
        </w:rPr>
        <w:t>TABLE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table</w:t>
      </w:r>
      <w:proofErr w:type="spellEnd"/>
      <w:r w:rsidRPr="008B636D">
        <w:rPr>
          <w:color w:val="000000"/>
          <w:sz w:val="22"/>
          <w:szCs w:val="22"/>
        </w:rPr>
        <w:t xml:space="preserve"> (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i/>
          <w:iCs/>
          <w:color w:val="000000"/>
          <w:sz w:val="22"/>
          <w:szCs w:val="22"/>
        </w:rPr>
        <w:t xml:space="preserve">      </w:t>
      </w:r>
      <w:proofErr w:type="gramStart"/>
      <w:r w:rsidRPr="008B636D">
        <w:rPr>
          <w:i/>
          <w:iCs/>
          <w:color w:val="000000"/>
          <w:sz w:val="22"/>
          <w:szCs w:val="22"/>
        </w:rPr>
        <w:t>column</w:t>
      </w:r>
      <w:proofErr w:type="gramEnd"/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color w:val="000000"/>
          <w:sz w:val="22"/>
          <w:szCs w:val="22"/>
        </w:rPr>
        <w:t>datatype</w:t>
      </w:r>
      <w:proofErr w:type="spellEnd"/>
      <w:r w:rsidRPr="008B636D">
        <w:rPr>
          <w:color w:val="000000"/>
          <w:sz w:val="22"/>
          <w:szCs w:val="22"/>
        </w:rPr>
        <w:t xml:space="preserve"> [DEFAULT </w:t>
      </w:r>
      <w:r w:rsidRPr="008B636D">
        <w:rPr>
          <w:i/>
          <w:iCs/>
          <w:color w:val="000000"/>
          <w:sz w:val="22"/>
          <w:szCs w:val="22"/>
        </w:rPr>
        <w:t>expr</w:t>
      </w:r>
      <w:r w:rsidRPr="008B636D">
        <w:rPr>
          <w:color w:val="000000"/>
          <w:sz w:val="22"/>
          <w:szCs w:val="22"/>
        </w:rPr>
        <w:t>] [</w:t>
      </w:r>
      <w:proofErr w:type="spellStart"/>
      <w:r w:rsidRPr="008B636D">
        <w:rPr>
          <w:color w:val="000000"/>
          <w:sz w:val="22"/>
          <w:szCs w:val="22"/>
        </w:rPr>
        <w:t>column_constraint</w:t>
      </w:r>
      <w:proofErr w:type="spellEnd"/>
      <w:r w:rsidRPr="008B636D">
        <w:rPr>
          <w:color w:val="000000"/>
          <w:sz w:val="22"/>
          <w:szCs w:val="22"/>
        </w:rPr>
        <w:t>(s)[,…]] [</w:t>
      </w:r>
      <w:r w:rsidRPr="008B636D">
        <w:rPr>
          <w:i/>
          <w:iCs/>
          <w:color w:val="000000"/>
          <w:sz w:val="22"/>
          <w:szCs w:val="22"/>
        </w:rPr>
        <w:t xml:space="preserve">,column </w:t>
      </w:r>
      <w:proofErr w:type="spellStart"/>
      <w:r w:rsidRPr="008B636D">
        <w:rPr>
          <w:i/>
          <w:iCs/>
          <w:color w:val="000000"/>
          <w:sz w:val="22"/>
          <w:szCs w:val="22"/>
        </w:rPr>
        <w:t>datatype</w:t>
      </w:r>
      <w:proofErr w:type="spellEnd"/>
      <w:r w:rsidRPr="008B636D">
        <w:rPr>
          <w:color w:val="000000"/>
          <w:sz w:val="22"/>
          <w:szCs w:val="22"/>
        </w:rPr>
        <w:t xml:space="preserve"> [,…]] 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[</w:t>
      </w:r>
      <w:proofErr w:type="spellStart"/>
      <w:r w:rsidRPr="008B636D">
        <w:rPr>
          <w:color w:val="000000"/>
          <w:sz w:val="22"/>
          <w:szCs w:val="22"/>
        </w:rPr>
        <w:t>table_constraint</w:t>
      </w:r>
      <w:proofErr w:type="spellEnd"/>
      <w:r w:rsidRPr="008B636D">
        <w:rPr>
          <w:color w:val="000000"/>
          <w:sz w:val="22"/>
          <w:szCs w:val="22"/>
        </w:rPr>
        <w:t xml:space="preserve"> [</w:t>
      </w:r>
      <w:proofErr w:type="gramStart"/>
      <w:r w:rsidRPr="008B636D">
        <w:rPr>
          <w:color w:val="000000"/>
          <w:sz w:val="22"/>
          <w:szCs w:val="22"/>
        </w:rPr>
        <w:t>,…</w:t>
      </w:r>
      <w:proofErr w:type="gramEnd"/>
      <w:r w:rsidRPr="008B636D">
        <w:rPr>
          <w:color w:val="000000"/>
          <w:sz w:val="22"/>
          <w:szCs w:val="22"/>
        </w:rPr>
        <w:t>]])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COMMIT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i/>
          <w:sz w:val="22"/>
          <w:szCs w:val="22"/>
          <w:u w:val="single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DELETE FROM </w:t>
      </w:r>
      <w:proofErr w:type="spellStart"/>
      <w:r w:rsidRPr="008B636D">
        <w:rPr>
          <w:rFonts w:ascii="Courier New" w:hAnsi="Courier New" w:cs="Courier New"/>
          <w:b/>
          <w:i/>
          <w:sz w:val="22"/>
          <w:szCs w:val="22"/>
        </w:rPr>
        <w:t>tablename</w:t>
      </w:r>
      <w:proofErr w:type="spellEnd"/>
      <w:r w:rsidRPr="008B636D">
        <w:rPr>
          <w:rFonts w:ascii="Courier New" w:hAnsi="Courier New" w:cs="Courier New"/>
          <w:b/>
          <w:sz w:val="22"/>
          <w:szCs w:val="22"/>
        </w:rPr>
        <w:t xml:space="preserve"> WHERE </w:t>
      </w:r>
      <w:r w:rsidRPr="008B636D">
        <w:rPr>
          <w:rFonts w:ascii="Courier New" w:hAnsi="Courier New" w:cs="Courier New"/>
          <w:b/>
          <w:i/>
          <w:sz w:val="22"/>
          <w:szCs w:val="22"/>
        </w:rPr>
        <w:t>condition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DROP [TABLE </w:t>
      </w:r>
      <w:proofErr w:type="spellStart"/>
      <w:r w:rsidRPr="008B636D">
        <w:rPr>
          <w:rFonts w:ascii="Courier New" w:hAnsi="Courier New" w:cs="Courier New"/>
          <w:b/>
          <w:i/>
          <w:sz w:val="22"/>
          <w:szCs w:val="22"/>
        </w:rPr>
        <w:t>tablename</w:t>
      </w:r>
      <w:r w:rsidRPr="008B636D">
        <w:rPr>
          <w:rFonts w:ascii="Courier New" w:hAnsi="Courier New" w:cs="Courier New"/>
          <w:b/>
          <w:sz w:val="22"/>
          <w:szCs w:val="22"/>
        </w:rPr>
        <w:t>|DROP</w:t>
      </w:r>
      <w:proofErr w:type="spellEnd"/>
      <w:r w:rsidRPr="008B636D">
        <w:rPr>
          <w:rFonts w:ascii="Courier New" w:hAnsi="Courier New" w:cs="Courier New"/>
          <w:b/>
          <w:sz w:val="22"/>
          <w:szCs w:val="22"/>
        </w:rPr>
        <w:t xml:space="preserve"> VIEW </w:t>
      </w:r>
      <w:proofErr w:type="spellStart"/>
      <w:r w:rsidRPr="008B636D">
        <w:rPr>
          <w:rFonts w:ascii="Courier New" w:hAnsi="Courier New" w:cs="Courier New"/>
          <w:b/>
          <w:i/>
          <w:sz w:val="22"/>
          <w:szCs w:val="22"/>
        </w:rPr>
        <w:t>viewname</w:t>
      </w:r>
      <w:proofErr w:type="spellEnd"/>
      <w:r w:rsidRPr="008B636D">
        <w:rPr>
          <w:rFonts w:ascii="Courier New" w:hAnsi="Courier New" w:cs="Courier New"/>
          <w:b/>
          <w:sz w:val="22"/>
          <w:szCs w:val="22"/>
        </w:rPr>
        <w:t>]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INSERT INTO </w:t>
      </w:r>
      <w:proofErr w:type="spellStart"/>
      <w:r w:rsidRPr="008B636D">
        <w:rPr>
          <w:rFonts w:ascii="Courier New" w:hAnsi="Courier New" w:cs="Courier New"/>
          <w:b/>
          <w:i/>
          <w:sz w:val="22"/>
          <w:szCs w:val="22"/>
        </w:rPr>
        <w:t>tablename</w:t>
      </w:r>
      <w:proofErr w:type="spellEnd"/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 </w:t>
      </w:r>
      <w:r w:rsidRPr="008B636D">
        <w:rPr>
          <w:rFonts w:ascii="Courier New" w:hAnsi="Courier New" w:cs="Courier New"/>
          <w:b/>
          <w:sz w:val="22"/>
          <w:szCs w:val="22"/>
        </w:rPr>
        <w:t>(</w:t>
      </w:r>
      <w:r w:rsidRPr="008B636D">
        <w:rPr>
          <w:rFonts w:ascii="Courier New" w:hAnsi="Courier New" w:cs="Courier New"/>
          <w:b/>
          <w:i/>
          <w:sz w:val="22"/>
          <w:szCs w:val="22"/>
        </w:rPr>
        <w:t>column</w:t>
      </w:r>
      <w:r w:rsidRPr="008B636D">
        <w:rPr>
          <w:rFonts w:ascii="Courier New" w:hAnsi="Courier New" w:cs="Courier New"/>
          <w:b/>
          <w:sz w:val="22"/>
          <w:szCs w:val="22"/>
        </w:rPr>
        <w:t>-name-list) VALUES (</w:t>
      </w:r>
      <w:r w:rsidRPr="008B636D">
        <w:rPr>
          <w:rFonts w:ascii="Courier New" w:hAnsi="Courier New" w:cs="Courier New"/>
          <w:b/>
          <w:i/>
          <w:sz w:val="22"/>
          <w:szCs w:val="22"/>
        </w:rPr>
        <w:t>data-value-list</w:t>
      </w:r>
      <w:r w:rsidRPr="008B636D">
        <w:rPr>
          <w:rFonts w:ascii="Courier New" w:hAnsi="Courier New" w:cs="Courier New"/>
          <w:b/>
          <w:sz w:val="22"/>
          <w:szCs w:val="22"/>
        </w:rPr>
        <w:t>)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ROLLBACK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bCs/>
          <w:color w:val="000000"/>
          <w:sz w:val="22"/>
          <w:szCs w:val="22"/>
        </w:rPr>
        <w:t>SELECT</w:t>
      </w:r>
      <w:r w:rsidRPr="008B636D">
        <w:rPr>
          <w:color w:val="000000"/>
          <w:sz w:val="22"/>
          <w:szCs w:val="22"/>
        </w:rPr>
        <w:t xml:space="preserve"> [DISTINCT] </w:t>
      </w:r>
      <w:proofErr w:type="spellStart"/>
      <w:r w:rsidRPr="008B636D">
        <w:rPr>
          <w:i/>
          <w:iCs/>
          <w:color w:val="000000"/>
          <w:sz w:val="22"/>
          <w:szCs w:val="22"/>
        </w:rPr>
        <w:t>select_list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</w:t>
      </w:r>
      <w:r w:rsidRPr="008B636D">
        <w:rPr>
          <w:b/>
          <w:bCs/>
          <w:color w:val="000000"/>
          <w:sz w:val="22"/>
          <w:szCs w:val="22"/>
        </w:rPr>
        <w:t>FROM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table_list</w:t>
      </w:r>
      <w:proofErr w:type="spellEnd"/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[WHERE </w:t>
      </w:r>
      <w:r w:rsidRPr="008B636D">
        <w:rPr>
          <w:i/>
          <w:iCs/>
          <w:color w:val="000000"/>
          <w:sz w:val="22"/>
          <w:szCs w:val="22"/>
        </w:rPr>
        <w:t>conditions</w:t>
      </w:r>
      <w:r w:rsidRPr="008B636D">
        <w:rPr>
          <w:color w:val="000000"/>
          <w:sz w:val="22"/>
          <w:szCs w:val="22"/>
        </w:rPr>
        <w:t>]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      [GROUP BY </w:t>
      </w:r>
      <w:proofErr w:type="spellStart"/>
      <w:r w:rsidRPr="008B636D">
        <w:rPr>
          <w:i/>
          <w:iCs/>
          <w:color w:val="000000"/>
          <w:sz w:val="22"/>
          <w:szCs w:val="22"/>
        </w:rPr>
        <w:t>group_by_list</w:t>
      </w:r>
      <w:proofErr w:type="spellEnd"/>
      <w:r w:rsidRPr="008B636D">
        <w:rPr>
          <w:color w:val="000000"/>
          <w:sz w:val="22"/>
          <w:szCs w:val="22"/>
        </w:rPr>
        <w:t>]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         [HAVING </w:t>
      </w:r>
      <w:proofErr w:type="spellStart"/>
      <w:r w:rsidRPr="008B636D">
        <w:rPr>
          <w:i/>
          <w:iCs/>
          <w:color w:val="000000"/>
          <w:sz w:val="22"/>
          <w:szCs w:val="22"/>
        </w:rPr>
        <w:t>search_conditions</w:t>
      </w:r>
      <w:proofErr w:type="spellEnd"/>
      <w:r w:rsidRPr="008B636D">
        <w:rPr>
          <w:color w:val="000000"/>
          <w:sz w:val="22"/>
          <w:szCs w:val="22"/>
        </w:rPr>
        <w:t>]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            [ORDER BY </w:t>
      </w:r>
      <w:proofErr w:type="spellStart"/>
      <w:r w:rsidRPr="008B636D">
        <w:rPr>
          <w:i/>
          <w:iCs/>
          <w:color w:val="000000"/>
          <w:sz w:val="22"/>
          <w:szCs w:val="22"/>
        </w:rPr>
        <w:t>order_list</w:t>
      </w:r>
      <w:proofErr w:type="spellEnd"/>
      <w:r w:rsidRPr="008B636D">
        <w:rPr>
          <w:color w:val="000000"/>
          <w:sz w:val="22"/>
          <w:szCs w:val="22"/>
        </w:rPr>
        <w:t xml:space="preserve"> [ASC | DESC</w:t>
      </w:r>
      <w:proofErr w:type="gramStart"/>
      <w:r w:rsidRPr="008B636D">
        <w:rPr>
          <w:color w:val="000000"/>
          <w:sz w:val="22"/>
          <w:szCs w:val="22"/>
        </w:rPr>
        <w:t>] ]</w:t>
      </w:r>
      <w:proofErr w:type="gramEnd"/>
    </w:p>
    <w:p w:rsidR="008B636D" w:rsidRDefault="008B636D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8B636D" w:rsidRDefault="008B636D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8B636D" w:rsidRDefault="008B636D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8B636D" w:rsidRDefault="008B636D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8B636D" w:rsidRDefault="008B636D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8B636D" w:rsidRDefault="008B636D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8B636D" w:rsidRPr="00207534" w:rsidRDefault="008B636D" w:rsidP="008B636D">
      <w:pPr>
        <w:tabs>
          <w:tab w:val="clear" w:pos="567"/>
          <w:tab w:val="clear" w:pos="8222"/>
        </w:tabs>
        <w:spacing w:after="240" w:line="240" w:lineRule="auto"/>
        <w:ind w:left="0" w:firstLine="0"/>
        <w:jc w:val="center"/>
        <w:rPr>
          <w:b/>
          <w:sz w:val="40"/>
        </w:rPr>
      </w:pPr>
      <w:r w:rsidRPr="00207534">
        <w:rPr>
          <w:b/>
          <w:sz w:val="40"/>
        </w:rPr>
        <w:lastRenderedPageBreak/>
        <w:t>SYNTAX TABLE</w:t>
      </w:r>
    </w:p>
    <w:p w:rsidR="00100004" w:rsidRPr="008B636D" w:rsidRDefault="00100004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sz w:val="22"/>
          <w:szCs w:val="22"/>
        </w:rPr>
      </w:pPr>
      <w:proofErr w:type="gramStart"/>
      <w:r w:rsidRPr="008B636D">
        <w:rPr>
          <w:rFonts w:ascii="Courier New" w:hAnsi="Courier New" w:cs="Courier New"/>
          <w:b/>
          <w:i/>
          <w:sz w:val="22"/>
          <w:szCs w:val="22"/>
        </w:rPr>
        <w:t>Conditions:</w:t>
      </w:r>
      <w:proofErr w:type="gramEnd"/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=,&gt;,&lt;,&gt;=,&lt;=,&lt;&gt;, 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BETWEEN .. AND.., IN </w:t>
      </w:r>
      <w:r w:rsidRPr="008B636D">
        <w:rPr>
          <w:rFonts w:ascii="Courier New" w:hAnsi="Courier New" w:cs="Courier New"/>
          <w:b/>
          <w:i/>
          <w:sz w:val="22"/>
          <w:szCs w:val="22"/>
        </w:rPr>
        <w:t>(list)</w:t>
      </w:r>
      <w:proofErr w:type="gramStart"/>
      <w:r w:rsidRPr="008B636D">
        <w:rPr>
          <w:rFonts w:ascii="Courier New" w:hAnsi="Courier New" w:cs="Courier New"/>
          <w:b/>
          <w:i/>
          <w:sz w:val="22"/>
          <w:szCs w:val="22"/>
        </w:rPr>
        <w:t>,</w:t>
      </w:r>
      <w:r w:rsidRPr="008B636D">
        <w:rPr>
          <w:rFonts w:ascii="Courier New" w:hAnsi="Courier New" w:cs="Courier New"/>
          <w:b/>
          <w:sz w:val="22"/>
          <w:szCs w:val="22"/>
        </w:rPr>
        <w:t>IS</w:t>
      </w:r>
      <w:proofErr w:type="gramEnd"/>
      <w:r w:rsidRPr="008B636D">
        <w:rPr>
          <w:rFonts w:ascii="Courier New" w:hAnsi="Courier New" w:cs="Courier New"/>
          <w:b/>
          <w:sz w:val="22"/>
          <w:szCs w:val="22"/>
        </w:rPr>
        <w:t xml:space="preserve"> NULL,</w:t>
      </w:r>
      <w:r w:rsidR="00D810EA" w:rsidRPr="008B636D">
        <w:rPr>
          <w:rFonts w:ascii="Courier New" w:hAnsi="Courier New" w:cs="Courier New"/>
          <w:b/>
          <w:sz w:val="22"/>
          <w:szCs w:val="22"/>
        </w:rPr>
        <w:t xml:space="preserve"> IS NOT NULL,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 LIKE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Logical operators:  </w:t>
      </w:r>
      <w:r w:rsidRPr="008B636D">
        <w:rPr>
          <w:rFonts w:ascii="Courier New" w:hAnsi="Courier New" w:cs="Courier New"/>
          <w:b/>
          <w:sz w:val="22"/>
          <w:szCs w:val="22"/>
        </w:rPr>
        <w:t>AND, OR, NOT</w:t>
      </w:r>
    </w:p>
    <w:p w:rsidR="00100004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Set operations: 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 UNION, MINUS, INTERSECT</w:t>
      </w:r>
    </w:p>
    <w:p w:rsidR="008B636D" w:rsidRPr="008B636D" w:rsidRDefault="008B636D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CASE </w:t>
      </w:r>
      <w:proofErr w:type="gramStart"/>
      <w:r w:rsidRPr="008B636D">
        <w:rPr>
          <w:rFonts w:ascii="Courier New" w:hAnsi="Courier New" w:cs="Courier New"/>
          <w:b/>
          <w:sz w:val="22"/>
          <w:szCs w:val="22"/>
        </w:rPr>
        <w:t>[ expression</w:t>
      </w:r>
      <w:proofErr w:type="gramEnd"/>
      <w:r w:rsidRPr="008B636D">
        <w:rPr>
          <w:rFonts w:ascii="Courier New" w:hAnsi="Courier New" w:cs="Courier New"/>
          <w:b/>
          <w:sz w:val="22"/>
          <w:szCs w:val="22"/>
        </w:rPr>
        <w:t xml:space="preserve"> ]</w:t>
      </w:r>
    </w:p>
    <w:p w:rsidR="008B636D" w:rsidRPr="008B636D" w:rsidRDefault="008B636D" w:rsidP="008B636D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WHEN condition_1 THEN result_1</w:t>
      </w:r>
    </w:p>
    <w:p w:rsidR="008B636D" w:rsidRPr="008B636D" w:rsidRDefault="008B636D" w:rsidP="008B636D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WHEN condition_2 THEN result_2</w:t>
      </w:r>
    </w:p>
    <w:p w:rsidR="008B636D" w:rsidRPr="008B636D" w:rsidRDefault="008B636D" w:rsidP="008B636D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WHEN </w:t>
      </w:r>
      <w:proofErr w:type="spellStart"/>
      <w:r w:rsidRPr="008B636D">
        <w:rPr>
          <w:rFonts w:ascii="Courier New" w:hAnsi="Courier New" w:cs="Courier New"/>
          <w:sz w:val="22"/>
          <w:szCs w:val="22"/>
        </w:rPr>
        <w:t>condition_n</w:t>
      </w:r>
      <w:proofErr w:type="spellEnd"/>
      <w:r w:rsidRPr="008B636D">
        <w:rPr>
          <w:rFonts w:ascii="Courier New" w:hAnsi="Courier New" w:cs="Courier New"/>
          <w:sz w:val="22"/>
          <w:szCs w:val="22"/>
        </w:rPr>
        <w:t xml:space="preserve"> THEN </w:t>
      </w:r>
      <w:proofErr w:type="spellStart"/>
      <w:r w:rsidRPr="008B636D">
        <w:rPr>
          <w:rFonts w:ascii="Courier New" w:hAnsi="Courier New" w:cs="Courier New"/>
          <w:sz w:val="22"/>
          <w:szCs w:val="22"/>
        </w:rPr>
        <w:t>result_n</w:t>
      </w:r>
      <w:proofErr w:type="spellEnd"/>
    </w:p>
    <w:p w:rsidR="008B636D" w:rsidRPr="008B636D" w:rsidRDefault="008B636D" w:rsidP="008B636D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ELSE result</w:t>
      </w:r>
    </w:p>
    <w:p w:rsidR="008B636D" w:rsidRPr="008B636D" w:rsidRDefault="008B636D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END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color w:val="000000"/>
          <w:sz w:val="22"/>
          <w:szCs w:val="22"/>
        </w:rPr>
        <w:t>SELECT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... FROM table1 LEFT JOIN </w:t>
      </w:r>
      <w:r w:rsidRPr="008B636D">
        <w:rPr>
          <w:i/>
          <w:iCs/>
          <w:color w:val="000000"/>
          <w:sz w:val="22"/>
          <w:szCs w:val="22"/>
        </w:rPr>
        <w:t>table2</w:t>
      </w:r>
    </w:p>
    <w:p w:rsidR="00100004" w:rsidRPr="00301F76" w:rsidRDefault="00100004" w:rsidP="008B636D">
      <w:pPr>
        <w:pStyle w:val="HTMLPreformatted"/>
        <w:spacing w:line="360" w:lineRule="auto"/>
        <w:rPr>
          <w:i/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ON </w:t>
      </w:r>
      <w:r w:rsidRPr="008B636D">
        <w:rPr>
          <w:i/>
          <w:iCs/>
          <w:color w:val="000000"/>
          <w:sz w:val="22"/>
          <w:szCs w:val="22"/>
        </w:rPr>
        <w:t>table1.field1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compopr</w:t>
      </w:r>
      <w:proofErr w:type="spellEnd"/>
      <w:r w:rsidRPr="008B636D">
        <w:rPr>
          <w:i/>
          <w:iCs/>
          <w:color w:val="000000"/>
          <w:sz w:val="22"/>
          <w:szCs w:val="22"/>
        </w:rPr>
        <w:t xml:space="preserve"> table2.field2 | </w:t>
      </w:r>
      <w:r w:rsidRPr="008B636D">
        <w:rPr>
          <w:iCs/>
          <w:color w:val="000000"/>
          <w:sz w:val="22"/>
          <w:szCs w:val="22"/>
        </w:rPr>
        <w:t xml:space="preserve">USING </w:t>
      </w:r>
      <w:r w:rsidRPr="008B636D">
        <w:rPr>
          <w:i/>
          <w:iCs/>
          <w:color w:val="000000"/>
          <w:sz w:val="22"/>
          <w:szCs w:val="22"/>
        </w:rPr>
        <w:t>clause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... FROM table1 RIGHT JOIN </w:t>
      </w:r>
      <w:r w:rsidRPr="008B636D">
        <w:rPr>
          <w:i/>
          <w:iCs/>
          <w:color w:val="000000"/>
          <w:sz w:val="22"/>
          <w:szCs w:val="22"/>
        </w:rPr>
        <w:t>table2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ON </w:t>
      </w:r>
      <w:r w:rsidRPr="008B636D">
        <w:rPr>
          <w:i/>
          <w:iCs/>
          <w:color w:val="000000"/>
          <w:sz w:val="22"/>
          <w:szCs w:val="22"/>
        </w:rPr>
        <w:t>table1.field1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compopr</w:t>
      </w:r>
      <w:proofErr w:type="spellEnd"/>
      <w:r w:rsidRPr="008B636D">
        <w:rPr>
          <w:i/>
          <w:iCs/>
          <w:color w:val="000000"/>
          <w:sz w:val="22"/>
          <w:szCs w:val="22"/>
        </w:rPr>
        <w:t xml:space="preserve"> table2.field2 | </w:t>
      </w:r>
      <w:r w:rsidRPr="008B636D">
        <w:rPr>
          <w:iCs/>
          <w:color w:val="000000"/>
          <w:sz w:val="22"/>
          <w:szCs w:val="22"/>
        </w:rPr>
        <w:t xml:space="preserve">USING </w:t>
      </w:r>
      <w:r w:rsidRPr="008B636D">
        <w:rPr>
          <w:i/>
          <w:iCs/>
          <w:color w:val="000000"/>
          <w:sz w:val="22"/>
          <w:szCs w:val="22"/>
        </w:rPr>
        <w:t>clause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... FROM table1 INNER JOIN </w:t>
      </w:r>
      <w:r w:rsidRPr="008B636D">
        <w:rPr>
          <w:i/>
          <w:iCs/>
          <w:color w:val="000000"/>
          <w:sz w:val="22"/>
          <w:szCs w:val="22"/>
        </w:rPr>
        <w:t>table2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ON </w:t>
      </w:r>
      <w:r w:rsidRPr="008B636D">
        <w:rPr>
          <w:i/>
          <w:iCs/>
          <w:color w:val="000000"/>
          <w:sz w:val="22"/>
          <w:szCs w:val="22"/>
        </w:rPr>
        <w:t>table1.field1</w:t>
      </w:r>
      <w:r w:rsidRPr="008B636D">
        <w:rPr>
          <w:color w:val="000000"/>
          <w:sz w:val="22"/>
          <w:szCs w:val="22"/>
        </w:rPr>
        <w:t xml:space="preserve"> </w:t>
      </w:r>
      <w:proofErr w:type="spellStart"/>
      <w:r w:rsidRPr="008B636D">
        <w:rPr>
          <w:i/>
          <w:iCs/>
          <w:color w:val="000000"/>
          <w:sz w:val="22"/>
          <w:szCs w:val="22"/>
        </w:rPr>
        <w:t>compopr</w:t>
      </w:r>
      <w:proofErr w:type="spellEnd"/>
      <w:r w:rsidRPr="008B636D">
        <w:rPr>
          <w:i/>
          <w:iCs/>
          <w:color w:val="000000"/>
          <w:sz w:val="22"/>
          <w:szCs w:val="22"/>
        </w:rPr>
        <w:t xml:space="preserve"> table2.field2| </w:t>
      </w:r>
      <w:r w:rsidRPr="008B636D">
        <w:rPr>
          <w:iCs/>
          <w:color w:val="000000"/>
          <w:sz w:val="22"/>
          <w:szCs w:val="22"/>
        </w:rPr>
        <w:t xml:space="preserve">USING </w:t>
      </w:r>
      <w:r w:rsidRPr="008B636D">
        <w:rPr>
          <w:i/>
          <w:iCs/>
          <w:color w:val="000000"/>
          <w:sz w:val="22"/>
          <w:szCs w:val="22"/>
        </w:rPr>
        <w:t>clause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>Key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</w:t>
      </w:r>
      <w:r w:rsidRPr="008B636D">
        <w:rPr>
          <w:i/>
          <w:iCs/>
          <w:color w:val="000000"/>
          <w:sz w:val="22"/>
          <w:szCs w:val="22"/>
        </w:rPr>
        <w:t>table1, table2</w:t>
      </w:r>
      <w:r w:rsidRPr="008B636D">
        <w:rPr>
          <w:color w:val="000000"/>
          <w:sz w:val="22"/>
          <w:szCs w:val="22"/>
        </w:rPr>
        <w:t xml:space="preserve">   </w:t>
      </w:r>
      <w:proofErr w:type="gramStart"/>
      <w:r w:rsidRPr="008B636D">
        <w:rPr>
          <w:color w:val="000000"/>
          <w:sz w:val="22"/>
          <w:szCs w:val="22"/>
        </w:rPr>
        <w:t>The</w:t>
      </w:r>
      <w:proofErr w:type="gramEnd"/>
      <w:r w:rsidRPr="008B636D">
        <w:rPr>
          <w:color w:val="000000"/>
          <w:sz w:val="22"/>
          <w:szCs w:val="22"/>
        </w:rPr>
        <w:t xml:space="preserve"> tables from which records are combined.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</w:t>
      </w:r>
      <w:r w:rsidRPr="008B636D">
        <w:rPr>
          <w:i/>
          <w:iCs/>
          <w:color w:val="000000"/>
          <w:sz w:val="22"/>
          <w:szCs w:val="22"/>
        </w:rPr>
        <w:t>field1, field2</w:t>
      </w:r>
      <w:r w:rsidRPr="008B636D">
        <w:rPr>
          <w:color w:val="000000"/>
          <w:sz w:val="22"/>
          <w:szCs w:val="22"/>
        </w:rPr>
        <w:t xml:space="preserve">   </w:t>
      </w:r>
      <w:proofErr w:type="gramStart"/>
      <w:r w:rsidRPr="008B636D">
        <w:rPr>
          <w:color w:val="000000"/>
          <w:sz w:val="22"/>
          <w:szCs w:val="22"/>
        </w:rPr>
        <w:t>The</w:t>
      </w:r>
      <w:proofErr w:type="gramEnd"/>
      <w:r w:rsidRPr="008B636D">
        <w:rPr>
          <w:color w:val="000000"/>
          <w:sz w:val="22"/>
          <w:szCs w:val="22"/>
        </w:rPr>
        <w:t xml:space="preserve"> fields to be joined.</w:t>
      </w:r>
    </w:p>
    <w:p w:rsidR="00100004" w:rsidRPr="008B636D" w:rsidRDefault="00100004" w:rsidP="008B636D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</w:t>
      </w:r>
      <w:proofErr w:type="spellStart"/>
      <w:proofErr w:type="gramStart"/>
      <w:r w:rsidRPr="008B636D">
        <w:rPr>
          <w:color w:val="000000"/>
          <w:sz w:val="22"/>
          <w:szCs w:val="22"/>
        </w:rPr>
        <w:t>compopr</w:t>
      </w:r>
      <w:proofErr w:type="spellEnd"/>
      <w:proofErr w:type="gramEnd"/>
      <w:r w:rsidRPr="008B636D">
        <w:rPr>
          <w:color w:val="000000"/>
          <w:sz w:val="22"/>
          <w:szCs w:val="22"/>
        </w:rPr>
        <w:t xml:space="preserve">          Any relational comparison operator: =  &lt;  &gt;  &lt;=  &gt;=  or  &lt;&gt;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i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UPDATE </w:t>
      </w:r>
      <w:proofErr w:type="spellStart"/>
      <w:r w:rsidRPr="008B636D">
        <w:rPr>
          <w:rFonts w:ascii="Courier New" w:hAnsi="Courier New" w:cs="Courier New"/>
          <w:b/>
          <w:i/>
          <w:sz w:val="22"/>
          <w:szCs w:val="22"/>
        </w:rPr>
        <w:t>tablename</w:t>
      </w:r>
      <w:proofErr w:type="spellEnd"/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 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[SET </w:t>
      </w: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column-name= </w:t>
      </w:r>
      <w:r w:rsidRPr="008B636D">
        <w:rPr>
          <w:rFonts w:ascii="Courier New" w:hAnsi="Courier New" w:cs="Courier New"/>
          <w:b/>
          <w:sz w:val="22"/>
          <w:szCs w:val="22"/>
        </w:rPr>
        <w:t>&lt;</w:t>
      </w:r>
      <w:r w:rsidRPr="008B636D">
        <w:rPr>
          <w:rFonts w:ascii="Courier New" w:hAnsi="Courier New" w:cs="Courier New"/>
          <w:b/>
          <w:i/>
          <w:sz w:val="22"/>
          <w:szCs w:val="22"/>
        </w:rPr>
        <w:t>data-value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&gt;] [WHERE </w:t>
      </w:r>
      <w:r w:rsidRPr="008B636D">
        <w:rPr>
          <w:rFonts w:ascii="Courier New" w:hAnsi="Courier New" w:cs="Courier New"/>
          <w:b/>
          <w:i/>
          <w:sz w:val="22"/>
          <w:szCs w:val="22"/>
        </w:rPr>
        <w:t>condition</w:t>
      </w:r>
      <w:r w:rsidRPr="008B636D">
        <w:rPr>
          <w:rFonts w:ascii="Courier New" w:hAnsi="Courier New" w:cs="Courier New"/>
          <w:b/>
          <w:sz w:val="22"/>
          <w:szCs w:val="22"/>
        </w:rPr>
        <w:t>]</w:t>
      </w:r>
    </w:p>
    <w:p w:rsidR="00100004" w:rsidRPr="008B636D" w:rsidRDefault="00100004" w:rsidP="008B636D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Column-definition = column-name   </w:t>
      </w:r>
      <w:r w:rsidRPr="008B636D">
        <w:rPr>
          <w:rFonts w:ascii="Courier New" w:hAnsi="Courier New" w:cs="Courier New"/>
          <w:b/>
          <w:sz w:val="22"/>
          <w:szCs w:val="22"/>
        </w:rPr>
        <w:t>[CHAR [(</w:t>
      </w:r>
      <w:r w:rsidRPr="008B636D">
        <w:rPr>
          <w:rFonts w:ascii="Courier New" w:hAnsi="Courier New" w:cs="Courier New"/>
          <w:b/>
          <w:i/>
          <w:sz w:val="22"/>
          <w:szCs w:val="22"/>
        </w:rPr>
        <w:t>n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)] | </w:t>
      </w:r>
      <w:proofErr w:type="gramStart"/>
      <w:r w:rsidRPr="008B636D">
        <w:rPr>
          <w:rFonts w:ascii="Courier New" w:hAnsi="Courier New" w:cs="Courier New"/>
          <w:b/>
          <w:sz w:val="22"/>
          <w:szCs w:val="22"/>
        </w:rPr>
        <w:t>VARCHAR</w:t>
      </w:r>
      <w:r w:rsidR="00D810EA" w:rsidRPr="008B636D">
        <w:rPr>
          <w:rFonts w:ascii="Courier New" w:hAnsi="Courier New" w:cs="Courier New"/>
          <w:b/>
          <w:sz w:val="22"/>
          <w:szCs w:val="22"/>
        </w:rPr>
        <w:t>2</w:t>
      </w:r>
      <w:r w:rsidRPr="008B636D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B636D">
        <w:rPr>
          <w:rFonts w:ascii="Courier New" w:hAnsi="Courier New" w:cs="Courier New"/>
          <w:b/>
          <w:i/>
          <w:sz w:val="22"/>
          <w:szCs w:val="22"/>
        </w:rPr>
        <w:t>n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) | NUMBER [ </w:t>
      </w:r>
      <w:proofErr w:type="spellStart"/>
      <w:r w:rsidRPr="008B636D">
        <w:rPr>
          <w:rFonts w:ascii="Courier New" w:hAnsi="Courier New" w:cs="Courier New"/>
          <w:b/>
          <w:i/>
          <w:sz w:val="22"/>
          <w:szCs w:val="22"/>
        </w:rPr>
        <w:t>n</w:t>
      </w:r>
      <w:r w:rsidRPr="008B636D">
        <w:rPr>
          <w:rFonts w:ascii="Courier New" w:hAnsi="Courier New" w:cs="Courier New"/>
          <w:b/>
          <w:sz w:val="22"/>
          <w:szCs w:val="22"/>
        </w:rPr>
        <w:t>,</w:t>
      </w:r>
      <w:r w:rsidRPr="008B636D">
        <w:rPr>
          <w:rFonts w:ascii="Courier New" w:hAnsi="Courier New" w:cs="Courier New"/>
          <w:b/>
          <w:i/>
          <w:sz w:val="22"/>
          <w:szCs w:val="22"/>
        </w:rPr>
        <w:t>p</w:t>
      </w:r>
      <w:proofErr w:type="spellEnd"/>
      <w:r w:rsidRPr="008B636D">
        <w:rPr>
          <w:rFonts w:ascii="Courier New" w:hAnsi="Courier New" w:cs="Courier New"/>
          <w:b/>
          <w:sz w:val="22"/>
          <w:szCs w:val="22"/>
        </w:rPr>
        <w:t>] | DATE | DATETIME]  {[NOT NULL | UNIQUE | PRIMARY KEY]}</w:t>
      </w:r>
    </w:p>
    <w:p w:rsidR="00A86958" w:rsidRPr="008B636D" w:rsidRDefault="00DD65A1" w:rsidP="008B636D">
      <w:pPr>
        <w:pStyle w:val="Code"/>
        <w:spacing w:line="360" w:lineRule="auto"/>
        <w:ind w:left="0" w:firstLine="0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Oracle </w:t>
      </w:r>
      <w:r w:rsidR="00A86958" w:rsidRPr="008B636D">
        <w:rPr>
          <w:rFonts w:ascii="Courier New" w:hAnsi="Courier New" w:cs="Courier New"/>
          <w:b/>
          <w:sz w:val="22"/>
          <w:szCs w:val="22"/>
        </w:rPr>
        <w:t>Functions</w:t>
      </w:r>
    </w:p>
    <w:p w:rsidR="00A86958" w:rsidRPr="008B636D" w:rsidRDefault="00A86958" w:rsidP="008B636D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Null Handling Functions: NVL, NVL2, NULLIF, COALESCE, CASE, DECODE.</w:t>
      </w:r>
    </w:p>
    <w:p w:rsidR="00A86958" w:rsidRPr="008B636D" w:rsidRDefault="00A86958" w:rsidP="008B636D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Case Conversion functions - Accepts character input and returns a character value: UPPER, LOWER and INITCAP.</w:t>
      </w:r>
    </w:p>
    <w:p w:rsidR="00A86958" w:rsidRPr="008B636D" w:rsidRDefault="00A86958" w:rsidP="008B636D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Character functions - Accepts character input and returns number or character value: CONCAT, LENGTH, SUBSTR, INSTR, LPAD, </w:t>
      </w:r>
      <w:proofErr w:type="gramStart"/>
      <w:r w:rsidRPr="008B636D">
        <w:rPr>
          <w:rFonts w:ascii="Courier New" w:hAnsi="Courier New" w:cs="Courier New"/>
          <w:sz w:val="22"/>
          <w:szCs w:val="22"/>
        </w:rPr>
        <w:t>RPAD</w:t>
      </w:r>
      <w:proofErr w:type="gramEnd"/>
      <w:r w:rsidRPr="008B636D">
        <w:rPr>
          <w:rFonts w:ascii="Courier New" w:hAnsi="Courier New" w:cs="Courier New"/>
          <w:sz w:val="22"/>
          <w:szCs w:val="22"/>
        </w:rPr>
        <w:t>, TRIM and REPLACE.</w:t>
      </w:r>
    </w:p>
    <w:p w:rsidR="00207534" w:rsidRPr="008B636D" w:rsidRDefault="00A86958" w:rsidP="008B636D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Date functions - Date arithmetic operations return date or numeric values: MONTHS_BETWEEN, ADD_MONTHS, NEXT_DAY, LAST_DAY, ROUND and TRUNC.</w:t>
      </w:r>
    </w:p>
    <w:p w:rsidR="003F6041" w:rsidRPr="008B636D" w:rsidRDefault="003F6041" w:rsidP="008B636D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Group Functions: SUM( [ALL | DISTINCT] expression ); AVG( [ALL | DISTINCT] expression ); COUNT( [ALL | DISTINCT] expression ); COUNT(*); MAX(expression);MIN(expression)</w:t>
      </w:r>
    </w:p>
    <w:sectPr w:rsidR="003F6041" w:rsidRPr="008B636D" w:rsidSect="00A86958">
      <w:pgSz w:w="11909" w:h="16834" w:code="9"/>
      <w:pgMar w:top="720" w:right="720" w:bottom="720" w:left="720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F63" w:rsidRDefault="00B51F63">
      <w:r>
        <w:separator/>
      </w:r>
    </w:p>
  </w:endnote>
  <w:endnote w:type="continuationSeparator" w:id="0">
    <w:p w:rsidR="00B51F63" w:rsidRDefault="00B5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D5" w:rsidRPr="009041D2" w:rsidRDefault="00537ED5" w:rsidP="007E07C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D5" w:rsidRDefault="00537ED5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0D01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940D01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F63" w:rsidRDefault="00B51F63">
      <w:r>
        <w:separator/>
      </w:r>
    </w:p>
  </w:footnote>
  <w:footnote w:type="continuationSeparator" w:id="0">
    <w:p w:rsidR="00B51F63" w:rsidRDefault="00B51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D5" w:rsidRDefault="00537ED5">
    <w:pPr>
      <w:pStyle w:val="Header"/>
      <w:tabs>
        <w:tab w:val="clear" w:pos="4153"/>
        <w:tab w:val="center" w:pos="4962"/>
      </w:tabs>
    </w:pPr>
    <w:r>
      <w:tab/>
    </w:r>
    <w:r>
      <w:tab/>
    </w:r>
    <w:r w:rsidRPr="00123159">
      <w:rPr>
        <w:sz w:val="36"/>
        <w:szCs w:val="36"/>
      </w:rPr>
      <w:t xml:space="preserve">Syntax </w:t>
    </w:r>
    <w:r>
      <w:tab/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)</w:t>
    </w:r>
    <w:r w:rsidRPr="00DE5CA1"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Style w:val="PageNumber"/>
        <w:sz w:val="20"/>
      </w:rPr>
      <w:tab/>
      <w:t xml:space="preserve">             </w:t>
    </w:r>
    <w:r>
      <w:fldChar w:fldCharType="begin"/>
    </w:r>
    <w:r>
      <w:instrText xml:space="preserve"> REF ExamCode \* MERGEFORMAT </w:instrText>
    </w:r>
    <w:r>
      <w:fldChar w:fldCharType="separate"/>
    </w:r>
    <w:r>
      <w:rPr>
        <w:b/>
        <w:bCs/>
        <w:lang w:val="en-US"/>
      </w:rPr>
      <w:t>Error! Reference source not found.</w:t>
    </w:r>
    <w:r>
      <w:rPr>
        <w:noProof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D5" w:rsidRPr="00F07921" w:rsidRDefault="00537ED5" w:rsidP="00F07921">
    <w:pPr>
      <w:ind w:left="1417"/>
      <w:jc w:val="right"/>
      <w:rPr>
        <w:b/>
        <w:lang w:val="en-IE"/>
      </w:rPr>
    </w:pPr>
    <w:r w:rsidRPr="00F07921">
      <w:rPr>
        <w:b/>
        <w:lang w:val="en-IE"/>
      </w:rPr>
      <w:t>W228/206</w:t>
    </w:r>
    <w:r w:rsidR="00AD1B8A">
      <w:rPr>
        <w:b/>
        <w:lang w:val="en-IE"/>
      </w:rPr>
      <w:t>, W282/206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6E8"/>
    <w:multiLevelType w:val="hybridMultilevel"/>
    <w:tmpl w:val="0082CE36"/>
    <w:lvl w:ilvl="0" w:tplc="4C60961E">
      <w:start w:val="1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19CB"/>
    <w:multiLevelType w:val="hybridMultilevel"/>
    <w:tmpl w:val="4B067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A1A1B"/>
    <w:multiLevelType w:val="hybridMultilevel"/>
    <w:tmpl w:val="2702F8C8"/>
    <w:lvl w:ilvl="0" w:tplc="56D23B6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4D7268"/>
    <w:multiLevelType w:val="hybridMultilevel"/>
    <w:tmpl w:val="ACCA433E"/>
    <w:lvl w:ilvl="0" w:tplc="1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33747"/>
    <w:multiLevelType w:val="singleLevel"/>
    <w:tmpl w:val="2A42A102"/>
    <w:lvl w:ilvl="0">
      <w:start w:val="1"/>
      <w:numFmt w:val="lowerLetter"/>
      <w:pStyle w:val="llist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1EC1055"/>
    <w:multiLevelType w:val="hybridMultilevel"/>
    <w:tmpl w:val="431A967A"/>
    <w:lvl w:ilvl="0" w:tplc="32FA262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F2185"/>
    <w:multiLevelType w:val="hybridMultilevel"/>
    <w:tmpl w:val="59707D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021F2"/>
    <w:multiLevelType w:val="hybridMultilevel"/>
    <w:tmpl w:val="E4D44A4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556D76"/>
    <w:multiLevelType w:val="hybridMultilevel"/>
    <w:tmpl w:val="132CFD42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01CC0"/>
    <w:multiLevelType w:val="hybridMultilevel"/>
    <w:tmpl w:val="7676ECE8"/>
    <w:lvl w:ilvl="0" w:tplc="18090001">
      <w:start w:val="1"/>
      <w:numFmt w:val="bullet"/>
      <w:lvlText w:val=""/>
      <w:lvlJc w:val="left"/>
      <w:pPr>
        <w:ind w:left="20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10">
    <w:nsid w:val="360C2A34"/>
    <w:multiLevelType w:val="hybridMultilevel"/>
    <w:tmpl w:val="798EC15A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FE916BD"/>
    <w:multiLevelType w:val="hybridMultilevel"/>
    <w:tmpl w:val="FA4CC3A8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8289A"/>
    <w:multiLevelType w:val="hybridMultilevel"/>
    <w:tmpl w:val="8ACAD0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D4C"/>
    <w:multiLevelType w:val="hybridMultilevel"/>
    <w:tmpl w:val="41DE5932"/>
    <w:lvl w:ilvl="0" w:tplc="6F2E94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64225"/>
    <w:multiLevelType w:val="hybridMultilevel"/>
    <w:tmpl w:val="A11C1B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207DD5"/>
    <w:multiLevelType w:val="hybridMultilevel"/>
    <w:tmpl w:val="DB944682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37531"/>
    <w:multiLevelType w:val="hybridMultilevel"/>
    <w:tmpl w:val="F914344E"/>
    <w:lvl w:ilvl="0" w:tplc="56D23B6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FE65A8"/>
    <w:multiLevelType w:val="hybridMultilevel"/>
    <w:tmpl w:val="1FEAD412"/>
    <w:lvl w:ilvl="0" w:tplc="4C60961E">
      <w:start w:val="1"/>
      <w:numFmt w:val="lowerRoman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997452"/>
    <w:multiLevelType w:val="hybridMultilevel"/>
    <w:tmpl w:val="9EEE9D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3"/>
  </w:num>
  <w:num w:numId="9">
    <w:abstractNumId w:val="11"/>
  </w:num>
  <w:num w:numId="10">
    <w:abstractNumId w:val="9"/>
  </w:num>
  <w:num w:numId="11">
    <w:abstractNumId w:val="15"/>
  </w:num>
  <w:num w:numId="12">
    <w:abstractNumId w:val="8"/>
  </w:num>
  <w:num w:numId="13">
    <w:abstractNumId w:val="14"/>
  </w:num>
  <w:num w:numId="14">
    <w:abstractNumId w:val="16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AC"/>
    <w:rsid w:val="000033DE"/>
    <w:rsid w:val="000200D0"/>
    <w:rsid w:val="00020EEA"/>
    <w:rsid w:val="000227BF"/>
    <w:rsid w:val="00023EB6"/>
    <w:rsid w:val="00030BF6"/>
    <w:rsid w:val="00040FAC"/>
    <w:rsid w:val="00042CD1"/>
    <w:rsid w:val="00042FD4"/>
    <w:rsid w:val="000430C5"/>
    <w:rsid w:val="000457B1"/>
    <w:rsid w:val="00046AC1"/>
    <w:rsid w:val="0005121C"/>
    <w:rsid w:val="00061F75"/>
    <w:rsid w:val="00062023"/>
    <w:rsid w:val="00066616"/>
    <w:rsid w:val="000701D0"/>
    <w:rsid w:val="000734EF"/>
    <w:rsid w:val="000772BB"/>
    <w:rsid w:val="00081068"/>
    <w:rsid w:val="000810C9"/>
    <w:rsid w:val="000811EB"/>
    <w:rsid w:val="00084003"/>
    <w:rsid w:val="000858E9"/>
    <w:rsid w:val="00094F53"/>
    <w:rsid w:val="00095B05"/>
    <w:rsid w:val="000A1239"/>
    <w:rsid w:val="000A268B"/>
    <w:rsid w:val="000B1C7E"/>
    <w:rsid w:val="000B2887"/>
    <w:rsid w:val="000B29AB"/>
    <w:rsid w:val="000B2CA1"/>
    <w:rsid w:val="000B46F7"/>
    <w:rsid w:val="000B57D9"/>
    <w:rsid w:val="000B7C2D"/>
    <w:rsid w:val="000C11AF"/>
    <w:rsid w:val="000C483E"/>
    <w:rsid w:val="000C59C0"/>
    <w:rsid w:val="000D1870"/>
    <w:rsid w:val="000D4874"/>
    <w:rsid w:val="000E2612"/>
    <w:rsid w:val="000E2C18"/>
    <w:rsid w:val="000E717A"/>
    <w:rsid w:val="000F19F3"/>
    <w:rsid w:val="00100004"/>
    <w:rsid w:val="001052C3"/>
    <w:rsid w:val="0010637D"/>
    <w:rsid w:val="00106555"/>
    <w:rsid w:val="00106B13"/>
    <w:rsid w:val="001215D4"/>
    <w:rsid w:val="00123159"/>
    <w:rsid w:val="00123D88"/>
    <w:rsid w:val="00127FC1"/>
    <w:rsid w:val="00130114"/>
    <w:rsid w:val="00136097"/>
    <w:rsid w:val="001360BB"/>
    <w:rsid w:val="001405AE"/>
    <w:rsid w:val="00140B03"/>
    <w:rsid w:val="00141FCA"/>
    <w:rsid w:val="00142937"/>
    <w:rsid w:val="00145C73"/>
    <w:rsid w:val="001464F0"/>
    <w:rsid w:val="001535A6"/>
    <w:rsid w:val="001544AC"/>
    <w:rsid w:val="001601D8"/>
    <w:rsid w:val="001862D5"/>
    <w:rsid w:val="00195D89"/>
    <w:rsid w:val="001A0153"/>
    <w:rsid w:val="001A32FE"/>
    <w:rsid w:val="001B036E"/>
    <w:rsid w:val="001B1CEB"/>
    <w:rsid w:val="001B22A5"/>
    <w:rsid w:val="001B3CC8"/>
    <w:rsid w:val="001B5F4C"/>
    <w:rsid w:val="001B676F"/>
    <w:rsid w:val="001B67E1"/>
    <w:rsid w:val="001C07F3"/>
    <w:rsid w:val="001C3F9F"/>
    <w:rsid w:val="001D1CB8"/>
    <w:rsid w:val="001D1F6B"/>
    <w:rsid w:val="001D489F"/>
    <w:rsid w:val="001E227B"/>
    <w:rsid w:val="001E3F23"/>
    <w:rsid w:val="001E76B2"/>
    <w:rsid w:val="001F20F3"/>
    <w:rsid w:val="001F3D15"/>
    <w:rsid w:val="001F6FA0"/>
    <w:rsid w:val="001F7CB2"/>
    <w:rsid w:val="00201DB6"/>
    <w:rsid w:val="00207534"/>
    <w:rsid w:val="00221205"/>
    <w:rsid w:val="00221E0E"/>
    <w:rsid w:val="00223233"/>
    <w:rsid w:val="0022500A"/>
    <w:rsid w:val="00230DB6"/>
    <w:rsid w:val="00235679"/>
    <w:rsid w:val="0024716C"/>
    <w:rsid w:val="0024756C"/>
    <w:rsid w:val="0026458B"/>
    <w:rsid w:val="00275A83"/>
    <w:rsid w:val="00276A12"/>
    <w:rsid w:val="00277F3F"/>
    <w:rsid w:val="0028000D"/>
    <w:rsid w:val="00286270"/>
    <w:rsid w:val="002873A6"/>
    <w:rsid w:val="00287853"/>
    <w:rsid w:val="00290AAE"/>
    <w:rsid w:val="00290C09"/>
    <w:rsid w:val="00292EB3"/>
    <w:rsid w:val="00297BAF"/>
    <w:rsid w:val="002A1BDE"/>
    <w:rsid w:val="002A337D"/>
    <w:rsid w:val="002A571F"/>
    <w:rsid w:val="002A61AB"/>
    <w:rsid w:val="002B0D88"/>
    <w:rsid w:val="002B13CC"/>
    <w:rsid w:val="002B2331"/>
    <w:rsid w:val="002B316A"/>
    <w:rsid w:val="002B5613"/>
    <w:rsid w:val="002C4078"/>
    <w:rsid w:val="002C4C07"/>
    <w:rsid w:val="002D0E7C"/>
    <w:rsid w:val="002D49FD"/>
    <w:rsid w:val="002D5B1F"/>
    <w:rsid w:val="002E52F5"/>
    <w:rsid w:val="002E5CA4"/>
    <w:rsid w:val="002F539E"/>
    <w:rsid w:val="00301F76"/>
    <w:rsid w:val="00305A22"/>
    <w:rsid w:val="00317237"/>
    <w:rsid w:val="0032269E"/>
    <w:rsid w:val="00330CD8"/>
    <w:rsid w:val="00332FF6"/>
    <w:rsid w:val="003343B2"/>
    <w:rsid w:val="0033707A"/>
    <w:rsid w:val="00340553"/>
    <w:rsid w:val="00340C6D"/>
    <w:rsid w:val="003417DE"/>
    <w:rsid w:val="00363DBE"/>
    <w:rsid w:val="00364BAC"/>
    <w:rsid w:val="00366FC4"/>
    <w:rsid w:val="0037064F"/>
    <w:rsid w:val="0037183E"/>
    <w:rsid w:val="00372266"/>
    <w:rsid w:val="0037235B"/>
    <w:rsid w:val="003839CA"/>
    <w:rsid w:val="0038709E"/>
    <w:rsid w:val="003877CB"/>
    <w:rsid w:val="00387FC3"/>
    <w:rsid w:val="003B2FDA"/>
    <w:rsid w:val="003B3CFB"/>
    <w:rsid w:val="003B626D"/>
    <w:rsid w:val="003C0C18"/>
    <w:rsid w:val="003C26C7"/>
    <w:rsid w:val="003C3742"/>
    <w:rsid w:val="003D40F5"/>
    <w:rsid w:val="003D492E"/>
    <w:rsid w:val="003E18A5"/>
    <w:rsid w:val="003E71E9"/>
    <w:rsid w:val="003F6041"/>
    <w:rsid w:val="003F6159"/>
    <w:rsid w:val="003F6349"/>
    <w:rsid w:val="004014C4"/>
    <w:rsid w:val="00401DFF"/>
    <w:rsid w:val="004023C0"/>
    <w:rsid w:val="0040505A"/>
    <w:rsid w:val="0041651E"/>
    <w:rsid w:val="00416C4A"/>
    <w:rsid w:val="004218B2"/>
    <w:rsid w:val="00425D24"/>
    <w:rsid w:val="004263AF"/>
    <w:rsid w:val="004300D1"/>
    <w:rsid w:val="004319D3"/>
    <w:rsid w:val="00432BBC"/>
    <w:rsid w:val="00440E98"/>
    <w:rsid w:val="00453DA9"/>
    <w:rsid w:val="00454AE7"/>
    <w:rsid w:val="00465B3F"/>
    <w:rsid w:val="00471BD4"/>
    <w:rsid w:val="0047656D"/>
    <w:rsid w:val="0048718D"/>
    <w:rsid w:val="00490EAC"/>
    <w:rsid w:val="004911D7"/>
    <w:rsid w:val="0049545C"/>
    <w:rsid w:val="00497E45"/>
    <w:rsid w:val="004A0399"/>
    <w:rsid w:val="004A2BDD"/>
    <w:rsid w:val="004A3153"/>
    <w:rsid w:val="004A6B01"/>
    <w:rsid w:val="004A75B3"/>
    <w:rsid w:val="004A7D89"/>
    <w:rsid w:val="004B1E45"/>
    <w:rsid w:val="004B4A4E"/>
    <w:rsid w:val="004B5439"/>
    <w:rsid w:val="004B5476"/>
    <w:rsid w:val="004B6BA8"/>
    <w:rsid w:val="004C599C"/>
    <w:rsid w:val="004D2028"/>
    <w:rsid w:val="004E129D"/>
    <w:rsid w:val="004E2767"/>
    <w:rsid w:val="004E7605"/>
    <w:rsid w:val="004F10E6"/>
    <w:rsid w:val="004F31FE"/>
    <w:rsid w:val="004F3E78"/>
    <w:rsid w:val="004F6124"/>
    <w:rsid w:val="00500E6C"/>
    <w:rsid w:val="00505E46"/>
    <w:rsid w:val="0050660C"/>
    <w:rsid w:val="0050712B"/>
    <w:rsid w:val="0051298A"/>
    <w:rsid w:val="00521FEB"/>
    <w:rsid w:val="00530C8F"/>
    <w:rsid w:val="00533160"/>
    <w:rsid w:val="00537ED5"/>
    <w:rsid w:val="00541F7D"/>
    <w:rsid w:val="005456BF"/>
    <w:rsid w:val="00557AA8"/>
    <w:rsid w:val="00561E59"/>
    <w:rsid w:val="00567EED"/>
    <w:rsid w:val="00575E83"/>
    <w:rsid w:val="00580F46"/>
    <w:rsid w:val="00585FF4"/>
    <w:rsid w:val="0058611D"/>
    <w:rsid w:val="005A051D"/>
    <w:rsid w:val="005A32F2"/>
    <w:rsid w:val="005A3997"/>
    <w:rsid w:val="005B0138"/>
    <w:rsid w:val="005B2ACD"/>
    <w:rsid w:val="005C13E1"/>
    <w:rsid w:val="005C4F47"/>
    <w:rsid w:val="005C5E88"/>
    <w:rsid w:val="005D03A1"/>
    <w:rsid w:val="005D458E"/>
    <w:rsid w:val="005D7096"/>
    <w:rsid w:val="005E2E50"/>
    <w:rsid w:val="005F2E6C"/>
    <w:rsid w:val="005F650A"/>
    <w:rsid w:val="005F67E2"/>
    <w:rsid w:val="005F6C44"/>
    <w:rsid w:val="00602CFC"/>
    <w:rsid w:val="00604E94"/>
    <w:rsid w:val="00612436"/>
    <w:rsid w:val="0061485C"/>
    <w:rsid w:val="006150F3"/>
    <w:rsid w:val="0062224D"/>
    <w:rsid w:val="00633F8D"/>
    <w:rsid w:val="0063431C"/>
    <w:rsid w:val="0063442B"/>
    <w:rsid w:val="006370B3"/>
    <w:rsid w:val="00640D4D"/>
    <w:rsid w:val="00640E56"/>
    <w:rsid w:val="00650560"/>
    <w:rsid w:val="00650601"/>
    <w:rsid w:val="006533F9"/>
    <w:rsid w:val="00653B75"/>
    <w:rsid w:val="00663691"/>
    <w:rsid w:val="006707A7"/>
    <w:rsid w:val="006769D1"/>
    <w:rsid w:val="00681CD8"/>
    <w:rsid w:val="0068268E"/>
    <w:rsid w:val="00683826"/>
    <w:rsid w:val="006848BC"/>
    <w:rsid w:val="0069346F"/>
    <w:rsid w:val="00693B96"/>
    <w:rsid w:val="006A06BA"/>
    <w:rsid w:val="006A1341"/>
    <w:rsid w:val="006A3438"/>
    <w:rsid w:val="006A3CB6"/>
    <w:rsid w:val="006A64CF"/>
    <w:rsid w:val="006A6FD6"/>
    <w:rsid w:val="006B065C"/>
    <w:rsid w:val="006B7037"/>
    <w:rsid w:val="006C1061"/>
    <w:rsid w:val="006C240A"/>
    <w:rsid w:val="006C4962"/>
    <w:rsid w:val="006D09E6"/>
    <w:rsid w:val="006D2B90"/>
    <w:rsid w:val="006D3CC6"/>
    <w:rsid w:val="006D5419"/>
    <w:rsid w:val="006D5B4D"/>
    <w:rsid w:val="006D7E9F"/>
    <w:rsid w:val="006E07A0"/>
    <w:rsid w:val="006E452C"/>
    <w:rsid w:val="006E71AC"/>
    <w:rsid w:val="006F44B9"/>
    <w:rsid w:val="006F52D4"/>
    <w:rsid w:val="007003E4"/>
    <w:rsid w:val="0070466F"/>
    <w:rsid w:val="00705703"/>
    <w:rsid w:val="00706ED4"/>
    <w:rsid w:val="00706F56"/>
    <w:rsid w:val="00711794"/>
    <w:rsid w:val="00716A7D"/>
    <w:rsid w:val="00716C17"/>
    <w:rsid w:val="00721607"/>
    <w:rsid w:val="00725F99"/>
    <w:rsid w:val="007267B5"/>
    <w:rsid w:val="00726D49"/>
    <w:rsid w:val="00730D90"/>
    <w:rsid w:val="0073510D"/>
    <w:rsid w:val="0074190D"/>
    <w:rsid w:val="00743E3A"/>
    <w:rsid w:val="0074707A"/>
    <w:rsid w:val="00747892"/>
    <w:rsid w:val="00761A5B"/>
    <w:rsid w:val="007627AB"/>
    <w:rsid w:val="00765897"/>
    <w:rsid w:val="0077271B"/>
    <w:rsid w:val="007848A1"/>
    <w:rsid w:val="007877F9"/>
    <w:rsid w:val="007905F4"/>
    <w:rsid w:val="007963F1"/>
    <w:rsid w:val="007A519F"/>
    <w:rsid w:val="007A73B9"/>
    <w:rsid w:val="007B257D"/>
    <w:rsid w:val="007B73D1"/>
    <w:rsid w:val="007B7DEE"/>
    <w:rsid w:val="007D04FF"/>
    <w:rsid w:val="007D1008"/>
    <w:rsid w:val="007D2006"/>
    <w:rsid w:val="007D3213"/>
    <w:rsid w:val="007D4AC8"/>
    <w:rsid w:val="007D6DDF"/>
    <w:rsid w:val="007D7D21"/>
    <w:rsid w:val="007E07CC"/>
    <w:rsid w:val="007E08A7"/>
    <w:rsid w:val="007E125A"/>
    <w:rsid w:val="007E604E"/>
    <w:rsid w:val="0080072C"/>
    <w:rsid w:val="008039F7"/>
    <w:rsid w:val="008065F0"/>
    <w:rsid w:val="00820066"/>
    <w:rsid w:val="0082041C"/>
    <w:rsid w:val="0082130F"/>
    <w:rsid w:val="0082632F"/>
    <w:rsid w:val="00836A76"/>
    <w:rsid w:val="00840684"/>
    <w:rsid w:val="0084169F"/>
    <w:rsid w:val="00841BAE"/>
    <w:rsid w:val="00843BD8"/>
    <w:rsid w:val="0084718D"/>
    <w:rsid w:val="008545A3"/>
    <w:rsid w:val="0086146C"/>
    <w:rsid w:val="00863F31"/>
    <w:rsid w:val="008644B9"/>
    <w:rsid w:val="0087050E"/>
    <w:rsid w:val="00871B6D"/>
    <w:rsid w:val="00872E1B"/>
    <w:rsid w:val="00885863"/>
    <w:rsid w:val="00887D02"/>
    <w:rsid w:val="0089348D"/>
    <w:rsid w:val="008944A5"/>
    <w:rsid w:val="00895B43"/>
    <w:rsid w:val="00897FC1"/>
    <w:rsid w:val="008A17B0"/>
    <w:rsid w:val="008A507A"/>
    <w:rsid w:val="008A6467"/>
    <w:rsid w:val="008A7E9B"/>
    <w:rsid w:val="008B1B17"/>
    <w:rsid w:val="008B2103"/>
    <w:rsid w:val="008B2BC7"/>
    <w:rsid w:val="008B2EDF"/>
    <w:rsid w:val="008B636D"/>
    <w:rsid w:val="008C1165"/>
    <w:rsid w:val="008D2408"/>
    <w:rsid w:val="008D2B63"/>
    <w:rsid w:val="008D4259"/>
    <w:rsid w:val="008D4B1B"/>
    <w:rsid w:val="008E4B84"/>
    <w:rsid w:val="008F1103"/>
    <w:rsid w:val="008F19B0"/>
    <w:rsid w:val="008F1E82"/>
    <w:rsid w:val="008F2B11"/>
    <w:rsid w:val="009041D2"/>
    <w:rsid w:val="009063AA"/>
    <w:rsid w:val="0090669B"/>
    <w:rsid w:val="009211C0"/>
    <w:rsid w:val="00933B74"/>
    <w:rsid w:val="00937896"/>
    <w:rsid w:val="00940BF6"/>
    <w:rsid w:val="00940D01"/>
    <w:rsid w:val="00944BF8"/>
    <w:rsid w:val="00946213"/>
    <w:rsid w:val="0095196C"/>
    <w:rsid w:val="00952F02"/>
    <w:rsid w:val="00961928"/>
    <w:rsid w:val="00965B2A"/>
    <w:rsid w:val="0096656A"/>
    <w:rsid w:val="00966D15"/>
    <w:rsid w:val="00973B82"/>
    <w:rsid w:val="00976A49"/>
    <w:rsid w:val="00984EDA"/>
    <w:rsid w:val="009877FA"/>
    <w:rsid w:val="00993B51"/>
    <w:rsid w:val="00993C80"/>
    <w:rsid w:val="00995AD5"/>
    <w:rsid w:val="009A2043"/>
    <w:rsid w:val="009A24F7"/>
    <w:rsid w:val="009A3D67"/>
    <w:rsid w:val="009B39AC"/>
    <w:rsid w:val="009D0D66"/>
    <w:rsid w:val="009D76F8"/>
    <w:rsid w:val="009D7954"/>
    <w:rsid w:val="009E3A72"/>
    <w:rsid w:val="009F0336"/>
    <w:rsid w:val="009F54F2"/>
    <w:rsid w:val="009F6FB4"/>
    <w:rsid w:val="00A00CD2"/>
    <w:rsid w:val="00A00DE3"/>
    <w:rsid w:val="00A0204A"/>
    <w:rsid w:val="00A072AC"/>
    <w:rsid w:val="00A13A3F"/>
    <w:rsid w:val="00A201CB"/>
    <w:rsid w:val="00A21B1C"/>
    <w:rsid w:val="00A26074"/>
    <w:rsid w:val="00A26593"/>
    <w:rsid w:val="00A35257"/>
    <w:rsid w:val="00A37DC7"/>
    <w:rsid w:val="00A4527A"/>
    <w:rsid w:val="00A456DC"/>
    <w:rsid w:val="00A464C1"/>
    <w:rsid w:val="00A50D87"/>
    <w:rsid w:val="00A525E8"/>
    <w:rsid w:val="00A52A63"/>
    <w:rsid w:val="00A67D1B"/>
    <w:rsid w:val="00A74E28"/>
    <w:rsid w:val="00A81E5D"/>
    <w:rsid w:val="00A82A24"/>
    <w:rsid w:val="00A844DF"/>
    <w:rsid w:val="00A851A6"/>
    <w:rsid w:val="00A86958"/>
    <w:rsid w:val="00A86C5F"/>
    <w:rsid w:val="00A870BB"/>
    <w:rsid w:val="00A90E9A"/>
    <w:rsid w:val="00A94FE5"/>
    <w:rsid w:val="00AA53E2"/>
    <w:rsid w:val="00AB506E"/>
    <w:rsid w:val="00AB6604"/>
    <w:rsid w:val="00AB6A8D"/>
    <w:rsid w:val="00AB7885"/>
    <w:rsid w:val="00AC0184"/>
    <w:rsid w:val="00AD1B8A"/>
    <w:rsid w:val="00AD4139"/>
    <w:rsid w:val="00AD74C3"/>
    <w:rsid w:val="00AE3D62"/>
    <w:rsid w:val="00AF2322"/>
    <w:rsid w:val="00AF6B17"/>
    <w:rsid w:val="00AF7532"/>
    <w:rsid w:val="00AF791C"/>
    <w:rsid w:val="00B00785"/>
    <w:rsid w:val="00B02661"/>
    <w:rsid w:val="00B0430B"/>
    <w:rsid w:val="00B12C6E"/>
    <w:rsid w:val="00B13A43"/>
    <w:rsid w:val="00B15FF5"/>
    <w:rsid w:val="00B2256A"/>
    <w:rsid w:val="00B22905"/>
    <w:rsid w:val="00B27AF3"/>
    <w:rsid w:val="00B328A0"/>
    <w:rsid w:val="00B32E38"/>
    <w:rsid w:val="00B331A3"/>
    <w:rsid w:val="00B35B88"/>
    <w:rsid w:val="00B40E68"/>
    <w:rsid w:val="00B41E2C"/>
    <w:rsid w:val="00B4328C"/>
    <w:rsid w:val="00B47A87"/>
    <w:rsid w:val="00B51F63"/>
    <w:rsid w:val="00B52DDD"/>
    <w:rsid w:val="00B5354B"/>
    <w:rsid w:val="00B54078"/>
    <w:rsid w:val="00B644E0"/>
    <w:rsid w:val="00B7164E"/>
    <w:rsid w:val="00B74571"/>
    <w:rsid w:val="00B74CA5"/>
    <w:rsid w:val="00B8234C"/>
    <w:rsid w:val="00B84953"/>
    <w:rsid w:val="00B90C8A"/>
    <w:rsid w:val="00B916B2"/>
    <w:rsid w:val="00BB0E6F"/>
    <w:rsid w:val="00BB49A3"/>
    <w:rsid w:val="00BB5980"/>
    <w:rsid w:val="00BB7BAA"/>
    <w:rsid w:val="00BC0343"/>
    <w:rsid w:val="00BC327A"/>
    <w:rsid w:val="00BC529E"/>
    <w:rsid w:val="00BC7430"/>
    <w:rsid w:val="00BD7D96"/>
    <w:rsid w:val="00BE0AD1"/>
    <w:rsid w:val="00BE2631"/>
    <w:rsid w:val="00BF2D5C"/>
    <w:rsid w:val="00BF3006"/>
    <w:rsid w:val="00BF3AD5"/>
    <w:rsid w:val="00BF4915"/>
    <w:rsid w:val="00BF4E65"/>
    <w:rsid w:val="00BF4FFC"/>
    <w:rsid w:val="00BF56F8"/>
    <w:rsid w:val="00BF5AC5"/>
    <w:rsid w:val="00BF69EE"/>
    <w:rsid w:val="00BF7F06"/>
    <w:rsid w:val="00C02792"/>
    <w:rsid w:val="00C14613"/>
    <w:rsid w:val="00C24A74"/>
    <w:rsid w:val="00C32F57"/>
    <w:rsid w:val="00C434EC"/>
    <w:rsid w:val="00C462CE"/>
    <w:rsid w:val="00C50288"/>
    <w:rsid w:val="00C52595"/>
    <w:rsid w:val="00C530DA"/>
    <w:rsid w:val="00C77D0B"/>
    <w:rsid w:val="00C86F04"/>
    <w:rsid w:val="00C95240"/>
    <w:rsid w:val="00C97923"/>
    <w:rsid w:val="00CA2BC3"/>
    <w:rsid w:val="00CA4C2D"/>
    <w:rsid w:val="00CB3F02"/>
    <w:rsid w:val="00CC0E3D"/>
    <w:rsid w:val="00CC3C48"/>
    <w:rsid w:val="00CC6BB3"/>
    <w:rsid w:val="00CD26DD"/>
    <w:rsid w:val="00CD67E0"/>
    <w:rsid w:val="00CE5558"/>
    <w:rsid w:val="00CF37B3"/>
    <w:rsid w:val="00CF5CBC"/>
    <w:rsid w:val="00CF7223"/>
    <w:rsid w:val="00D057FC"/>
    <w:rsid w:val="00D10DBF"/>
    <w:rsid w:val="00D11B26"/>
    <w:rsid w:val="00D16836"/>
    <w:rsid w:val="00D201D5"/>
    <w:rsid w:val="00D243E0"/>
    <w:rsid w:val="00D24A45"/>
    <w:rsid w:val="00D24F33"/>
    <w:rsid w:val="00D253E2"/>
    <w:rsid w:val="00D26C92"/>
    <w:rsid w:val="00D40384"/>
    <w:rsid w:val="00D43187"/>
    <w:rsid w:val="00D52411"/>
    <w:rsid w:val="00D540E6"/>
    <w:rsid w:val="00D557FE"/>
    <w:rsid w:val="00D6471E"/>
    <w:rsid w:val="00D66DDD"/>
    <w:rsid w:val="00D7359C"/>
    <w:rsid w:val="00D77336"/>
    <w:rsid w:val="00D810EA"/>
    <w:rsid w:val="00D8164F"/>
    <w:rsid w:val="00D81B82"/>
    <w:rsid w:val="00D96B2F"/>
    <w:rsid w:val="00DA11C7"/>
    <w:rsid w:val="00DB71FA"/>
    <w:rsid w:val="00DC2338"/>
    <w:rsid w:val="00DC2CBC"/>
    <w:rsid w:val="00DC5BAA"/>
    <w:rsid w:val="00DD0E5F"/>
    <w:rsid w:val="00DD0FBA"/>
    <w:rsid w:val="00DD533F"/>
    <w:rsid w:val="00DD65A1"/>
    <w:rsid w:val="00DD7677"/>
    <w:rsid w:val="00DE5CA1"/>
    <w:rsid w:val="00DF1EF4"/>
    <w:rsid w:val="00DF517C"/>
    <w:rsid w:val="00DF7BA4"/>
    <w:rsid w:val="00DF7E7C"/>
    <w:rsid w:val="00E00567"/>
    <w:rsid w:val="00E0239C"/>
    <w:rsid w:val="00E029A4"/>
    <w:rsid w:val="00E04249"/>
    <w:rsid w:val="00E1063B"/>
    <w:rsid w:val="00E207D1"/>
    <w:rsid w:val="00E20CEA"/>
    <w:rsid w:val="00E22A15"/>
    <w:rsid w:val="00E27520"/>
    <w:rsid w:val="00E31868"/>
    <w:rsid w:val="00E337A6"/>
    <w:rsid w:val="00E37FDB"/>
    <w:rsid w:val="00E40164"/>
    <w:rsid w:val="00E4734E"/>
    <w:rsid w:val="00E47AF4"/>
    <w:rsid w:val="00E5528D"/>
    <w:rsid w:val="00E5776E"/>
    <w:rsid w:val="00E60016"/>
    <w:rsid w:val="00E62733"/>
    <w:rsid w:val="00E65430"/>
    <w:rsid w:val="00E65794"/>
    <w:rsid w:val="00E67090"/>
    <w:rsid w:val="00E8069F"/>
    <w:rsid w:val="00E8086C"/>
    <w:rsid w:val="00E87D31"/>
    <w:rsid w:val="00EA797E"/>
    <w:rsid w:val="00EB0829"/>
    <w:rsid w:val="00EB1E39"/>
    <w:rsid w:val="00EB2A05"/>
    <w:rsid w:val="00EB4796"/>
    <w:rsid w:val="00EC1CFB"/>
    <w:rsid w:val="00EC6E97"/>
    <w:rsid w:val="00EC743C"/>
    <w:rsid w:val="00ED4590"/>
    <w:rsid w:val="00EE6582"/>
    <w:rsid w:val="00EE676B"/>
    <w:rsid w:val="00EF59C8"/>
    <w:rsid w:val="00F01D0C"/>
    <w:rsid w:val="00F057D1"/>
    <w:rsid w:val="00F07921"/>
    <w:rsid w:val="00F16549"/>
    <w:rsid w:val="00F206C6"/>
    <w:rsid w:val="00F21178"/>
    <w:rsid w:val="00F24DDD"/>
    <w:rsid w:val="00F317E6"/>
    <w:rsid w:val="00F3192B"/>
    <w:rsid w:val="00F36AE5"/>
    <w:rsid w:val="00F502E2"/>
    <w:rsid w:val="00F51757"/>
    <w:rsid w:val="00F64556"/>
    <w:rsid w:val="00F66F4F"/>
    <w:rsid w:val="00F74C0A"/>
    <w:rsid w:val="00F7515E"/>
    <w:rsid w:val="00F76130"/>
    <w:rsid w:val="00F81355"/>
    <w:rsid w:val="00F846AF"/>
    <w:rsid w:val="00F8608A"/>
    <w:rsid w:val="00F8616C"/>
    <w:rsid w:val="00F8768C"/>
    <w:rsid w:val="00F94FF0"/>
    <w:rsid w:val="00F9739A"/>
    <w:rsid w:val="00FA41C5"/>
    <w:rsid w:val="00FA495C"/>
    <w:rsid w:val="00FA579B"/>
    <w:rsid w:val="00FB1E5E"/>
    <w:rsid w:val="00FB27B9"/>
    <w:rsid w:val="00FC57E0"/>
    <w:rsid w:val="00FC5DE1"/>
    <w:rsid w:val="00FC7CF2"/>
    <w:rsid w:val="00FD10E2"/>
    <w:rsid w:val="00FD3C80"/>
    <w:rsid w:val="00FD6073"/>
    <w:rsid w:val="00FE0104"/>
    <w:rsid w:val="00FE4149"/>
    <w:rsid w:val="00FF10C4"/>
    <w:rsid w:val="00FF255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line" o:allowincell="f" fillcolor="#a7bfde" strokecolor="none [3213]">
      <v:fill color="#a7bfde" opacity="13107f"/>
      <v:stroke color="none [3213]" weight="1.5pt"/>
      <v:imagedata embosscolor="shadow add(51)"/>
      <v:shadow on="t" color="#d4cfb3" opacity=".5" offset="19pt,-21pt" offset2="26pt,-30pt"/>
      <v:textbox style="mso-fit-shape-to-text:t" inset="28.8pt,7.2pt,14.4pt,28.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customStyle="1" w:styleId="Default">
    <w:name w:val="Default"/>
    <w:rsid w:val="00604E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953"/>
    <w:pPr>
      <w:tabs>
        <w:tab w:val="clear" w:pos="567"/>
        <w:tab w:val="clear" w:pos="822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5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84953"/>
    <w:rPr>
      <w:color w:val="0000FF"/>
      <w:u w:val="single"/>
    </w:rPr>
  </w:style>
  <w:style w:type="character" w:styleId="Emphasis">
    <w:name w:val="Emphasis"/>
    <w:basedOn w:val="DefaultParagraphFont"/>
    <w:qFormat/>
    <w:rsid w:val="0087050E"/>
    <w:rPr>
      <w:i/>
      <w:iCs/>
    </w:rPr>
  </w:style>
  <w:style w:type="paragraph" w:customStyle="1" w:styleId="Examquestion0">
    <w:name w:val="Exam question"/>
    <w:basedOn w:val="ExamQuestion"/>
    <w:link w:val="ExamquestionChar0"/>
    <w:qFormat/>
    <w:rsid w:val="00363DBE"/>
    <w:pPr>
      <w:spacing w:before="0" w:line="240" w:lineRule="auto"/>
      <w:ind w:left="0" w:firstLine="0"/>
    </w:pPr>
  </w:style>
  <w:style w:type="character" w:customStyle="1" w:styleId="ExamQuestionChar">
    <w:name w:val="Exam Question Char"/>
    <w:basedOn w:val="DefaultParagraphFont"/>
    <w:link w:val="ExamQuestion"/>
    <w:rsid w:val="00363DBE"/>
    <w:rPr>
      <w:sz w:val="24"/>
      <w:lang w:val="en-GB" w:eastAsia="en-US"/>
    </w:rPr>
  </w:style>
  <w:style w:type="character" w:customStyle="1" w:styleId="ExamquestionChar0">
    <w:name w:val="Exam question Char"/>
    <w:basedOn w:val="ExamQuestionChar"/>
    <w:link w:val="Examquestion0"/>
    <w:rsid w:val="00363DBE"/>
    <w:rPr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customStyle="1" w:styleId="Default">
    <w:name w:val="Default"/>
    <w:rsid w:val="00604E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953"/>
    <w:pPr>
      <w:tabs>
        <w:tab w:val="clear" w:pos="567"/>
        <w:tab w:val="clear" w:pos="822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5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84953"/>
    <w:rPr>
      <w:color w:val="0000FF"/>
      <w:u w:val="single"/>
    </w:rPr>
  </w:style>
  <w:style w:type="character" w:styleId="Emphasis">
    <w:name w:val="Emphasis"/>
    <w:basedOn w:val="DefaultParagraphFont"/>
    <w:qFormat/>
    <w:rsid w:val="0087050E"/>
    <w:rPr>
      <w:i/>
      <w:iCs/>
    </w:rPr>
  </w:style>
  <w:style w:type="paragraph" w:customStyle="1" w:styleId="Examquestion0">
    <w:name w:val="Exam question"/>
    <w:basedOn w:val="ExamQuestion"/>
    <w:link w:val="ExamquestionChar0"/>
    <w:qFormat/>
    <w:rsid w:val="00363DBE"/>
    <w:pPr>
      <w:spacing w:before="0" w:line="240" w:lineRule="auto"/>
      <w:ind w:left="0" w:firstLine="0"/>
    </w:pPr>
  </w:style>
  <w:style w:type="character" w:customStyle="1" w:styleId="ExamQuestionChar">
    <w:name w:val="Exam Question Char"/>
    <w:basedOn w:val="DefaultParagraphFont"/>
    <w:link w:val="ExamQuestion"/>
    <w:rsid w:val="00363DBE"/>
    <w:rPr>
      <w:sz w:val="24"/>
      <w:lang w:val="en-GB" w:eastAsia="en-US"/>
    </w:rPr>
  </w:style>
  <w:style w:type="character" w:customStyle="1" w:styleId="ExamquestionChar0">
    <w:name w:val="Exam question Char"/>
    <w:basedOn w:val="ExamQuestionChar"/>
    <w:link w:val="Examquestion0"/>
    <w:rsid w:val="00363DBE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9C863-C2AC-4310-AD4C-D79DB357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313</TotalTime>
  <Pages>8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Patricia O'Byrne</dc:creator>
  <cp:keywords>WSAD WMT Computer Science</cp:keywords>
  <cp:lastModifiedBy>DIT</cp:lastModifiedBy>
  <cp:revision>96</cp:revision>
  <cp:lastPrinted>2014-10-16T13:23:00Z</cp:lastPrinted>
  <dcterms:created xsi:type="dcterms:W3CDTF">2015-09-30T10:59:00Z</dcterms:created>
  <dcterms:modified xsi:type="dcterms:W3CDTF">2015-11-18T11:55:00Z</dcterms:modified>
</cp:coreProperties>
</file>