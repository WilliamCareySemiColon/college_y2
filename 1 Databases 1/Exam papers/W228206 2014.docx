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right"/>
        <w:rPr>
          <w:rFonts w:ascii="Arial Narrow" w:hAnsi="Arial Narrow"/>
          <w:lang w:val="en-IE" w:eastAsia="ar-SA"/>
        </w:rPr>
      </w:pPr>
      <w:bookmarkStart w:id="0" w:name="_GoBack"/>
      <w:bookmarkEnd w:id="0"/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right"/>
        <w:rPr>
          <w:rFonts w:ascii="Arial Narrow" w:hAnsi="Arial Narrow"/>
          <w:lang w:val="en-IE" w:eastAsia="ar-SA"/>
        </w:rPr>
      </w:pP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IE" w:eastAsia="en-IE"/>
        </w:rPr>
        <w:drawing>
          <wp:inline distT="0" distB="0" distL="0" distR="0">
            <wp:extent cx="998220" cy="990600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  <w:r w:rsidRPr="00A82A24">
        <w:rPr>
          <w:b/>
          <w:sz w:val="22"/>
          <w:szCs w:val="22"/>
        </w:rPr>
        <w:t>DUBLIN INSTITUTE OF TECHNOLOGY</w:t>
      </w: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 w:rsidRPr="00A82A24">
        <w:rPr>
          <w:b/>
        </w:rPr>
        <w:t>_____________</w:t>
      </w: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rPr>
          <w:rFonts w:ascii="Arial Narrow" w:hAnsi="Arial Narrow"/>
          <w:lang w:val="en-US" w:eastAsia="ar-SA"/>
        </w:rPr>
      </w:pP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rPr>
          <w:rFonts w:ascii="Arial Narrow" w:hAnsi="Arial Narrow"/>
          <w:lang w:val="en-US" w:eastAsia="ar-SA"/>
        </w:rPr>
      </w:pPr>
    </w:p>
    <w:p w:rsidR="00286270" w:rsidRPr="00A82A24" w:rsidRDefault="00286270" w:rsidP="00286270">
      <w:pPr>
        <w:keepNext/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outlineLvl w:val="3"/>
        <w:rPr>
          <w:b/>
          <w:sz w:val="36"/>
          <w:lang w:val="en-US" w:eastAsia="ar-SA"/>
        </w:rPr>
      </w:pPr>
      <w:r w:rsidRPr="00A82A24">
        <w:rPr>
          <w:b/>
          <w:sz w:val="36"/>
          <w:lang w:val="en-US" w:eastAsia="ar-SA"/>
        </w:rPr>
        <w:t>BSc. (Honours) Degree in Computer Science</w:t>
      </w:r>
    </w:p>
    <w:p w:rsidR="00286270" w:rsidRPr="00F07921" w:rsidRDefault="00286270" w:rsidP="00286270">
      <w:pPr>
        <w:keepNext/>
        <w:numPr>
          <w:ilvl w:val="3"/>
          <w:numId w:val="0"/>
        </w:numPr>
        <w:tabs>
          <w:tab w:val="clear" w:pos="567"/>
          <w:tab w:val="clear" w:pos="8222"/>
          <w:tab w:val="num" w:pos="864"/>
        </w:tabs>
        <w:suppressAutoHyphens/>
        <w:spacing w:line="240" w:lineRule="auto"/>
        <w:ind w:left="864" w:hanging="864"/>
        <w:jc w:val="center"/>
        <w:outlineLvl w:val="3"/>
        <w:rPr>
          <w:b/>
          <w:sz w:val="36"/>
          <w:lang w:val="en-US" w:eastAsia="ar-SA"/>
        </w:rPr>
      </w:pPr>
      <w:r w:rsidRPr="00F07921">
        <w:rPr>
          <w:b/>
          <w:sz w:val="36"/>
          <w:lang w:val="en-US" w:eastAsia="ar-SA"/>
        </w:rPr>
        <w:t xml:space="preserve"> </w:t>
      </w:r>
    </w:p>
    <w:p w:rsidR="00286270" w:rsidRPr="00F07921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b/>
          <w:lang w:val="en-US" w:eastAsia="ar-SA"/>
        </w:rPr>
      </w:pPr>
      <w:r w:rsidRPr="00F07921">
        <w:rPr>
          <w:b/>
          <w:lang w:val="en-US" w:eastAsia="ar-SA"/>
        </w:rPr>
        <w:t>Year 2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  <w:r w:rsidRPr="00A82A24">
        <w:rPr>
          <w:sz w:val="28"/>
          <w:lang w:val="en-IE" w:eastAsia="ar-SA"/>
        </w:rPr>
        <w:t>_______________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</w:p>
    <w:p w:rsidR="00286270" w:rsidRPr="00A82A24" w:rsidRDefault="00276A12" w:rsidP="00286270">
      <w:pPr>
        <w:keepNext/>
        <w:tabs>
          <w:tab w:val="clear" w:pos="567"/>
          <w:tab w:val="clear" w:pos="8222"/>
        </w:tabs>
        <w:suppressAutoHyphens/>
        <w:spacing w:line="240" w:lineRule="auto"/>
        <w:ind w:left="-22" w:firstLine="0"/>
        <w:jc w:val="center"/>
        <w:outlineLvl w:val="1"/>
        <w:rPr>
          <w:b/>
          <w:color w:val="000000"/>
          <w:sz w:val="28"/>
          <w:lang w:val="en-IE" w:eastAsia="ar-SA"/>
        </w:rPr>
      </w:pPr>
      <w:r>
        <w:rPr>
          <w:b/>
          <w:color w:val="000000"/>
          <w:sz w:val="28"/>
          <w:lang w:val="en-IE" w:eastAsia="ar-SA"/>
        </w:rPr>
        <w:t>WINTER</w:t>
      </w:r>
      <w:r w:rsidRPr="00A82A24">
        <w:rPr>
          <w:b/>
          <w:color w:val="000000"/>
          <w:sz w:val="28"/>
          <w:lang w:val="en-IE" w:eastAsia="ar-SA"/>
        </w:rPr>
        <w:t xml:space="preserve"> </w:t>
      </w:r>
      <w:r>
        <w:rPr>
          <w:b/>
          <w:color w:val="000000"/>
          <w:sz w:val="28"/>
          <w:lang w:val="en-IE" w:eastAsia="ar-SA"/>
        </w:rPr>
        <w:t>EXAMINATIONS 2014/2015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  <w:r w:rsidRPr="00A82A24">
        <w:rPr>
          <w:sz w:val="28"/>
          <w:lang w:val="en-IE" w:eastAsia="ar-SA"/>
        </w:rPr>
        <w:t>____________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3600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3600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</w:p>
    <w:p w:rsidR="00286270" w:rsidRPr="00A82A24" w:rsidRDefault="00286270" w:rsidP="00286270">
      <w:pPr>
        <w:keepNext/>
        <w:tabs>
          <w:tab w:val="clear" w:pos="567"/>
          <w:tab w:val="clear" w:pos="8222"/>
          <w:tab w:val="left" w:pos="3600"/>
        </w:tabs>
        <w:suppressAutoHyphens/>
        <w:spacing w:line="240" w:lineRule="auto"/>
        <w:ind w:left="0" w:firstLine="0"/>
        <w:jc w:val="center"/>
        <w:outlineLvl w:val="2"/>
        <w:rPr>
          <w:b/>
          <w:sz w:val="28"/>
          <w:lang w:val="en-IE" w:eastAsia="ar-SA"/>
        </w:rPr>
      </w:pPr>
      <w:r w:rsidRPr="00A82A24">
        <w:rPr>
          <w:b/>
          <w:sz w:val="28"/>
          <w:lang w:val="en-IE" w:eastAsia="ar-SA"/>
        </w:rPr>
        <w:t>DATABASES I</w:t>
      </w:r>
      <w:r w:rsidR="00A82A24">
        <w:rPr>
          <w:b/>
          <w:sz w:val="28"/>
          <w:lang w:val="en-IE" w:eastAsia="ar-SA"/>
        </w:rPr>
        <w:t xml:space="preserve"> [CMPU2007]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600" w:firstLine="0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600" w:firstLine="0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600" w:firstLine="0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 w:rsidRPr="00A82A24">
        <w:rPr>
          <w:lang w:val="en-IE" w:eastAsia="ar-SA"/>
        </w:rPr>
        <w:t>Ms. D. Lawless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 w:rsidRPr="00A82A24">
        <w:rPr>
          <w:lang w:val="en-IE" w:eastAsia="ar-SA"/>
        </w:rPr>
        <w:t>Dr. D. Lillis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 w:rsidRPr="00A82A24">
        <w:rPr>
          <w:lang w:val="en-IE" w:eastAsia="ar-SA"/>
        </w:rPr>
        <w:t>Mr. K. Fol</w:t>
      </w:r>
      <w:r w:rsidR="00711794" w:rsidRPr="00A82A24">
        <w:rPr>
          <w:lang w:val="en-IE" w:eastAsia="ar-SA"/>
        </w:rPr>
        <w:t>e</w:t>
      </w:r>
      <w:r w:rsidRPr="00A82A24">
        <w:rPr>
          <w:lang w:val="en-IE" w:eastAsia="ar-SA"/>
        </w:rPr>
        <w:t>y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420" w:firstLine="0"/>
        <w:rPr>
          <w:lang w:val="en-IE" w:eastAsia="ar-SA"/>
        </w:rPr>
      </w:pPr>
      <w:r w:rsidRPr="00A82A24">
        <w:rPr>
          <w:lang w:val="en-IE" w:eastAsia="ar-SA"/>
        </w:rPr>
        <w:t xml:space="preserve"> 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600" w:firstLine="0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 w:rsidRPr="00A82A24">
        <w:rPr>
          <w:lang w:val="en-IE" w:eastAsia="ar-SA"/>
        </w:rPr>
        <w:t xml:space="preserve">                            </w:t>
      </w:r>
    </w:p>
    <w:p w:rsidR="00286270" w:rsidRPr="00A82A24" w:rsidRDefault="00A82A24" w:rsidP="00A82A24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proofErr w:type="gramStart"/>
      <w:r>
        <w:rPr>
          <w:lang w:val="en-IE" w:eastAsia="ar-SA"/>
        </w:rPr>
        <w:t>FRIDAY 19</w:t>
      </w:r>
      <w:r>
        <w:rPr>
          <w:vertAlign w:val="superscript"/>
          <w:lang w:val="en-IE" w:eastAsia="ar-SA"/>
        </w:rPr>
        <w:t>TH</w:t>
      </w:r>
      <w:r>
        <w:rPr>
          <w:lang w:val="en-IE" w:eastAsia="ar-SA"/>
        </w:rPr>
        <w:t xml:space="preserve"> DECEMBER </w:t>
      </w:r>
      <w:r w:rsidRPr="00A82A24">
        <w:rPr>
          <w:lang w:val="en-IE" w:eastAsia="ar-SA"/>
        </w:rPr>
        <w:t>2014</w:t>
      </w:r>
      <w:r>
        <w:rPr>
          <w:lang w:val="en-IE" w:eastAsia="ar-SA"/>
        </w:rPr>
        <w:t xml:space="preserve">                </w:t>
      </w:r>
      <w:r w:rsidR="00AB7885">
        <w:rPr>
          <w:lang w:val="en-IE" w:eastAsia="ar-SA"/>
        </w:rPr>
        <w:t xml:space="preserve"> 9.3</w:t>
      </w:r>
      <w:r w:rsidRPr="00A82A24">
        <w:rPr>
          <w:lang w:val="en-IE" w:eastAsia="ar-SA"/>
        </w:rPr>
        <w:t>0</w:t>
      </w:r>
      <w:r w:rsidR="00AB7885">
        <w:rPr>
          <w:lang w:val="en-IE" w:eastAsia="ar-SA"/>
        </w:rPr>
        <w:t xml:space="preserve"> A.M</w:t>
      </w:r>
      <w:r>
        <w:rPr>
          <w:lang w:val="en-IE" w:eastAsia="ar-SA"/>
        </w:rPr>
        <w:t xml:space="preserve">. </w:t>
      </w:r>
      <w:r w:rsidRPr="00A82A24">
        <w:rPr>
          <w:lang w:val="en-IE" w:eastAsia="ar-SA"/>
        </w:rPr>
        <w:t>-</w:t>
      </w:r>
      <w:r>
        <w:rPr>
          <w:lang w:val="en-IE" w:eastAsia="ar-SA"/>
        </w:rPr>
        <w:t xml:space="preserve"> </w:t>
      </w:r>
      <w:r w:rsidR="00AB7885">
        <w:rPr>
          <w:lang w:val="en-IE" w:eastAsia="ar-SA"/>
        </w:rPr>
        <w:t>11.3</w:t>
      </w:r>
      <w:r w:rsidRPr="00A82A24">
        <w:rPr>
          <w:lang w:val="en-IE" w:eastAsia="ar-SA"/>
        </w:rPr>
        <w:t>0</w:t>
      </w:r>
      <w:r w:rsidR="00AB7885">
        <w:rPr>
          <w:lang w:val="en-IE" w:eastAsia="ar-SA"/>
        </w:rPr>
        <w:t xml:space="preserve"> A</w:t>
      </w:r>
      <w:r>
        <w:rPr>
          <w:lang w:val="en-IE" w:eastAsia="ar-SA"/>
        </w:rPr>
        <w:t>.M.</w:t>
      </w:r>
      <w:proofErr w:type="gramEnd"/>
      <w:r>
        <w:rPr>
          <w:lang w:val="en-IE" w:eastAsia="ar-SA"/>
        </w:rPr>
        <w:t xml:space="preserve">                  </w:t>
      </w:r>
    </w:p>
    <w:p w:rsidR="00AB7885" w:rsidRDefault="00AB7885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</w:p>
    <w:p w:rsidR="00286270" w:rsidRPr="00A82A24" w:rsidRDefault="00276A12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>
        <w:rPr>
          <w:lang w:val="en-IE" w:eastAsia="ar-SA"/>
        </w:rPr>
        <w:t>2 HOURS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rPr>
          <w:lang w:val="en-IE" w:eastAsia="ar-SA"/>
        </w:rPr>
      </w:pP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  <w:t xml:space="preserve"> 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</w:p>
    <w:p w:rsidR="00286270" w:rsidRPr="00276A12" w:rsidRDefault="002B0D88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b/>
          <w:lang w:eastAsia="ar-SA"/>
        </w:rPr>
      </w:pPr>
      <w:r w:rsidRPr="00276A12">
        <w:rPr>
          <w:b/>
          <w:lang w:eastAsia="ar-SA"/>
        </w:rPr>
        <w:t xml:space="preserve">Answer </w:t>
      </w:r>
      <w:r w:rsidR="00604E94" w:rsidRPr="00276A12">
        <w:rPr>
          <w:b/>
          <w:u w:val="single"/>
          <w:lang w:eastAsia="ar-SA"/>
        </w:rPr>
        <w:t>ALL</w:t>
      </w:r>
      <w:r w:rsidR="00286270" w:rsidRPr="00276A12">
        <w:rPr>
          <w:b/>
          <w:lang w:eastAsia="ar-SA"/>
        </w:rPr>
        <w:t xml:space="preserve"> questions.</w:t>
      </w:r>
    </w:p>
    <w:p w:rsidR="00286270" w:rsidRPr="00A82A24" w:rsidRDefault="00286270" w:rsidP="00286270">
      <w:pPr>
        <w:tabs>
          <w:tab w:val="clear" w:pos="567"/>
          <w:tab w:val="left" w:pos="576"/>
        </w:tabs>
        <w:ind w:left="0" w:firstLine="0"/>
        <w:jc w:val="center"/>
      </w:pPr>
      <w:r w:rsidRPr="00A82A24">
        <w:t>There is a syntax table on the last page to assist you.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rFonts w:ascii="Arial Narrow" w:hAnsi="Arial Narrow"/>
          <w:lang w:val="en-IE" w:eastAsia="ar-SA"/>
        </w:rPr>
      </w:pPr>
    </w:p>
    <w:p w:rsidR="00207534" w:rsidRDefault="00207534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5"/>
      </w:tblGrid>
      <w:tr w:rsidR="00F01D0C" w:rsidTr="00F01D0C">
        <w:tc>
          <w:tcPr>
            <w:tcW w:w="5000" w:type="pct"/>
          </w:tcPr>
          <w:p w:rsidR="00CA4C2D" w:rsidRPr="00BF3006" w:rsidRDefault="00BF3006" w:rsidP="00BF300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</w:pPr>
            <w:r w:rsidRPr="00BF3006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  <w:lastRenderedPageBreak/>
              <w:t>Case Study #1</w:t>
            </w:r>
            <w:r w:rsidR="00A37DC7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  <w:t xml:space="preserve"> – D-</w:t>
            </w:r>
            <w:r w:rsidR="00604E94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  <w:t>Courier</w:t>
            </w:r>
            <w:r w:rsidR="00A37DC7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  <w:t xml:space="preserve"> Company</w:t>
            </w: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color w:val="000000"/>
                <w:szCs w:val="24"/>
                <w:lang w:val="en-IE" w:eastAsia="en-IE"/>
              </w:rPr>
            </w:pPr>
            <w:r w:rsidRPr="00287853">
              <w:rPr>
                <w:color w:val="000000"/>
                <w:szCs w:val="24"/>
                <w:lang w:val="en-IE" w:eastAsia="en-IE"/>
              </w:rPr>
              <w:t xml:space="preserve">The following relational schema (with keys underlined) and interpretation will be used in subsequent questions: </w:t>
            </w: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color w:val="000000"/>
                <w:szCs w:val="24"/>
                <w:lang w:val="en-IE" w:eastAsia="en-IE"/>
              </w:rPr>
            </w:pP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 w:rsidRPr="00287853"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courier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cID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fName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surname, salary) </w:t>
            </w: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 w:rsidRPr="00287853"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customer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cNo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cName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street, city,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county</w:t>
            </w:r>
            <w:r w:rsidR="002B13CC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ID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, phone</w:t>
            </w:r>
            <w:r w:rsidR="00743E3A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, email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) </w:t>
            </w:r>
          </w:p>
          <w:p w:rsidR="00604E94" w:rsidRPr="00287853" w:rsidRDefault="00B40E68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parcel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pNo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courierID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custNo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pdate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value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="00FD3C80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deliverTo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ID</w:t>
            </w:r>
            <w:proofErr w:type="spellEnd"/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) </w:t>
            </w: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 w:rsidRPr="00287853"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delivery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dID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delName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delStreet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delCity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delCounty</w:t>
            </w:r>
            <w:r w:rsidR="004D2028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ID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delPhone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) </w:t>
            </w:r>
          </w:p>
          <w:p w:rsidR="002B13CC" w:rsidRPr="00287853" w:rsidRDefault="002B13CC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 w:rsidRPr="00287853">
              <w:rPr>
                <w:rFonts w:ascii="Courier New" w:hAnsi="Courier New" w:cs="Courier New"/>
                <w:b/>
                <w:color w:val="000000"/>
                <w:szCs w:val="24"/>
                <w:lang w:val="en-IE" w:eastAsia="en-IE"/>
              </w:rPr>
              <w:t>county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countyID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countyName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)</w:t>
            </w:r>
          </w:p>
          <w:p w:rsidR="00604E94" w:rsidRPr="00604E94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IE" w:eastAsia="en-IE"/>
              </w:rPr>
            </w:pP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 w:rsidRPr="00287853">
              <w:rPr>
                <w:color w:val="000000"/>
                <w:szCs w:val="24"/>
                <w:lang w:val="en-IE" w:eastAsia="en-IE"/>
              </w:rPr>
              <w:t xml:space="preserve">D-Courier company employs a number of couriers to collect </w:t>
            </w:r>
            <w:r w:rsidR="00B40E68">
              <w:rPr>
                <w:color w:val="000000"/>
                <w:szCs w:val="24"/>
                <w:lang w:val="en-IE" w:eastAsia="en-IE"/>
              </w:rPr>
              <w:t>parcel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s from customers and deliver each </w:t>
            </w:r>
            <w:r w:rsidR="00B40E68">
              <w:rPr>
                <w:color w:val="000000"/>
                <w:szCs w:val="24"/>
                <w:lang w:val="en-IE" w:eastAsia="en-IE"/>
              </w:rPr>
              <w:t>parcel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 to a specified name and address. </w:t>
            </w: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 w:rsidRPr="00287853">
              <w:rPr>
                <w:color w:val="000000"/>
                <w:szCs w:val="24"/>
                <w:lang w:val="en-IE" w:eastAsia="en-IE"/>
              </w:rPr>
              <w:t xml:space="preserve">Details on the couriers are stored in the 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courier </w:t>
            </w:r>
            <w:r w:rsidRPr="00287853">
              <w:rPr>
                <w:color w:val="000000"/>
                <w:szCs w:val="24"/>
                <w:lang w:val="en-IE" w:eastAsia="en-IE"/>
              </w:rPr>
              <w:t>table. Associated with each courier is a unique number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cID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>), first name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fName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>) and surname (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surname</w:t>
            </w:r>
            <w:r w:rsidRPr="00287853">
              <w:rPr>
                <w:color w:val="000000"/>
                <w:szCs w:val="24"/>
                <w:lang w:val="en-IE" w:eastAsia="en-IE"/>
              </w:rPr>
              <w:t>) and salary (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salary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). </w:t>
            </w: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 w:rsidRPr="00287853">
              <w:rPr>
                <w:color w:val="000000"/>
                <w:szCs w:val="24"/>
                <w:lang w:val="en-IE" w:eastAsia="en-IE"/>
              </w:rPr>
              <w:t xml:space="preserve">Details on customers are stored in the 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customer </w:t>
            </w:r>
            <w:r w:rsidRPr="00287853">
              <w:rPr>
                <w:color w:val="000000"/>
                <w:szCs w:val="24"/>
                <w:lang w:val="en-IE" w:eastAsia="en-IE"/>
              </w:rPr>
              <w:t>table. Each customer has a unique number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cNo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>). Also stored a</w:t>
            </w:r>
            <w:r w:rsidR="00743E3A">
              <w:rPr>
                <w:color w:val="000000"/>
                <w:szCs w:val="24"/>
                <w:lang w:val="en-IE" w:eastAsia="en-IE"/>
              </w:rPr>
              <w:t xml:space="preserve">re the customer’s name, address, email address 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and phone number. </w:t>
            </w: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 w:rsidRPr="00287853">
              <w:rPr>
                <w:color w:val="000000"/>
                <w:szCs w:val="24"/>
                <w:lang w:val="en-IE" w:eastAsia="en-IE"/>
              </w:rPr>
              <w:t xml:space="preserve">Information on </w:t>
            </w:r>
            <w:r w:rsidR="00B40E68">
              <w:rPr>
                <w:color w:val="000000"/>
                <w:szCs w:val="24"/>
                <w:lang w:val="en-IE" w:eastAsia="en-IE"/>
              </w:rPr>
              <w:t>parcel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s is stored in the </w:t>
            </w:r>
            <w:r w:rsidR="00B40E68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parcel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 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table. A unique code is assigned to each </w:t>
            </w:r>
            <w:r w:rsidR="00B40E68">
              <w:rPr>
                <w:color w:val="000000"/>
                <w:szCs w:val="24"/>
                <w:lang w:val="en-IE" w:eastAsia="en-IE"/>
              </w:rPr>
              <w:t>parcel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 (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number</w:t>
            </w:r>
            <w:r w:rsidRPr="00287853">
              <w:rPr>
                <w:color w:val="000000"/>
                <w:szCs w:val="24"/>
                <w:lang w:val="en-IE" w:eastAsia="en-IE"/>
              </w:rPr>
              <w:t>) and the courier ID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courierID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 xml:space="preserve">) is stored to indicate which courier is responsible for collection and delivery of the </w:t>
            </w:r>
            <w:r w:rsidR="00B40E68">
              <w:rPr>
                <w:color w:val="000000"/>
                <w:szCs w:val="24"/>
                <w:lang w:val="en-IE" w:eastAsia="en-IE"/>
              </w:rPr>
              <w:t>parcel</w:t>
            </w:r>
            <w:r w:rsidRPr="00287853">
              <w:rPr>
                <w:color w:val="000000"/>
                <w:szCs w:val="24"/>
                <w:lang w:val="en-IE" w:eastAsia="en-IE"/>
              </w:rPr>
              <w:t>. Also stored is the customer number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custNo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>), the date the job was entered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pdate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 xml:space="preserve">), the value of the </w:t>
            </w:r>
            <w:r w:rsidR="00B40E68">
              <w:rPr>
                <w:color w:val="000000"/>
                <w:szCs w:val="24"/>
                <w:lang w:val="en-IE" w:eastAsia="en-IE"/>
              </w:rPr>
              <w:t>parcel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 (in Euros), and the ID of the company or person it is to be delivered to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delivery</w:t>
            </w:r>
            <w:r w:rsidR="00FD3C80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To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ID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 xml:space="preserve">). </w:t>
            </w:r>
          </w:p>
          <w:p w:rsidR="00604E94" w:rsidRPr="00287853" w:rsidRDefault="00604E94" w:rsidP="00604E94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 w:rsidRPr="00287853">
              <w:rPr>
                <w:color w:val="000000"/>
                <w:szCs w:val="24"/>
                <w:lang w:val="en-IE" w:eastAsia="en-IE"/>
              </w:rPr>
              <w:t xml:space="preserve">Details on where to deliver the </w:t>
            </w:r>
            <w:r w:rsidR="00B40E68">
              <w:rPr>
                <w:color w:val="000000"/>
                <w:szCs w:val="24"/>
                <w:lang w:val="en-IE" w:eastAsia="en-IE"/>
              </w:rPr>
              <w:t>parcel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 are stored in the 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delivery </w:t>
            </w:r>
            <w:r w:rsidRPr="00287853">
              <w:rPr>
                <w:color w:val="000000"/>
                <w:szCs w:val="24"/>
                <w:lang w:val="en-IE" w:eastAsia="en-IE"/>
              </w:rPr>
              <w:t>table. The table holds a unique ID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dID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>)</w:t>
            </w:r>
            <w:r w:rsidR="00FD3C80" w:rsidRPr="00287853">
              <w:rPr>
                <w:color w:val="000000"/>
                <w:szCs w:val="24"/>
                <w:lang w:val="en-IE" w:eastAsia="en-IE"/>
              </w:rPr>
              <w:t xml:space="preserve">, </w:t>
            </w:r>
            <w:r w:rsidRPr="00287853">
              <w:rPr>
                <w:color w:val="000000"/>
                <w:szCs w:val="24"/>
                <w:lang w:val="en-IE" w:eastAsia="en-IE"/>
              </w:rPr>
              <w:t>the delivery name,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delName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>), delivery address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delStreet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delCity</w:t>
            </w:r>
            <w:proofErr w:type="spellEnd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delCounty</w:t>
            </w:r>
            <w:r w:rsidR="004D2028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ID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>) and phone number (</w:t>
            </w:r>
            <w:proofErr w:type="spellStart"/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delPhone</w:t>
            </w:r>
            <w:proofErr w:type="spellEnd"/>
            <w:r w:rsidRPr="00287853">
              <w:rPr>
                <w:color w:val="000000"/>
                <w:szCs w:val="24"/>
                <w:lang w:val="en-IE" w:eastAsia="en-IE"/>
              </w:rPr>
              <w:t xml:space="preserve">). </w:t>
            </w:r>
            <w:r w:rsidR="00FD3C80" w:rsidRPr="00287853">
              <w:rPr>
                <w:color w:val="000000"/>
                <w:szCs w:val="24"/>
                <w:lang w:val="en-IE" w:eastAsia="en-IE"/>
              </w:rPr>
              <w:t xml:space="preserve">Each </w:t>
            </w:r>
            <w:r w:rsidR="00B40E68">
              <w:rPr>
                <w:color w:val="000000"/>
                <w:szCs w:val="24"/>
                <w:lang w:val="en-IE" w:eastAsia="en-IE"/>
              </w:rPr>
              <w:t>parcel</w:t>
            </w:r>
            <w:r w:rsidR="00FD3C80" w:rsidRPr="00287853">
              <w:rPr>
                <w:color w:val="000000"/>
                <w:szCs w:val="24"/>
                <w:lang w:val="en-IE" w:eastAsia="en-IE"/>
              </w:rPr>
              <w:t xml:space="preserve"> will appear only once in the </w:t>
            </w:r>
            <w:r w:rsidR="00FD3C80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delivery</w:t>
            </w:r>
            <w:r w:rsidR="00FD3C80" w:rsidRPr="00287853">
              <w:rPr>
                <w:color w:val="000000"/>
                <w:szCs w:val="24"/>
                <w:lang w:val="en-IE" w:eastAsia="en-IE"/>
              </w:rPr>
              <w:t xml:space="preserve"> table.</w:t>
            </w:r>
          </w:p>
          <w:p w:rsidR="00F01D0C" w:rsidRPr="0074190D" w:rsidRDefault="00604E94" w:rsidP="0022500A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color w:val="000000"/>
                <w:sz w:val="23"/>
                <w:szCs w:val="23"/>
                <w:lang w:val="en-IE" w:eastAsia="en-IE"/>
              </w:rPr>
            </w:pPr>
            <w:r w:rsidRPr="0074190D">
              <w:rPr>
                <w:color w:val="000000"/>
                <w:szCs w:val="24"/>
                <w:lang w:val="en-IE" w:eastAsia="en-IE"/>
              </w:rPr>
              <w:t>Note that one c</w:t>
            </w:r>
            <w:r w:rsidR="0074190D">
              <w:rPr>
                <w:color w:val="000000"/>
                <w:szCs w:val="24"/>
                <w:lang w:val="en-IE" w:eastAsia="en-IE"/>
              </w:rPr>
              <w:t xml:space="preserve">ustomer may have many </w:t>
            </w:r>
            <w:r w:rsidR="00B40E68">
              <w:rPr>
                <w:color w:val="000000"/>
                <w:szCs w:val="24"/>
                <w:lang w:val="en-IE" w:eastAsia="en-IE"/>
              </w:rPr>
              <w:t>parcel</w:t>
            </w:r>
            <w:r w:rsidR="0074190D">
              <w:rPr>
                <w:color w:val="000000"/>
                <w:szCs w:val="24"/>
                <w:lang w:val="en-IE" w:eastAsia="en-IE"/>
              </w:rPr>
              <w:t xml:space="preserve">s and </w:t>
            </w:r>
            <w:r w:rsidRPr="0074190D">
              <w:rPr>
                <w:color w:val="000000"/>
                <w:szCs w:val="24"/>
                <w:lang w:val="en-IE" w:eastAsia="en-IE"/>
              </w:rPr>
              <w:t xml:space="preserve">that a courier may </w:t>
            </w:r>
            <w:r w:rsidR="0074190D">
              <w:rPr>
                <w:color w:val="000000"/>
                <w:szCs w:val="24"/>
                <w:lang w:val="en-IE" w:eastAsia="en-IE"/>
              </w:rPr>
              <w:t>undertake many deliveries</w:t>
            </w:r>
            <w:r w:rsidRPr="0074190D">
              <w:rPr>
                <w:color w:val="000000"/>
                <w:szCs w:val="24"/>
                <w:lang w:val="en-IE" w:eastAsia="en-IE"/>
              </w:rPr>
              <w:t xml:space="preserve"> and that many </w:t>
            </w:r>
            <w:r w:rsidR="00B40E68">
              <w:rPr>
                <w:color w:val="000000"/>
                <w:szCs w:val="24"/>
                <w:lang w:val="en-IE" w:eastAsia="en-IE"/>
              </w:rPr>
              <w:t>parcel</w:t>
            </w:r>
            <w:r w:rsidRPr="0074190D">
              <w:rPr>
                <w:color w:val="000000"/>
                <w:szCs w:val="24"/>
                <w:lang w:val="en-IE" w:eastAsia="en-IE"/>
              </w:rPr>
              <w:t>s may be delivered to the same person and address.</w:t>
            </w:r>
            <w:r w:rsidRPr="0074190D">
              <w:rPr>
                <w:color w:val="000000"/>
                <w:sz w:val="23"/>
                <w:szCs w:val="23"/>
                <w:lang w:val="en-IE" w:eastAsia="en-IE"/>
              </w:rPr>
              <w:t xml:space="preserve"> </w:t>
            </w:r>
          </w:p>
        </w:tc>
      </w:tr>
    </w:tbl>
    <w:p w:rsidR="00D253E2" w:rsidRDefault="00D253E2"/>
    <w:p w:rsidR="00D253E2" w:rsidRDefault="00D253E2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510"/>
        <w:gridCol w:w="8339"/>
      </w:tblGrid>
      <w:tr w:rsidR="00995AD5" w:rsidTr="00706F56">
        <w:tc>
          <w:tcPr>
            <w:tcW w:w="214" w:type="pct"/>
          </w:tcPr>
          <w:p w:rsidR="00995AD5" w:rsidRPr="008545A3" w:rsidRDefault="00995AD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 w:rsidRPr="008545A3">
              <w:rPr>
                <w:b/>
              </w:rPr>
              <w:t>1.</w:t>
            </w:r>
          </w:p>
        </w:tc>
        <w:tc>
          <w:tcPr>
            <w:tcW w:w="276" w:type="pct"/>
          </w:tcPr>
          <w:p w:rsidR="00995AD5" w:rsidRPr="008545A3" w:rsidRDefault="00995AD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 w:rsidRPr="008545A3">
              <w:rPr>
                <w:b/>
              </w:rPr>
              <w:t>(a)</w:t>
            </w:r>
          </w:p>
        </w:tc>
        <w:tc>
          <w:tcPr>
            <w:tcW w:w="4510" w:type="pct"/>
          </w:tcPr>
          <w:p w:rsidR="00995AD5" w:rsidRDefault="00F8616C" w:rsidP="006A64CF">
            <w:pPr>
              <w:pStyle w:val="ExamQuestion"/>
              <w:spacing w:before="0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Expl</w:t>
            </w:r>
            <w:r w:rsidR="00223233">
              <w:rPr>
                <w:szCs w:val="24"/>
              </w:rPr>
              <w:t>ain the following concepts</w:t>
            </w:r>
            <w:r>
              <w:rPr>
                <w:szCs w:val="24"/>
              </w:rPr>
              <w:t>:</w:t>
            </w:r>
          </w:p>
          <w:p w:rsidR="00F8616C" w:rsidRPr="006A64CF" w:rsidRDefault="00F8616C" w:rsidP="000701D0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6A64CF">
              <w:rPr>
                <w:rFonts w:ascii="Times New Roman" w:hAnsi="Times New Roman" w:cs="Times New Roman"/>
                <w:sz w:val="24"/>
              </w:rPr>
              <w:t>Entity</w:t>
            </w:r>
          </w:p>
          <w:p w:rsidR="00F8616C" w:rsidRPr="006A64CF" w:rsidRDefault="00F8616C" w:rsidP="000701D0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6A64CF">
              <w:rPr>
                <w:rFonts w:ascii="Times New Roman" w:hAnsi="Times New Roman" w:cs="Times New Roman"/>
                <w:sz w:val="24"/>
              </w:rPr>
              <w:t>Attribute</w:t>
            </w:r>
          </w:p>
          <w:p w:rsidR="00F8616C" w:rsidRPr="006A64CF" w:rsidRDefault="00F8616C" w:rsidP="000701D0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6A64CF">
              <w:rPr>
                <w:rFonts w:ascii="Times New Roman" w:hAnsi="Times New Roman" w:cs="Times New Roman"/>
                <w:sz w:val="24"/>
              </w:rPr>
              <w:t>Primary Key</w:t>
            </w:r>
          </w:p>
          <w:p w:rsidR="00F8616C" w:rsidRPr="006A64CF" w:rsidRDefault="00F8616C" w:rsidP="000701D0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6A64CF">
              <w:rPr>
                <w:rFonts w:ascii="Times New Roman" w:hAnsi="Times New Roman" w:cs="Times New Roman"/>
                <w:sz w:val="24"/>
              </w:rPr>
              <w:t>Foreign Key</w:t>
            </w:r>
          </w:p>
          <w:p w:rsidR="00F8616C" w:rsidRDefault="00F8616C" w:rsidP="006A64CF">
            <w:pPr>
              <w:pStyle w:val="ExamQuestion"/>
              <w:spacing w:before="0" w:line="240" w:lineRule="auto"/>
              <w:ind w:left="0" w:firstLine="0"/>
            </w:pPr>
            <w:r>
              <w:rPr>
                <w:szCs w:val="24"/>
              </w:rPr>
              <w:t xml:space="preserve">Illustrate your answer by drawing an </w:t>
            </w:r>
            <w:r w:rsidR="00223233" w:rsidRPr="000701D0">
              <w:rPr>
                <w:i/>
                <w:szCs w:val="24"/>
              </w:rPr>
              <w:t>Entity Relationship diagram (ERD)</w:t>
            </w:r>
            <w:r w:rsidR="00223233">
              <w:rPr>
                <w:szCs w:val="24"/>
              </w:rPr>
              <w:t xml:space="preserve"> </w:t>
            </w:r>
            <w:r>
              <w:rPr>
                <w:szCs w:val="24"/>
              </w:rPr>
              <w:t>for the case study above.</w:t>
            </w:r>
          </w:p>
          <w:p w:rsidR="00995AD5" w:rsidRPr="00AB6A8D" w:rsidRDefault="00706F56" w:rsidP="000701D0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jc w:val="right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995AD5" w:rsidRPr="00AB6A8D">
              <w:rPr>
                <w:b/>
              </w:rPr>
              <w:t>(</w:t>
            </w:r>
            <w:r w:rsidR="00223233" w:rsidRPr="00AB6A8D">
              <w:rPr>
                <w:b/>
              </w:rPr>
              <w:t>20</w:t>
            </w:r>
            <w:r w:rsidR="00FA41C5" w:rsidRPr="00AB6A8D">
              <w:rPr>
                <w:b/>
              </w:rPr>
              <w:t xml:space="preserve"> </w:t>
            </w:r>
            <w:r w:rsidR="00995AD5" w:rsidRPr="00AB6A8D">
              <w:rPr>
                <w:b/>
              </w:rPr>
              <w:t xml:space="preserve"> marks)</w:t>
            </w:r>
          </w:p>
        </w:tc>
      </w:tr>
      <w:tr w:rsidR="00995AD5" w:rsidTr="00706F56">
        <w:tc>
          <w:tcPr>
            <w:tcW w:w="214" w:type="pct"/>
          </w:tcPr>
          <w:p w:rsidR="00995AD5" w:rsidRDefault="00995AD5" w:rsidP="006A64CF">
            <w:pPr>
              <w:pStyle w:val="ExamQuestion"/>
              <w:spacing w:before="0" w:line="240" w:lineRule="auto"/>
              <w:ind w:left="0" w:firstLine="0"/>
            </w:pPr>
          </w:p>
        </w:tc>
        <w:tc>
          <w:tcPr>
            <w:tcW w:w="276" w:type="pct"/>
          </w:tcPr>
          <w:p w:rsidR="00995AD5" w:rsidRPr="008545A3" w:rsidRDefault="008D4259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(b</w:t>
            </w:r>
            <w:r w:rsidR="00995AD5" w:rsidRPr="008545A3">
              <w:rPr>
                <w:b/>
              </w:rPr>
              <w:t>)</w:t>
            </w:r>
          </w:p>
        </w:tc>
        <w:tc>
          <w:tcPr>
            <w:tcW w:w="4510" w:type="pct"/>
          </w:tcPr>
          <w:p w:rsidR="00FA579B" w:rsidRDefault="000701D0" w:rsidP="006A64CF">
            <w:pPr>
              <w:pStyle w:val="ExamQuestion"/>
              <w:spacing w:before="0" w:line="240" w:lineRule="auto"/>
              <w:ind w:left="0" w:firstLine="0"/>
            </w:pPr>
            <w:r>
              <w:t>In the D-Courier database, a</w:t>
            </w:r>
            <w:r w:rsidR="00743E3A">
              <w:t>ll identifiers for all data must be numeric capab</w:t>
            </w:r>
            <w:r>
              <w:t>le of storing up to 6 digits;</w:t>
            </w:r>
            <w:r w:rsidR="00743E3A">
              <w:t xml:space="preserve"> </w:t>
            </w:r>
            <w:r>
              <w:t>a</w:t>
            </w:r>
            <w:r w:rsidR="00FA579B">
              <w:t>ll names</w:t>
            </w:r>
            <w:r w:rsidR="00B40E68">
              <w:t>, addresses and phone numbers</w:t>
            </w:r>
            <w:r>
              <w:t xml:space="preserve"> must be alphanumeric </w:t>
            </w:r>
            <w:r w:rsidR="00FA579B">
              <w:t>capable</w:t>
            </w:r>
            <w:r>
              <w:t xml:space="preserve"> of storing up to 30 characters; a</w:t>
            </w:r>
            <w:r w:rsidR="00A74E28">
              <w:t xml:space="preserve">ll monetary fields (value and salary) must be capable of storing values up to </w:t>
            </w:r>
            <w:r w:rsidR="002D5B1F">
              <w:t>99,999.99.</w:t>
            </w:r>
          </w:p>
          <w:p w:rsidR="00F8616C" w:rsidRDefault="00F8616C" w:rsidP="006A64CF">
            <w:pPr>
              <w:pStyle w:val="ExamQuestion"/>
              <w:spacing w:before="0" w:line="240" w:lineRule="auto"/>
              <w:ind w:left="0" w:firstLine="0"/>
            </w:pPr>
            <w:r>
              <w:t xml:space="preserve">Write the SQL to </w:t>
            </w:r>
            <w:r w:rsidRPr="00FA579B">
              <w:rPr>
                <w:i/>
              </w:rPr>
              <w:t>Create</w:t>
            </w:r>
            <w:r>
              <w:t xml:space="preserve"> </w:t>
            </w:r>
            <w:r w:rsidR="00F3192B">
              <w:t>all the</w:t>
            </w:r>
            <w:r>
              <w:t xml:space="preserve"> table</w:t>
            </w:r>
            <w:r w:rsidR="00F3192B">
              <w:t>s</w:t>
            </w:r>
            <w:r>
              <w:t xml:space="preserve"> including all </w:t>
            </w:r>
            <w:r w:rsidR="00FA579B" w:rsidRPr="00FA579B">
              <w:rPr>
                <w:i/>
              </w:rPr>
              <w:t>primary</w:t>
            </w:r>
            <w:r w:rsidR="00FA579B">
              <w:t xml:space="preserve"> and </w:t>
            </w:r>
            <w:r w:rsidR="00FA579B" w:rsidRPr="00FA579B">
              <w:rPr>
                <w:i/>
              </w:rPr>
              <w:t>foreign</w:t>
            </w:r>
            <w:r w:rsidR="00FA579B">
              <w:t xml:space="preserve"> key </w:t>
            </w:r>
            <w:r>
              <w:t>constraints required.</w:t>
            </w:r>
          </w:p>
          <w:p w:rsidR="00725F99" w:rsidRDefault="008A17B0" w:rsidP="006A64CF">
            <w:pPr>
              <w:pStyle w:val="ExamQuestion"/>
              <w:spacing w:before="0" w:line="240" w:lineRule="auto"/>
              <w:ind w:left="0" w:firstLine="0"/>
            </w:pPr>
            <w:r>
              <w:t xml:space="preserve">Outline </w:t>
            </w:r>
            <w:r w:rsidR="00725F99">
              <w:t>the order in which the ta</w:t>
            </w:r>
            <w:r>
              <w:t>bles need to be created and explain why.</w:t>
            </w:r>
          </w:p>
          <w:p w:rsidR="006A64CF" w:rsidRPr="00AB6A8D" w:rsidRDefault="00650601" w:rsidP="000701D0">
            <w:pPr>
              <w:pStyle w:val="ExamQuestion"/>
              <w:spacing w:before="0" w:after="0" w:line="240" w:lineRule="auto"/>
              <w:ind w:left="0" w:firstLine="0"/>
              <w:jc w:val="right"/>
              <w:rPr>
                <w:b/>
              </w:rPr>
            </w:pPr>
            <w:r w:rsidRPr="00AB6A8D">
              <w:rPr>
                <w:b/>
              </w:rPr>
              <w:t>(15 marks)</w:t>
            </w:r>
          </w:p>
        </w:tc>
      </w:tr>
      <w:tr w:rsidR="00995AD5" w:rsidTr="00706F56">
        <w:tc>
          <w:tcPr>
            <w:tcW w:w="214" w:type="pct"/>
          </w:tcPr>
          <w:p w:rsidR="00995AD5" w:rsidRPr="006A64CF" w:rsidRDefault="00995AD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</w:p>
        </w:tc>
        <w:tc>
          <w:tcPr>
            <w:tcW w:w="276" w:type="pct"/>
          </w:tcPr>
          <w:p w:rsidR="00995AD5" w:rsidRPr="008545A3" w:rsidRDefault="00995AD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 w:rsidRPr="008545A3">
              <w:rPr>
                <w:b/>
              </w:rPr>
              <w:t>(</w:t>
            </w:r>
            <w:r w:rsidR="002A571F">
              <w:rPr>
                <w:b/>
              </w:rPr>
              <w:t>c</w:t>
            </w:r>
            <w:r w:rsidRPr="008545A3">
              <w:rPr>
                <w:b/>
              </w:rPr>
              <w:t>)</w:t>
            </w:r>
          </w:p>
        </w:tc>
        <w:tc>
          <w:tcPr>
            <w:tcW w:w="4510" w:type="pct"/>
          </w:tcPr>
          <w:p w:rsidR="006A64CF" w:rsidRDefault="00995AD5" w:rsidP="006A64CF">
            <w:pPr>
              <w:pStyle w:val="ExamQuestion"/>
              <w:spacing w:before="0" w:line="240" w:lineRule="auto"/>
              <w:ind w:left="0" w:firstLine="0"/>
            </w:pPr>
            <w:r w:rsidRPr="0089348D">
              <w:t xml:space="preserve">Assuming that you have created tables </w:t>
            </w:r>
            <w:r w:rsidR="00040FAC">
              <w:t xml:space="preserve">for the D-Courier company </w:t>
            </w:r>
            <w:r w:rsidRPr="0089348D">
              <w:t xml:space="preserve">in your schema </w:t>
            </w:r>
            <w:r w:rsidR="00040FAC">
              <w:t>and you have populate</w:t>
            </w:r>
            <w:r w:rsidR="008A6467">
              <w:t>d them</w:t>
            </w:r>
            <w:r w:rsidR="00040FAC">
              <w:t xml:space="preserve"> with relevant data. </w:t>
            </w:r>
          </w:p>
          <w:p w:rsidR="00FA579B" w:rsidRDefault="00B0430B" w:rsidP="00223233">
            <w:pPr>
              <w:pStyle w:val="ExamQuestion"/>
              <w:numPr>
                <w:ilvl w:val="0"/>
                <w:numId w:val="31"/>
              </w:numPr>
              <w:spacing w:before="0" w:line="240" w:lineRule="auto"/>
              <w:ind w:left="360"/>
            </w:pPr>
            <w:r>
              <w:t xml:space="preserve">Write the SQL statements required to </w:t>
            </w:r>
            <w:r w:rsidRPr="00650601">
              <w:rPr>
                <w:i/>
              </w:rPr>
              <w:t>insert</w:t>
            </w:r>
            <w:r>
              <w:t xml:space="preserve"> the following data into the Courier table</w:t>
            </w:r>
            <w:r w:rsidR="009A24F7">
              <w:t xml:space="preserve"> and persist it</w:t>
            </w:r>
            <w:r>
              <w:t>:</w:t>
            </w:r>
          </w:p>
          <w:tbl>
            <w:tblPr>
              <w:tblStyle w:val="TableGrid"/>
              <w:tblW w:w="0" w:type="auto"/>
              <w:tblInd w:w="362" w:type="dxa"/>
              <w:tblLook w:val="04A0" w:firstRow="1" w:lastRow="0" w:firstColumn="1" w:lastColumn="0" w:noHBand="0" w:noVBand="1"/>
            </w:tblPr>
            <w:tblGrid>
              <w:gridCol w:w="1789"/>
              <w:gridCol w:w="1851"/>
              <w:gridCol w:w="1910"/>
              <w:gridCol w:w="1843"/>
            </w:tblGrid>
            <w:tr w:rsidR="00223233" w:rsidRPr="00FA579B" w:rsidTr="00223233">
              <w:tc>
                <w:tcPr>
                  <w:tcW w:w="1789" w:type="dxa"/>
                </w:tcPr>
                <w:p w:rsidR="00223233" w:rsidRPr="00FA579B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b/>
                    </w:rPr>
                  </w:pPr>
                  <w:proofErr w:type="spellStart"/>
                  <w:r w:rsidRPr="00FA579B">
                    <w:rPr>
                      <w:b/>
                      <w:color w:val="000000"/>
                      <w:szCs w:val="24"/>
                      <w:lang w:val="en-IE" w:eastAsia="en-IE"/>
                    </w:rPr>
                    <w:t>cID</w:t>
                  </w:r>
                  <w:proofErr w:type="spellEnd"/>
                </w:p>
              </w:tc>
              <w:tc>
                <w:tcPr>
                  <w:tcW w:w="1851" w:type="dxa"/>
                </w:tcPr>
                <w:p w:rsidR="00223233" w:rsidRPr="00FA579B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b/>
                    </w:rPr>
                  </w:pPr>
                  <w:proofErr w:type="spellStart"/>
                  <w:r w:rsidRPr="00FA579B">
                    <w:rPr>
                      <w:b/>
                      <w:color w:val="000000"/>
                      <w:szCs w:val="24"/>
                      <w:lang w:val="en-IE" w:eastAsia="en-IE"/>
                    </w:rPr>
                    <w:t>fName</w:t>
                  </w:r>
                  <w:proofErr w:type="spellEnd"/>
                  <w:r w:rsidRPr="00FA579B">
                    <w:rPr>
                      <w:b/>
                      <w:color w:val="000000"/>
                      <w:szCs w:val="24"/>
                      <w:lang w:val="en-IE" w:eastAsia="en-IE"/>
                    </w:rPr>
                    <w:t xml:space="preserve"> </w:t>
                  </w:r>
                </w:p>
              </w:tc>
              <w:tc>
                <w:tcPr>
                  <w:tcW w:w="1910" w:type="dxa"/>
                </w:tcPr>
                <w:p w:rsidR="00223233" w:rsidRPr="00FA579B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b/>
                    </w:rPr>
                  </w:pPr>
                  <w:r w:rsidRPr="00FA579B">
                    <w:rPr>
                      <w:b/>
                      <w:color w:val="000000"/>
                      <w:szCs w:val="24"/>
                      <w:lang w:val="en-IE" w:eastAsia="en-IE"/>
                    </w:rPr>
                    <w:t>surname</w:t>
                  </w:r>
                </w:p>
              </w:tc>
              <w:tc>
                <w:tcPr>
                  <w:tcW w:w="1843" w:type="dxa"/>
                </w:tcPr>
                <w:p w:rsidR="00223233" w:rsidRPr="00FA579B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b/>
                    </w:rPr>
                  </w:pPr>
                  <w:r w:rsidRPr="00FA579B">
                    <w:rPr>
                      <w:b/>
                      <w:color w:val="000000"/>
                      <w:szCs w:val="24"/>
                      <w:lang w:val="en-IE" w:eastAsia="en-IE"/>
                    </w:rPr>
                    <w:t>Salary</w:t>
                  </w:r>
                </w:p>
              </w:tc>
            </w:tr>
            <w:tr w:rsidR="00223233" w:rsidTr="00223233">
              <w:tc>
                <w:tcPr>
                  <w:tcW w:w="1789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1003</w:t>
                  </w:r>
                </w:p>
              </w:tc>
              <w:tc>
                <w:tcPr>
                  <w:tcW w:w="1851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 xml:space="preserve">Slim </w:t>
                  </w:r>
                </w:p>
              </w:tc>
              <w:tc>
                <w:tcPr>
                  <w:tcW w:w="1910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Shady</w:t>
                  </w:r>
                </w:p>
              </w:tc>
              <w:tc>
                <w:tcPr>
                  <w:tcW w:w="1843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20,000</w:t>
                  </w:r>
                </w:p>
              </w:tc>
            </w:tr>
            <w:tr w:rsidR="00223233" w:rsidTr="00223233">
              <w:tc>
                <w:tcPr>
                  <w:tcW w:w="1789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1099</w:t>
                  </w:r>
                </w:p>
              </w:tc>
              <w:tc>
                <w:tcPr>
                  <w:tcW w:w="1851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Ruby</w:t>
                  </w:r>
                </w:p>
              </w:tc>
              <w:tc>
                <w:tcPr>
                  <w:tcW w:w="1910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Tuesday</w:t>
                  </w:r>
                </w:p>
              </w:tc>
              <w:tc>
                <w:tcPr>
                  <w:tcW w:w="1843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20,000</w:t>
                  </w:r>
                </w:p>
              </w:tc>
            </w:tr>
            <w:tr w:rsidR="00223233" w:rsidTr="00223233">
              <w:tc>
                <w:tcPr>
                  <w:tcW w:w="1789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2123</w:t>
                  </w:r>
                </w:p>
              </w:tc>
              <w:tc>
                <w:tcPr>
                  <w:tcW w:w="1851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Daisy</w:t>
                  </w:r>
                </w:p>
              </w:tc>
              <w:tc>
                <w:tcPr>
                  <w:tcW w:w="1910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Duke</w:t>
                  </w:r>
                </w:p>
              </w:tc>
              <w:tc>
                <w:tcPr>
                  <w:tcW w:w="1843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18,000</w:t>
                  </w:r>
                </w:p>
              </w:tc>
            </w:tr>
            <w:tr w:rsidR="00223233" w:rsidTr="00223233">
              <w:tc>
                <w:tcPr>
                  <w:tcW w:w="1789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3456</w:t>
                  </w:r>
                </w:p>
              </w:tc>
              <w:tc>
                <w:tcPr>
                  <w:tcW w:w="1851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Johnny</w:t>
                  </w:r>
                </w:p>
              </w:tc>
              <w:tc>
                <w:tcPr>
                  <w:tcW w:w="1910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Bride</w:t>
                  </w:r>
                </w:p>
              </w:tc>
              <w:tc>
                <w:tcPr>
                  <w:tcW w:w="1843" w:type="dxa"/>
                </w:tcPr>
                <w:p w:rsidR="00223233" w:rsidRDefault="00223233" w:rsidP="0097390F">
                  <w:pPr>
                    <w:pStyle w:val="ExamQuestion"/>
                    <w:spacing w:before="0" w:after="0" w:line="240" w:lineRule="auto"/>
                    <w:ind w:left="0" w:firstLine="0"/>
                  </w:pPr>
                  <w:r>
                    <w:t>17,000</w:t>
                  </w:r>
                </w:p>
              </w:tc>
            </w:tr>
          </w:tbl>
          <w:p w:rsidR="00B0430B" w:rsidRPr="00AB6A8D" w:rsidRDefault="00223233" w:rsidP="000701D0">
            <w:pPr>
              <w:pStyle w:val="ExamQuestion"/>
              <w:spacing w:before="0" w:after="0" w:line="240" w:lineRule="auto"/>
              <w:ind w:left="362" w:firstLine="0"/>
              <w:jc w:val="right"/>
              <w:rPr>
                <w:b/>
              </w:rPr>
            </w:pPr>
            <w:r>
              <w:t xml:space="preserve"> </w:t>
            </w:r>
            <w:r w:rsidR="00FA41C5" w:rsidRPr="00AB6A8D">
              <w:rPr>
                <w:b/>
              </w:rPr>
              <w:t>(5 marks)</w:t>
            </w:r>
          </w:p>
          <w:p w:rsidR="00040FAC" w:rsidRDefault="0047656D" w:rsidP="00223233">
            <w:pPr>
              <w:pStyle w:val="ExamQuestion"/>
              <w:numPr>
                <w:ilvl w:val="0"/>
                <w:numId w:val="31"/>
              </w:numPr>
              <w:spacing w:before="0" w:line="240" w:lineRule="auto"/>
              <w:ind w:left="360"/>
            </w:pPr>
            <w:r>
              <w:t xml:space="preserve">Write a </w:t>
            </w:r>
            <w:r w:rsidR="003E18A5">
              <w:t>SQL statement</w:t>
            </w:r>
            <w:r>
              <w:t>, using a JOIN,</w:t>
            </w:r>
            <w:r w:rsidR="003E18A5">
              <w:t xml:space="preserve"> to </w:t>
            </w:r>
            <w:r w:rsidR="003E18A5" w:rsidRPr="00650601">
              <w:rPr>
                <w:i/>
              </w:rPr>
              <w:t>r</w:t>
            </w:r>
            <w:r w:rsidR="00040FAC" w:rsidRPr="00650601">
              <w:rPr>
                <w:i/>
              </w:rPr>
              <w:t>etrieve</w:t>
            </w:r>
            <w:r>
              <w:t xml:space="preserve"> the name and addresses </w:t>
            </w:r>
            <w:r w:rsidR="00040FAC">
              <w:t xml:space="preserve">of </w:t>
            </w:r>
            <w:r w:rsidR="006A64CF">
              <w:t>all customers who live in Cork C</w:t>
            </w:r>
            <w:r w:rsidR="00040FAC">
              <w:t>ounty</w:t>
            </w:r>
            <w:r>
              <w:t>, including the name of the county in the output</w:t>
            </w:r>
            <w:r w:rsidR="008644B9">
              <w:t>,</w:t>
            </w:r>
            <w:r w:rsidR="00706F56">
              <w:t xml:space="preserve"> given that the </w:t>
            </w:r>
            <w:proofErr w:type="spellStart"/>
            <w:r w:rsidR="002B13CC">
              <w:t>c</w:t>
            </w:r>
            <w:r w:rsidR="0033707A">
              <w:t>ountyID</w:t>
            </w:r>
            <w:proofErr w:type="spellEnd"/>
            <w:r w:rsidR="0033707A">
              <w:t xml:space="preserve"> for Cork is 20</w:t>
            </w:r>
            <w:r w:rsidR="00040FAC">
              <w:t>.</w:t>
            </w:r>
          </w:p>
          <w:p w:rsidR="0047656D" w:rsidRDefault="0047656D" w:rsidP="00223233">
            <w:pPr>
              <w:pStyle w:val="ExamQuestion"/>
              <w:spacing w:before="0" w:line="240" w:lineRule="auto"/>
              <w:ind w:left="360" w:firstLine="0"/>
            </w:pPr>
            <w:r>
              <w:t>Identify the type of join used and explain how the data is retrieved from the tables concerned, explaining clearly how you differentiate fields with the same names in different tables.</w:t>
            </w:r>
          </w:p>
          <w:p w:rsidR="00887D02" w:rsidRPr="00AB6A8D" w:rsidRDefault="003877CB" w:rsidP="000701D0">
            <w:pPr>
              <w:pStyle w:val="ExamQuestion"/>
              <w:spacing w:before="0" w:after="0" w:line="240" w:lineRule="auto"/>
              <w:ind w:left="362" w:firstLine="0"/>
              <w:jc w:val="right"/>
              <w:rPr>
                <w:b/>
              </w:rPr>
            </w:pPr>
            <w:r w:rsidRPr="00AB6A8D">
              <w:rPr>
                <w:b/>
              </w:rPr>
              <w:t>(10</w:t>
            </w:r>
            <w:r w:rsidR="00F8616C" w:rsidRPr="00AB6A8D">
              <w:rPr>
                <w:b/>
              </w:rPr>
              <w:t xml:space="preserve"> marks)</w:t>
            </w:r>
          </w:p>
          <w:p w:rsidR="000701D0" w:rsidRDefault="003877CB" w:rsidP="00223233">
            <w:pPr>
              <w:pStyle w:val="ExamQuestion"/>
              <w:numPr>
                <w:ilvl w:val="0"/>
                <w:numId w:val="31"/>
              </w:numPr>
              <w:spacing w:before="0" w:line="240" w:lineRule="auto"/>
              <w:ind w:left="360"/>
            </w:pPr>
            <w:r>
              <w:t xml:space="preserve">  </w:t>
            </w:r>
            <w:r w:rsidR="000701D0">
              <w:t xml:space="preserve">Amend the SQL for part (ii) to provide the </w:t>
            </w:r>
            <w:r w:rsidR="000701D0" w:rsidRPr="003C26C7">
              <w:rPr>
                <w:i/>
              </w:rPr>
              <w:t>av</w:t>
            </w:r>
            <w:r w:rsidR="000858E9" w:rsidRPr="003C26C7">
              <w:rPr>
                <w:i/>
              </w:rPr>
              <w:t>erage</w:t>
            </w:r>
            <w:r w:rsidR="000858E9">
              <w:t xml:space="preserve"> value of all parcels</w:t>
            </w:r>
            <w:r w:rsidR="000701D0">
              <w:t xml:space="preserve"> for each county</w:t>
            </w:r>
            <w:r w:rsidR="000858E9">
              <w:t xml:space="preserve"> in which customers exist</w:t>
            </w:r>
            <w:r w:rsidR="000701D0">
              <w:t>.</w:t>
            </w:r>
          </w:p>
          <w:p w:rsidR="000701D0" w:rsidRPr="00AB6A8D" w:rsidRDefault="000701D0" w:rsidP="000701D0">
            <w:pPr>
              <w:pStyle w:val="ExamQuestion"/>
              <w:spacing w:before="0" w:after="0" w:line="240" w:lineRule="auto"/>
              <w:ind w:left="360" w:firstLine="0"/>
              <w:jc w:val="right"/>
              <w:rPr>
                <w:b/>
              </w:rPr>
            </w:pPr>
            <w:r w:rsidRPr="00AB6A8D">
              <w:rPr>
                <w:b/>
              </w:rPr>
              <w:t>(5 marks)</w:t>
            </w:r>
          </w:p>
          <w:p w:rsidR="00887D02" w:rsidRDefault="00976A49" w:rsidP="00223233">
            <w:pPr>
              <w:pStyle w:val="ExamQuestion"/>
              <w:numPr>
                <w:ilvl w:val="0"/>
                <w:numId w:val="31"/>
              </w:numPr>
              <w:spacing w:before="0" w:line="240" w:lineRule="auto"/>
              <w:ind w:left="360"/>
            </w:pPr>
            <w:r>
              <w:t>Write a</w:t>
            </w:r>
            <w:r w:rsidR="00887D02">
              <w:t xml:space="preserve"> SQL statement to </w:t>
            </w:r>
            <w:r w:rsidR="000F19F3">
              <w:rPr>
                <w:i/>
              </w:rPr>
              <w:t>set</w:t>
            </w:r>
            <w:r w:rsidR="00887D02">
              <w:t xml:space="preserve"> </w:t>
            </w:r>
            <w:r w:rsidR="000F19F3" w:rsidRPr="006A64CF">
              <w:rPr>
                <w:i/>
              </w:rPr>
              <w:t xml:space="preserve">the </w:t>
            </w:r>
            <w:r w:rsidR="00887D02" w:rsidRPr="006A64CF">
              <w:rPr>
                <w:i/>
              </w:rPr>
              <w:t xml:space="preserve">value of </w:t>
            </w:r>
            <w:proofErr w:type="spellStart"/>
            <w:r w:rsidR="000F19F3" w:rsidRPr="006A64CF">
              <w:rPr>
                <w:i/>
              </w:rPr>
              <w:t>courierID</w:t>
            </w:r>
            <w:proofErr w:type="spellEnd"/>
            <w:r w:rsidR="000F19F3">
              <w:t xml:space="preserve"> </w:t>
            </w:r>
            <w:r w:rsidR="0026458B">
              <w:t xml:space="preserve">of parcel number 20 </w:t>
            </w:r>
            <w:r w:rsidR="000F19F3">
              <w:t xml:space="preserve">to be </w:t>
            </w:r>
            <w:r w:rsidR="003877CB">
              <w:t xml:space="preserve">the same as the </w:t>
            </w:r>
            <w:proofErr w:type="spellStart"/>
            <w:r w:rsidR="003877CB">
              <w:t>courierID</w:t>
            </w:r>
            <w:proofErr w:type="spellEnd"/>
            <w:r w:rsidR="003877CB">
              <w:t xml:space="preserve"> </w:t>
            </w:r>
            <w:r w:rsidR="000F19F3">
              <w:t xml:space="preserve">on </w:t>
            </w:r>
            <w:r w:rsidR="00B40E68">
              <w:t>parcel</w:t>
            </w:r>
            <w:r w:rsidR="000F19F3">
              <w:t xml:space="preserve"> number 99</w:t>
            </w:r>
            <w:r w:rsidR="00887D02">
              <w:t>.</w:t>
            </w:r>
          </w:p>
          <w:p w:rsidR="003877CB" w:rsidRDefault="003877CB" w:rsidP="000701D0">
            <w:pPr>
              <w:pStyle w:val="ExamQuestion"/>
              <w:spacing w:before="0" w:after="0" w:line="240" w:lineRule="auto"/>
              <w:ind w:left="360" w:firstLine="0"/>
            </w:pPr>
            <w:r>
              <w:t>Explain how this SQL statement works.</w:t>
            </w:r>
          </w:p>
          <w:p w:rsidR="000F19F3" w:rsidRPr="00AF791C" w:rsidRDefault="00887D02" w:rsidP="00AF791C">
            <w:pPr>
              <w:pStyle w:val="ExamQuestion"/>
              <w:spacing w:before="0" w:after="0" w:line="240" w:lineRule="auto"/>
              <w:ind w:left="0" w:firstLine="0"/>
              <w:jc w:val="right"/>
              <w:rPr>
                <w:b/>
              </w:rPr>
            </w:pPr>
            <w:r>
              <w:t xml:space="preserve"> </w:t>
            </w:r>
            <w:r w:rsidRPr="00AB6A8D">
              <w:rPr>
                <w:b/>
              </w:rPr>
              <w:t>(</w:t>
            </w:r>
            <w:r w:rsidR="000701D0" w:rsidRPr="00AB6A8D">
              <w:rPr>
                <w:b/>
              </w:rPr>
              <w:t>5</w:t>
            </w:r>
            <w:r w:rsidRPr="00AB6A8D">
              <w:rPr>
                <w:b/>
              </w:rPr>
              <w:t xml:space="preserve"> marks)</w:t>
            </w:r>
          </w:p>
          <w:p w:rsidR="00F8616C" w:rsidRDefault="00F8616C" w:rsidP="006A64CF">
            <w:pPr>
              <w:pStyle w:val="ExamQuestion"/>
              <w:spacing w:before="0" w:line="240" w:lineRule="auto"/>
              <w:ind w:left="0" w:firstLine="0"/>
              <w:jc w:val="right"/>
            </w:pPr>
          </w:p>
        </w:tc>
      </w:tr>
    </w:tbl>
    <w:p w:rsidR="006A64CF" w:rsidRDefault="006A64CF"/>
    <w:tbl>
      <w:tblPr>
        <w:tblStyle w:val="TableGrid"/>
        <w:tblW w:w="47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8277"/>
      </w:tblGrid>
      <w:tr w:rsidR="00DD0FBA" w:rsidTr="00DD0FBA">
        <w:tc>
          <w:tcPr>
            <w:tcW w:w="274" w:type="pct"/>
          </w:tcPr>
          <w:p w:rsidR="00DD0FBA" w:rsidRPr="008545A3" w:rsidRDefault="00DD0FBA" w:rsidP="000A268B">
            <w:pPr>
              <w:pStyle w:val="ExamQuestion"/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726" w:type="pct"/>
          </w:tcPr>
          <w:p w:rsidR="00DD0FBA" w:rsidRDefault="00DD0FBA" w:rsidP="005D03A1">
            <w:pPr>
              <w:pStyle w:val="ExamQuestion"/>
              <w:spacing w:before="0" w:after="0"/>
              <w:ind w:left="0" w:firstLine="0"/>
            </w:pPr>
            <w:r>
              <w:t xml:space="preserve">Explain clearly the difference between a </w:t>
            </w:r>
            <w:r w:rsidRPr="006A64CF">
              <w:rPr>
                <w:i/>
              </w:rPr>
              <w:t>LEFT OUTER JOIN</w:t>
            </w:r>
            <w:r>
              <w:t xml:space="preserve"> and </w:t>
            </w:r>
            <w:r w:rsidRPr="006A64CF">
              <w:rPr>
                <w:i/>
              </w:rPr>
              <w:t>RIGHT OUTER JOIN</w:t>
            </w:r>
            <w:r w:rsidRPr="0095196C">
              <w:t>.</w:t>
            </w:r>
          </w:p>
          <w:p w:rsidR="004A6B01" w:rsidRDefault="004A6B01" w:rsidP="005D03A1">
            <w:pPr>
              <w:pStyle w:val="ExamQuestion"/>
              <w:spacing w:before="0" w:after="0"/>
              <w:ind w:left="0" w:firstLine="0"/>
            </w:pPr>
          </w:p>
          <w:p w:rsidR="00DD0FBA" w:rsidRDefault="00DD0FBA" w:rsidP="005D03A1">
            <w:pPr>
              <w:pStyle w:val="ExamQuestion"/>
              <w:spacing w:before="0" w:after="0"/>
              <w:ind w:left="0" w:firstLine="0"/>
            </w:pPr>
            <w:r>
              <w:t>Illustrate your answer by writing the SQL to achieve the following:</w:t>
            </w:r>
          </w:p>
          <w:p w:rsidR="00DD0FBA" w:rsidRDefault="00DD0FBA" w:rsidP="005D03A1">
            <w:pPr>
              <w:pStyle w:val="ExamQuestion"/>
              <w:spacing w:before="0" w:after="0"/>
              <w:ind w:left="0" w:firstLine="0"/>
            </w:pPr>
          </w:p>
          <w:p w:rsidR="00DD0FBA" w:rsidRPr="00F64556" w:rsidRDefault="00DD0FBA" w:rsidP="005D03A1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F64556">
              <w:rPr>
                <w:rFonts w:ascii="Times New Roman" w:hAnsi="Times New Roman" w:cs="Times New Roman"/>
                <w:sz w:val="24"/>
              </w:rPr>
              <w:t xml:space="preserve">Retrieve </w:t>
            </w:r>
            <w:r w:rsidR="0084718D" w:rsidRPr="00F64556">
              <w:rPr>
                <w:rFonts w:ascii="Times New Roman" w:hAnsi="Times New Roman" w:cs="Times New Roman"/>
                <w:sz w:val="24"/>
              </w:rPr>
              <w:t>details of all counties in Ireland and if customers exist in that county, the city associated with customer who lives in the county, otherwise show null</w:t>
            </w:r>
            <w:r w:rsidR="0063442B" w:rsidRPr="00F64556">
              <w:rPr>
                <w:rFonts w:ascii="Times New Roman" w:hAnsi="Times New Roman" w:cs="Times New Roman"/>
                <w:sz w:val="24"/>
              </w:rPr>
              <w:t xml:space="preserve"> for this field</w:t>
            </w:r>
            <w:r w:rsidR="0084718D" w:rsidRPr="00F64556">
              <w:rPr>
                <w:rFonts w:ascii="Times New Roman" w:hAnsi="Times New Roman" w:cs="Times New Roman"/>
                <w:sz w:val="24"/>
              </w:rPr>
              <w:t>.</w:t>
            </w:r>
            <w:r w:rsidR="007963F1">
              <w:rPr>
                <w:rFonts w:ascii="Times New Roman" w:hAnsi="Times New Roman" w:cs="Times New Roman"/>
                <w:sz w:val="24"/>
              </w:rPr>
              <w:t xml:space="preserve"> Sort the output in descending order.</w:t>
            </w:r>
          </w:p>
          <w:p w:rsidR="00DD0FBA" w:rsidRPr="00F64556" w:rsidRDefault="00DD0FBA" w:rsidP="005D03A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D0FBA" w:rsidRPr="00F64556" w:rsidRDefault="00DD0FBA" w:rsidP="005D03A1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F64556">
              <w:rPr>
                <w:rFonts w:ascii="Times New Roman" w:hAnsi="Times New Roman" w:cs="Times New Roman"/>
                <w:sz w:val="24"/>
              </w:rPr>
              <w:t xml:space="preserve">The names </w:t>
            </w:r>
            <w:r w:rsidR="0063442B" w:rsidRPr="00F64556">
              <w:rPr>
                <w:rFonts w:ascii="Times New Roman" w:hAnsi="Times New Roman" w:cs="Times New Roman"/>
                <w:sz w:val="24"/>
              </w:rPr>
              <w:t xml:space="preserve">of all those who accepted delivery for a parcel </w:t>
            </w:r>
            <w:r w:rsidR="00F64556" w:rsidRPr="00F64556">
              <w:rPr>
                <w:rFonts w:ascii="Times New Roman" w:hAnsi="Times New Roman" w:cs="Times New Roman"/>
                <w:sz w:val="24"/>
              </w:rPr>
              <w:t>and for those whose ID matches an existing customer show the email address, otherwise show null.</w:t>
            </w:r>
            <w:r w:rsidR="007963F1">
              <w:rPr>
                <w:rFonts w:ascii="Times New Roman" w:hAnsi="Times New Roman" w:cs="Times New Roman"/>
                <w:sz w:val="24"/>
              </w:rPr>
              <w:t xml:space="preserve"> Sort the output in ascending order.</w:t>
            </w:r>
          </w:p>
          <w:p w:rsidR="00DD0FBA" w:rsidRPr="00AB6A8D" w:rsidRDefault="00DD0FBA" w:rsidP="004300D1">
            <w:pPr>
              <w:pStyle w:val="ExamQuestion"/>
              <w:spacing w:before="0" w:after="0" w:line="240" w:lineRule="auto"/>
              <w:ind w:left="0" w:firstLine="0"/>
              <w:jc w:val="right"/>
              <w:rPr>
                <w:b/>
              </w:rPr>
            </w:pPr>
            <w:r w:rsidRPr="00AB6A8D">
              <w:rPr>
                <w:b/>
              </w:rPr>
              <w:t>(20 marks)</w:t>
            </w:r>
          </w:p>
        </w:tc>
      </w:tr>
    </w:tbl>
    <w:p w:rsidR="00207534" w:rsidRDefault="002075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"/>
        <w:gridCol w:w="8716"/>
      </w:tblGrid>
      <w:tr w:rsidR="00DD0FBA" w:rsidTr="00A00DE3">
        <w:tc>
          <w:tcPr>
            <w:tcW w:w="530" w:type="dxa"/>
          </w:tcPr>
          <w:p w:rsidR="00DD0FBA" w:rsidRPr="004B6BA8" w:rsidRDefault="00DD0FBA">
            <w:pPr>
              <w:tabs>
                <w:tab w:val="clear" w:pos="567"/>
                <w:tab w:val="clear" w:pos="8222"/>
              </w:tabs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743" w:type="dxa"/>
          </w:tcPr>
          <w:p w:rsidR="004A6B01" w:rsidRDefault="00DD0FBA" w:rsidP="005D03A1">
            <w:pPr>
              <w:tabs>
                <w:tab w:val="clear" w:pos="567"/>
                <w:tab w:val="clear" w:pos="8222"/>
              </w:tabs>
              <w:spacing w:line="360" w:lineRule="auto"/>
              <w:ind w:left="0" w:firstLine="0"/>
            </w:pPr>
            <w:r>
              <w:t xml:space="preserve">Explain clearly the difference between </w:t>
            </w:r>
            <w:r w:rsidRPr="006A64CF">
              <w:rPr>
                <w:i/>
              </w:rPr>
              <w:t>REFERENTIAL INTEGRITY</w:t>
            </w:r>
            <w:r>
              <w:t xml:space="preserve"> and </w:t>
            </w:r>
            <w:r w:rsidRPr="006A64CF">
              <w:rPr>
                <w:i/>
              </w:rPr>
              <w:t>VALUE INTEGRITY</w:t>
            </w:r>
            <w:r>
              <w:t>.</w:t>
            </w:r>
            <w:r w:rsidR="000E717A">
              <w:tab/>
            </w:r>
          </w:p>
          <w:p w:rsidR="00E37FDB" w:rsidRPr="00100004" w:rsidRDefault="00DD0FBA" w:rsidP="0010000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717A">
              <w:rPr>
                <w:rFonts w:ascii="Times New Roman" w:hAnsi="Times New Roman" w:cs="Times New Roman"/>
                <w:sz w:val="24"/>
                <w:szCs w:val="24"/>
              </w:rPr>
              <w:t xml:space="preserve">Illustrate your answer by writing SQL using the </w:t>
            </w:r>
            <w:r w:rsidRPr="000E717A">
              <w:rPr>
                <w:rFonts w:ascii="Times New Roman" w:hAnsi="Times New Roman" w:cs="Times New Roman"/>
                <w:i/>
                <w:sz w:val="24"/>
                <w:szCs w:val="24"/>
              </w:rPr>
              <w:t>ALTER</w:t>
            </w:r>
            <w:r w:rsidRPr="000E717A">
              <w:rPr>
                <w:rFonts w:ascii="Times New Roman" w:hAnsi="Times New Roman" w:cs="Times New Roman"/>
                <w:sz w:val="24"/>
                <w:szCs w:val="24"/>
              </w:rPr>
              <w:t xml:space="preserve"> statement to achieve the following</w:t>
            </w:r>
            <w:r w:rsidR="000E717A" w:rsidRPr="000E717A">
              <w:rPr>
                <w:rFonts w:ascii="Times New Roman" w:hAnsi="Times New Roman" w:cs="Times New Roman"/>
                <w:sz w:val="24"/>
                <w:szCs w:val="24"/>
              </w:rPr>
              <w:t xml:space="preserve"> and explain clearly what would need to happen if any existing data violated these constraints in order to successfully establish these constraints.</w:t>
            </w:r>
          </w:p>
          <w:p w:rsidR="00DD0FBA" w:rsidRPr="00E37FDB" w:rsidRDefault="00DD0FBA" w:rsidP="00E337A6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37FDB">
              <w:rPr>
                <w:rFonts w:ascii="Times New Roman" w:hAnsi="Times New Roman" w:cs="Times New Roman"/>
                <w:sz w:val="24"/>
              </w:rPr>
              <w:t xml:space="preserve">Add a field </w:t>
            </w:r>
            <w:proofErr w:type="spellStart"/>
            <w:r w:rsidRPr="00E37FDB">
              <w:rPr>
                <w:rFonts w:ascii="Times New Roman" w:hAnsi="Times New Roman" w:cs="Times New Roman"/>
                <w:sz w:val="24"/>
              </w:rPr>
              <w:t>DeliveredStatus</w:t>
            </w:r>
            <w:proofErr w:type="spellEnd"/>
            <w:r w:rsidRPr="00E37FDB">
              <w:rPr>
                <w:rFonts w:ascii="Times New Roman" w:hAnsi="Times New Roman" w:cs="Times New Roman"/>
                <w:sz w:val="24"/>
              </w:rPr>
              <w:t xml:space="preserve"> to the Parcel table which will indicates whether a parcel has been delivered successfully, can only accept values of Y or N  and which should have a default value of N.</w:t>
            </w:r>
          </w:p>
          <w:p w:rsidR="00DD0FBA" w:rsidRPr="00E37FDB" w:rsidRDefault="00DD0FBA" w:rsidP="00E337A6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37FDB">
              <w:rPr>
                <w:rFonts w:ascii="Times New Roman" w:hAnsi="Times New Roman" w:cs="Times New Roman"/>
                <w:sz w:val="24"/>
              </w:rPr>
              <w:t>Amend the relevant attribute of the Parcel table to facilitate parcels of values up to 999999.99.</w:t>
            </w:r>
          </w:p>
          <w:p w:rsidR="00DD0FBA" w:rsidRDefault="00DD0FBA" w:rsidP="00E337A6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37FDB">
              <w:rPr>
                <w:rFonts w:ascii="Times New Roman" w:hAnsi="Times New Roman" w:cs="Times New Roman"/>
                <w:sz w:val="24"/>
              </w:rPr>
              <w:t xml:space="preserve">Add an attribute to the </w:t>
            </w:r>
            <w:r w:rsidR="005A32F2">
              <w:rPr>
                <w:rFonts w:ascii="Times New Roman" w:hAnsi="Times New Roman" w:cs="Times New Roman"/>
                <w:sz w:val="24"/>
              </w:rPr>
              <w:t>delivery table to store an</w:t>
            </w:r>
            <w:r w:rsidRPr="00E37FDB">
              <w:rPr>
                <w:rFonts w:ascii="Times New Roman" w:hAnsi="Times New Roman" w:cs="Times New Roman"/>
                <w:sz w:val="24"/>
              </w:rPr>
              <w:t xml:space="preserve"> email address which cannot be null and should be a unique value</w:t>
            </w:r>
            <w:r w:rsidR="004A6B01">
              <w:rPr>
                <w:rFonts w:ascii="Times New Roman" w:hAnsi="Times New Roman" w:cs="Times New Roman"/>
                <w:sz w:val="24"/>
              </w:rPr>
              <w:t>.</w:t>
            </w:r>
          </w:p>
          <w:p w:rsidR="00DD0FBA" w:rsidRPr="00100004" w:rsidRDefault="004A6B01" w:rsidP="00100004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 a referential constraint to ensure that all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deliveryIDs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 the delivery table exist as customers.</w:t>
            </w:r>
            <w:r w:rsidR="000E717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D0FBA" w:rsidRPr="00AB6A8D" w:rsidRDefault="00E337A6" w:rsidP="004B6BA8">
            <w:pPr>
              <w:tabs>
                <w:tab w:val="clear" w:pos="567"/>
                <w:tab w:val="clear" w:pos="8222"/>
              </w:tabs>
              <w:spacing w:line="240" w:lineRule="auto"/>
              <w:ind w:left="0" w:firstLine="0"/>
              <w:jc w:val="right"/>
              <w:rPr>
                <w:b/>
              </w:rPr>
            </w:pPr>
            <w:r w:rsidRPr="00AB6A8D">
              <w:rPr>
                <w:b/>
              </w:rPr>
              <w:t>(20</w:t>
            </w:r>
            <w:r w:rsidR="00DD0FBA" w:rsidRPr="00AB6A8D">
              <w:rPr>
                <w:b/>
              </w:rPr>
              <w:t xml:space="preserve"> marks)</w:t>
            </w:r>
          </w:p>
          <w:p w:rsidR="00DD0FBA" w:rsidRDefault="00DD0FBA" w:rsidP="004B6BA8">
            <w:pPr>
              <w:tabs>
                <w:tab w:val="clear" w:pos="567"/>
                <w:tab w:val="clear" w:pos="8222"/>
              </w:tabs>
              <w:spacing w:line="240" w:lineRule="auto"/>
              <w:ind w:left="0" w:firstLine="0"/>
              <w:jc w:val="right"/>
            </w:pPr>
          </w:p>
        </w:tc>
      </w:tr>
    </w:tbl>
    <w:p w:rsidR="00AF791C" w:rsidRDefault="00AF791C" w:rsidP="00207534">
      <w:pPr>
        <w:pStyle w:val="Code"/>
        <w:ind w:left="0" w:firstLine="0"/>
        <w:jc w:val="center"/>
        <w:rPr>
          <w:b/>
          <w:sz w:val="40"/>
        </w:rPr>
      </w:pPr>
    </w:p>
    <w:p w:rsidR="00A86958" w:rsidRDefault="00A86958" w:rsidP="00A86958">
      <w:pPr>
        <w:tabs>
          <w:tab w:val="clear" w:pos="567"/>
          <w:tab w:val="clear" w:pos="8222"/>
        </w:tabs>
        <w:spacing w:line="240" w:lineRule="auto"/>
        <w:ind w:left="0" w:firstLine="0"/>
        <w:rPr>
          <w:b/>
          <w:sz w:val="40"/>
        </w:rPr>
        <w:sectPr w:rsidR="00A86958" w:rsidSect="00706F56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 w:code="9"/>
          <w:pgMar w:top="1440" w:right="1440" w:bottom="1440" w:left="1440" w:header="706" w:footer="706" w:gutter="0"/>
          <w:cols w:space="720"/>
          <w:docGrid w:linePitch="326"/>
        </w:sectPr>
      </w:pPr>
    </w:p>
    <w:p w:rsidR="00207534" w:rsidRPr="00207534" w:rsidRDefault="00207534" w:rsidP="00A86958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40"/>
        </w:rPr>
      </w:pPr>
      <w:r w:rsidRPr="00207534">
        <w:rPr>
          <w:b/>
          <w:sz w:val="40"/>
        </w:rPr>
        <w:t>SYNTAX TABLE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b/>
          <w:bCs/>
          <w:color w:val="000000"/>
        </w:rPr>
        <w:t>ALTER</w:t>
      </w:r>
      <w:r w:rsidRPr="00EE5196">
        <w:rPr>
          <w:color w:val="000000"/>
        </w:rPr>
        <w:t xml:space="preserve"> </w:t>
      </w:r>
      <w:r w:rsidRPr="00EE5196">
        <w:rPr>
          <w:b/>
          <w:bCs/>
          <w:color w:val="000000"/>
        </w:rPr>
        <w:t>TABLE</w:t>
      </w:r>
      <w:r w:rsidRPr="00EE5196">
        <w:rPr>
          <w:color w:val="000000"/>
        </w:rPr>
        <w:t xml:space="preserve"> [</w:t>
      </w:r>
      <w:r w:rsidRPr="00EE5196">
        <w:rPr>
          <w:i/>
          <w:iCs/>
          <w:color w:val="000000"/>
        </w:rPr>
        <w:t>schema</w:t>
      </w:r>
      <w:r w:rsidRPr="00EE5196">
        <w:rPr>
          <w:color w:val="000000"/>
        </w:rPr>
        <w:t>.]</w:t>
      </w:r>
      <w:proofErr w:type="gramStart"/>
      <w:r w:rsidRPr="00EE5196">
        <w:rPr>
          <w:i/>
          <w:iCs/>
          <w:color w:val="000000"/>
        </w:rPr>
        <w:t>table</w:t>
      </w:r>
      <w:proofErr w:type="gramEnd"/>
      <w:r w:rsidR="00A86958">
        <w:rPr>
          <w:color w:val="000000"/>
        </w:rPr>
        <w:t xml:space="preserve"> </w:t>
      </w:r>
      <w:proofErr w:type="spellStart"/>
      <w:r w:rsidRPr="00EE5196">
        <w:rPr>
          <w:i/>
          <w:iCs/>
          <w:color w:val="000000"/>
        </w:rPr>
        <w:t>column_clauses</w:t>
      </w:r>
      <w:proofErr w:type="spellEnd"/>
      <w:r w:rsidRPr="00EE5196">
        <w:rPr>
          <w:i/>
          <w:iCs/>
          <w:color w:val="000000"/>
        </w:rPr>
        <w:t>;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i/>
          <w:iCs/>
          <w:color w:val="000000"/>
        </w:rPr>
        <w:t xml:space="preserve"> </w:t>
      </w:r>
      <w:proofErr w:type="spellStart"/>
      <w:r w:rsidRPr="00EE5196">
        <w:rPr>
          <w:i/>
          <w:iCs/>
          <w:color w:val="000000"/>
        </w:rPr>
        <w:t>column_clauses</w:t>
      </w:r>
      <w:proofErr w:type="spellEnd"/>
      <w:r w:rsidRPr="00EE5196">
        <w:rPr>
          <w:color w:val="000000"/>
        </w:rPr>
        <w:t>: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ADD (</w:t>
      </w:r>
      <w:r w:rsidRPr="00EE5196">
        <w:rPr>
          <w:i/>
          <w:iCs/>
          <w:color w:val="000000"/>
        </w:rPr>
        <w:t>column</w:t>
      </w:r>
      <w:r w:rsidRPr="00EE5196">
        <w:rPr>
          <w:color w:val="000000"/>
        </w:rPr>
        <w:t xml:space="preserve"> </w:t>
      </w:r>
      <w:proofErr w:type="spellStart"/>
      <w:r w:rsidRPr="00EE5196">
        <w:rPr>
          <w:color w:val="000000"/>
        </w:rPr>
        <w:t>datatype</w:t>
      </w:r>
      <w:proofErr w:type="spellEnd"/>
      <w:r w:rsidRPr="00EE5196">
        <w:rPr>
          <w:color w:val="000000"/>
        </w:rPr>
        <w:t xml:space="preserve"> [DEFAULT </w:t>
      </w:r>
      <w:r w:rsidRPr="00EE5196">
        <w:rPr>
          <w:i/>
          <w:iCs/>
          <w:color w:val="000000"/>
        </w:rPr>
        <w:t>expr</w:t>
      </w:r>
      <w:r w:rsidRPr="00EE5196">
        <w:rPr>
          <w:color w:val="000000"/>
        </w:rPr>
        <w:t>] [</w:t>
      </w:r>
      <w:proofErr w:type="spellStart"/>
      <w:r w:rsidRPr="00EE5196">
        <w:rPr>
          <w:color w:val="000000"/>
        </w:rPr>
        <w:t>column_constraint</w:t>
      </w:r>
      <w:proofErr w:type="spellEnd"/>
      <w:r w:rsidRPr="00EE5196">
        <w:rPr>
          <w:color w:val="000000"/>
        </w:rPr>
        <w:t>(s)] [</w:t>
      </w:r>
      <w:proofErr w:type="gramStart"/>
      <w:r w:rsidRPr="00EE5196">
        <w:rPr>
          <w:color w:val="000000"/>
        </w:rPr>
        <w:t>,…</w:t>
      </w:r>
      <w:proofErr w:type="gramEnd"/>
      <w:r w:rsidRPr="00EE5196">
        <w:rPr>
          <w:color w:val="000000"/>
        </w:rPr>
        <w:t>] )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DROP COLUMN </w:t>
      </w:r>
      <w:proofErr w:type="spellStart"/>
      <w:r w:rsidRPr="00EE5196">
        <w:rPr>
          <w:i/>
          <w:iCs/>
          <w:color w:val="000000"/>
        </w:rPr>
        <w:t>column</w:t>
      </w:r>
      <w:proofErr w:type="spellEnd"/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[CASCADE CONSTRAINTS] [INVALIDATE] CHECKPOINT </w:t>
      </w:r>
      <w:proofErr w:type="spellStart"/>
      <w:r w:rsidRPr="00EE5196">
        <w:rPr>
          <w:i/>
          <w:iCs/>
          <w:color w:val="000000"/>
        </w:rPr>
        <w:t>int</w:t>
      </w:r>
      <w:proofErr w:type="spellEnd"/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MODIFY </w:t>
      </w:r>
      <w:r w:rsidRPr="00EE5196">
        <w:rPr>
          <w:i/>
          <w:iCs/>
          <w:color w:val="000000"/>
        </w:rPr>
        <w:t>column</w:t>
      </w:r>
      <w:r w:rsidRPr="00EE5196">
        <w:rPr>
          <w:color w:val="000000"/>
        </w:rPr>
        <w:t xml:space="preserve"> </w:t>
      </w:r>
      <w:proofErr w:type="spellStart"/>
      <w:r w:rsidRPr="00EE5196">
        <w:rPr>
          <w:color w:val="000000"/>
        </w:rPr>
        <w:t>datatype</w:t>
      </w:r>
      <w:proofErr w:type="spellEnd"/>
      <w:r w:rsidRPr="00EE5196">
        <w:rPr>
          <w:color w:val="000000"/>
        </w:rPr>
        <w:t xml:space="preserve"> [DEFAULT </w:t>
      </w:r>
      <w:r w:rsidRPr="00EE5196">
        <w:rPr>
          <w:i/>
          <w:iCs/>
          <w:color w:val="000000"/>
        </w:rPr>
        <w:t>expr</w:t>
      </w:r>
      <w:r w:rsidRPr="00EE5196">
        <w:rPr>
          <w:color w:val="000000"/>
        </w:rPr>
        <w:t>] [</w:t>
      </w:r>
      <w:proofErr w:type="spellStart"/>
      <w:r w:rsidRPr="00EE5196">
        <w:rPr>
          <w:color w:val="000000"/>
        </w:rPr>
        <w:t>column_constraint</w:t>
      </w:r>
      <w:proofErr w:type="spellEnd"/>
      <w:r w:rsidRPr="00EE5196">
        <w:rPr>
          <w:color w:val="000000"/>
        </w:rPr>
        <w:t>(s)]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RENAME COLUMN </w:t>
      </w:r>
      <w:proofErr w:type="spellStart"/>
      <w:r w:rsidRPr="00EE5196">
        <w:rPr>
          <w:i/>
          <w:iCs/>
          <w:color w:val="000000"/>
        </w:rPr>
        <w:t>column</w:t>
      </w:r>
      <w:proofErr w:type="spellEnd"/>
      <w:r w:rsidRPr="00EE5196">
        <w:rPr>
          <w:color w:val="000000"/>
        </w:rPr>
        <w:t xml:space="preserve"> TO </w:t>
      </w:r>
      <w:proofErr w:type="spellStart"/>
      <w:r w:rsidRPr="00EE5196">
        <w:rPr>
          <w:i/>
          <w:iCs/>
          <w:color w:val="000000"/>
        </w:rPr>
        <w:t>new_name</w:t>
      </w:r>
      <w:proofErr w:type="spellEnd"/>
    </w:p>
    <w:p w:rsidR="00100004" w:rsidRPr="00EE5196" w:rsidRDefault="00100004" w:rsidP="00100004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cs="Courier New"/>
          <w:color w:val="000000"/>
          <w:sz w:val="20"/>
          <w:lang w:val="en-IE" w:eastAsia="en-IE"/>
        </w:rPr>
      </w:pPr>
      <w:r w:rsidRPr="00EE5196">
        <w:rPr>
          <w:rFonts w:ascii="Courier New" w:hAnsi="Courier New" w:cs="Courier New"/>
          <w:b/>
          <w:bCs/>
          <w:color w:val="000000"/>
          <w:sz w:val="20"/>
          <w:lang w:val="en-IE" w:eastAsia="en-IE"/>
        </w:rPr>
        <w:t>ALTER</w:t>
      </w:r>
      <w:r w:rsidRPr="00EE5196">
        <w:rPr>
          <w:rFonts w:ascii="Courier New" w:hAnsi="Courier New" w:cs="Courier New"/>
          <w:color w:val="000000"/>
          <w:sz w:val="20"/>
          <w:lang w:val="en-IE" w:eastAsia="en-IE"/>
        </w:rPr>
        <w:t xml:space="preserve"> </w:t>
      </w:r>
      <w:r w:rsidRPr="00EE5196">
        <w:rPr>
          <w:rFonts w:ascii="Courier New" w:hAnsi="Courier New" w:cs="Courier New"/>
          <w:b/>
          <w:bCs/>
          <w:color w:val="000000"/>
          <w:sz w:val="20"/>
          <w:lang w:val="en-IE" w:eastAsia="en-IE"/>
        </w:rPr>
        <w:t>TABLE</w:t>
      </w:r>
      <w:r w:rsidRPr="00EE5196">
        <w:rPr>
          <w:rFonts w:ascii="Courier New" w:hAnsi="Courier New" w:cs="Courier New"/>
          <w:color w:val="000000"/>
          <w:sz w:val="20"/>
          <w:lang w:val="en-IE" w:eastAsia="en-IE"/>
        </w:rPr>
        <w:t xml:space="preserve"> [</w:t>
      </w:r>
      <w:r w:rsidRPr="00EE5196">
        <w:rPr>
          <w:rFonts w:ascii="Courier New" w:hAnsi="Courier New" w:cs="Courier New"/>
          <w:i/>
          <w:iCs/>
          <w:color w:val="000000"/>
          <w:sz w:val="20"/>
          <w:lang w:val="en-IE" w:eastAsia="en-IE"/>
        </w:rPr>
        <w:t>schema</w:t>
      </w:r>
      <w:r w:rsidRPr="00EE5196">
        <w:rPr>
          <w:rFonts w:ascii="Courier New" w:hAnsi="Courier New" w:cs="Courier New"/>
          <w:color w:val="000000"/>
          <w:sz w:val="20"/>
          <w:lang w:val="en-IE" w:eastAsia="en-IE"/>
        </w:rPr>
        <w:t>.]</w:t>
      </w:r>
      <w:proofErr w:type="gramStart"/>
      <w:r w:rsidRPr="00EE5196">
        <w:rPr>
          <w:rFonts w:ascii="Courier New" w:hAnsi="Courier New" w:cs="Courier New"/>
          <w:i/>
          <w:iCs/>
          <w:color w:val="000000"/>
          <w:sz w:val="20"/>
          <w:lang w:val="en-IE" w:eastAsia="en-IE"/>
        </w:rPr>
        <w:t>table</w:t>
      </w:r>
      <w:proofErr w:type="gramEnd"/>
      <w:r w:rsidRPr="00EE5196">
        <w:rPr>
          <w:rFonts w:ascii="Courier New" w:hAnsi="Courier New" w:cs="Courier New"/>
          <w:color w:val="000000"/>
          <w:sz w:val="20"/>
          <w:lang w:val="en-IE" w:eastAsia="en-IE"/>
        </w:rPr>
        <w:t xml:space="preserve"> </w:t>
      </w:r>
      <w:proofErr w:type="spellStart"/>
      <w:r w:rsidRPr="00EE5196">
        <w:rPr>
          <w:rFonts w:ascii="Courier New" w:hAnsi="Courier New" w:cs="Courier New"/>
          <w:i/>
          <w:iCs/>
          <w:color w:val="000000"/>
          <w:sz w:val="20"/>
          <w:lang w:val="en-IE" w:eastAsia="en-IE"/>
        </w:rPr>
        <w:t>constraint_clause</w:t>
      </w:r>
      <w:proofErr w:type="spellEnd"/>
      <w:r w:rsidRPr="00EE5196">
        <w:rPr>
          <w:rFonts w:ascii="Courier New" w:hAnsi="Courier New" w:cs="Courier New"/>
          <w:color w:val="000000"/>
          <w:sz w:val="20"/>
          <w:lang w:val="en-IE" w:eastAsia="en-IE"/>
        </w:rPr>
        <w:t xml:space="preserve"> [,…];</w:t>
      </w:r>
    </w:p>
    <w:p w:rsidR="00100004" w:rsidRPr="00EE5196" w:rsidRDefault="00100004" w:rsidP="00100004">
      <w:pPr>
        <w:pStyle w:val="HTMLPreformatted"/>
        <w:rPr>
          <w:color w:val="000000"/>
        </w:rPr>
      </w:pPr>
      <w:proofErr w:type="spellStart"/>
      <w:r w:rsidRPr="00EE5196">
        <w:rPr>
          <w:i/>
          <w:iCs/>
          <w:color w:val="000000"/>
        </w:rPr>
        <w:t>constraint_clause</w:t>
      </w:r>
      <w:proofErr w:type="spellEnd"/>
      <w:r w:rsidRPr="00EE5196">
        <w:rPr>
          <w:color w:val="000000"/>
        </w:rPr>
        <w:t>: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DROP PRIMARY KEY [CASCADE] [{KEEP|DROP} INDEX]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DROP UNIQUE (</w:t>
      </w:r>
      <w:r w:rsidRPr="00EE5196">
        <w:rPr>
          <w:i/>
          <w:iCs/>
          <w:color w:val="000000"/>
        </w:rPr>
        <w:t>column</w:t>
      </w:r>
      <w:r w:rsidRPr="00EE5196">
        <w:rPr>
          <w:color w:val="000000"/>
        </w:rPr>
        <w:t xml:space="preserve"> [</w:t>
      </w:r>
      <w:proofErr w:type="gramStart"/>
      <w:r w:rsidRPr="00EE5196">
        <w:rPr>
          <w:color w:val="000000"/>
        </w:rPr>
        <w:t>,…</w:t>
      </w:r>
      <w:proofErr w:type="gramEnd"/>
      <w:r w:rsidRPr="00EE5196">
        <w:rPr>
          <w:color w:val="000000"/>
        </w:rPr>
        <w:t>]) [{KEEP|DROP} INDEX]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DROP CONSTRAINT </w:t>
      </w:r>
      <w:proofErr w:type="spellStart"/>
      <w:r w:rsidRPr="00EE5196">
        <w:rPr>
          <w:i/>
          <w:iCs/>
          <w:color w:val="000000"/>
        </w:rPr>
        <w:t>constraint</w:t>
      </w:r>
      <w:proofErr w:type="spellEnd"/>
      <w:r w:rsidRPr="00EE5196">
        <w:rPr>
          <w:color w:val="000000"/>
        </w:rPr>
        <w:t xml:space="preserve"> [CASCADE]</w:t>
      </w:r>
    </w:p>
    <w:p w:rsidR="00A86958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MODIFY CONSTRAINT </w:t>
      </w:r>
      <w:proofErr w:type="spellStart"/>
      <w:r w:rsidRPr="00EE5196">
        <w:rPr>
          <w:i/>
          <w:iCs/>
          <w:color w:val="000000"/>
        </w:rPr>
        <w:t>constraint</w:t>
      </w:r>
      <w:proofErr w:type="spellEnd"/>
      <w:r w:rsidRPr="00EE5196">
        <w:rPr>
          <w:i/>
          <w:iCs/>
          <w:color w:val="000000"/>
        </w:rPr>
        <w:t xml:space="preserve"> </w:t>
      </w:r>
      <w:proofErr w:type="spellStart"/>
      <w:r w:rsidRPr="00EE5196">
        <w:rPr>
          <w:i/>
          <w:iCs/>
          <w:color w:val="000000"/>
        </w:rPr>
        <w:t>constrnt_state</w:t>
      </w:r>
      <w:proofErr w:type="spellEnd"/>
    </w:p>
    <w:p w:rsidR="00100004" w:rsidRPr="00A86958" w:rsidRDefault="00A86958" w:rsidP="00100004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 w:rsidR="00100004" w:rsidRPr="00EE5196">
        <w:rPr>
          <w:color w:val="000000"/>
        </w:rPr>
        <w:t xml:space="preserve">MODIFY PRIMARY KEY </w:t>
      </w:r>
      <w:proofErr w:type="spellStart"/>
      <w:r w:rsidR="00100004" w:rsidRPr="00EE5196">
        <w:rPr>
          <w:i/>
          <w:iCs/>
          <w:color w:val="000000"/>
        </w:rPr>
        <w:t>constrnt_state</w:t>
      </w:r>
      <w:proofErr w:type="spellEnd"/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MODIFY UNIQUE (</w:t>
      </w:r>
      <w:r w:rsidRPr="00EE5196">
        <w:rPr>
          <w:i/>
          <w:iCs/>
          <w:color w:val="000000"/>
        </w:rPr>
        <w:t>column</w:t>
      </w:r>
      <w:r w:rsidRPr="00EE5196">
        <w:rPr>
          <w:color w:val="000000"/>
        </w:rPr>
        <w:t xml:space="preserve"> [</w:t>
      </w:r>
      <w:proofErr w:type="gramStart"/>
      <w:r w:rsidRPr="00EE5196">
        <w:rPr>
          <w:color w:val="000000"/>
        </w:rPr>
        <w:t>,…</w:t>
      </w:r>
      <w:proofErr w:type="gramEnd"/>
      <w:r w:rsidRPr="00EE5196">
        <w:rPr>
          <w:color w:val="000000"/>
        </w:rPr>
        <w:t xml:space="preserve">]) </w:t>
      </w:r>
      <w:proofErr w:type="spellStart"/>
      <w:r w:rsidRPr="00EE5196">
        <w:rPr>
          <w:i/>
          <w:iCs/>
          <w:color w:val="000000"/>
        </w:rPr>
        <w:t>constrnt_state</w:t>
      </w:r>
      <w:proofErr w:type="spellEnd"/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RENAME CONSTRAINT </w:t>
      </w:r>
      <w:proofErr w:type="spellStart"/>
      <w:r w:rsidRPr="00EE5196">
        <w:rPr>
          <w:i/>
          <w:iCs/>
          <w:color w:val="000000"/>
        </w:rPr>
        <w:t>constraint</w:t>
      </w:r>
      <w:proofErr w:type="spellEnd"/>
      <w:r w:rsidRPr="00EE5196">
        <w:rPr>
          <w:i/>
          <w:iCs/>
          <w:color w:val="000000"/>
        </w:rPr>
        <w:t xml:space="preserve"> </w:t>
      </w:r>
      <w:r w:rsidRPr="00EE5196">
        <w:rPr>
          <w:color w:val="000000"/>
        </w:rPr>
        <w:t xml:space="preserve">TO </w:t>
      </w:r>
      <w:proofErr w:type="spellStart"/>
      <w:r w:rsidRPr="00EE5196">
        <w:rPr>
          <w:i/>
          <w:iCs/>
          <w:color w:val="000000"/>
        </w:rPr>
        <w:t>new_name</w:t>
      </w:r>
      <w:proofErr w:type="spellEnd"/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b/>
          <w:bCs/>
          <w:color w:val="000000"/>
        </w:rPr>
        <w:t>CREATE</w:t>
      </w:r>
      <w:r w:rsidRPr="00EE5196">
        <w:rPr>
          <w:color w:val="000000"/>
        </w:rPr>
        <w:t xml:space="preserve"> </w:t>
      </w:r>
      <w:r w:rsidRPr="00EE5196">
        <w:rPr>
          <w:b/>
          <w:bCs/>
          <w:color w:val="000000"/>
        </w:rPr>
        <w:t>TABLE</w:t>
      </w:r>
      <w:r w:rsidRPr="00EE5196">
        <w:rPr>
          <w:color w:val="000000"/>
        </w:rPr>
        <w:t xml:space="preserve"> </w:t>
      </w:r>
      <w:proofErr w:type="spellStart"/>
      <w:r w:rsidRPr="00EE5196">
        <w:rPr>
          <w:i/>
          <w:iCs/>
          <w:color w:val="000000"/>
        </w:rPr>
        <w:t>table</w:t>
      </w:r>
      <w:proofErr w:type="spellEnd"/>
      <w:r w:rsidRPr="00EE5196">
        <w:rPr>
          <w:color w:val="000000"/>
        </w:rPr>
        <w:t xml:space="preserve"> (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i/>
          <w:iCs/>
          <w:color w:val="000000"/>
        </w:rPr>
        <w:t xml:space="preserve">      </w:t>
      </w:r>
      <w:proofErr w:type="gramStart"/>
      <w:r w:rsidRPr="00EE5196">
        <w:rPr>
          <w:i/>
          <w:iCs/>
          <w:color w:val="000000"/>
        </w:rPr>
        <w:t>column</w:t>
      </w:r>
      <w:proofErr w:type="gramEnd"/>
      <w:r w:rsidRPr="00EE5196">
        <w:rPr>
          <w:color w:val="000000"/>
        </w:rPr>
        <w:t xml:space="preserve"> </w:t>
      </w:r>
      <w:proofErr w:type="spellStart"/>
      <w:r w:rsidRPr="00EE5196">
        <w:rPr>
          <w:color w:val="000000"/>
        </w:rPr>
        <w:t>datatype</w:t>
      </w:r>
      <w:proofErr w:type="spellEnd"/>
      <w:r w:rsidRPr="00EE5196">
        <w:rPr>
          <w:color w:val="000000"/>
        </w:rPr>
        <w:t xml:space="preserve"> [DEFAULT </w:t>
      </w:r>
      <w:r w:rsidRPr="00EE5196">
        <w:rPr>
          <w:i/>
          <w:iCs/>
          <w:color w:val="000000"/>
        </w:rPr>
        <w:t>expr</w:t>
      </w:r>
      <w:r w:rsidRPr="00EE5196">
        <w:rPr>
          <w:color w:val="000000"/>
        </w:rPr>
        <w:t>] [</w:t>
      </w:r>
      <w:proofErr w:type="spellStart"/>
      <w:r w:rsidRPr="00EE5196">
        <w:rPr>
          <w:color w:val="000000"/>
        </w:rPr>
        <w:t>column_constraint</w:t>
      </w:r>
      <w:proofErr w:type="spellEnd"/>
      <w:r w:rsidRPr="00EE5196">
        <w:rPr>
          <w:color w:val="000000"/>
        </w:rPr>
        <w:t>(s)[,…]] [</w:t>
      </w:r>
      <w:r w:rsidRPr="00EE5196">
        <w:rPr>
          <w:i/>
          <w:iCs/>
          <w:color w:val="000000"/>
        </w:rPr>
        <w:t xml:space="preserve">,column </w:t>
      </w:r>
      <w:proofErr w:type="spellStart"/>
      <w:r w:rsidRPr="00EE5196">
        <w:rPr>
          <w:i/>
          <w:iCs/>
          <w:color w:val="000000"/>
        </w:rPr>
        <w:t>datatype</w:t>
      </w:r>
      <w:proofErr w:type="spellEnd"/>
      <w:r w:rsidRPr="00EE5196">
        <w:rPr>
          <w:color w:val="000000"/>
        </w:rPr>
        <w:t xml:space="preserve"> [,…]] 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   [</w:t>
      </w:r>
      <w:proofErr w:type="spellStart"/>
      <w:r w:rsidRPr="00EE5196">
        <w:rPr>
          <w:color w:val="000000"/>
        </w:rPr>
        <w:t>table_constraint</w:t>
      </w:r>
      <w:proofErr w:type="spellEnd"/>
      <w:r w:rsidRPr="00EE5196">
        <w:rPr>
          <w:color w:val="000000"/>
        </w:rPr>
        <w:t xml:space="preserve"> [</w:t>
      </w:r>
      <w:proofErr w:type="gramStart"/>
      <w:r w:rsidRPr="00EE5196">
        <w:rPr>
          <w:color w:val="000000"/>
        </w:rPr>
        <w:t>,…</w:t>
      </w:r>
      <w:proofErr w:type="gramEnd"/>
      <w:r w:rsidRPr="00EE5196">
        <w:rPr>
          <w:color w:val="000000"/>
        </w:rPr>
        <w:t>]])</w:t>
      </w:r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sz w:val="20"/>
        </w:rPr>
      </w:pPr>
      <w:r w:rsidRPr="00EE5196">
        <w:rPr>
          <w:rFonts w:ascii="Courier New" w:hAnsi="Courier New" w:cs="Courier New"/>
          <w:b/>
          <w:sz w:val="20"/>
        </w:rPr>
        <w:t>COMMIT</w:t>
      </w:r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i/>
          <w:sz w:val="20"/>
          <w:u w:val="single"/>
        </w:rPr>
      </w:pPr>
      <w:r w:rsidRPr="00EE5196">
        <w:rPr>
          <w:rFonts w:ascii="Courier New" w:hAnsi="Courier New" w:cs="Courier New"/>
          <w:b/>
          <w:sz w:val="20"/>
        </w:rPr>
        <w:t xml:space="preserve">DELETE FROM </w:t>
      </w:r>
      <w:proofErr w:type="spellStart"/>
      <w:r w:rsidRPr="00EE5196">
        <w:rPr>
          <w:rFonts w:ascii="Courier New" w:hAnsi="Courier New" w:cs="Courier New"/>
          <w:b/>
          <w:i/>
          <w:sz w:val="20"/>
        </w:rPr>
        <w:t>tablename</w:t>
      </w:r>
      <w:proofErr w:type="spellEnd"/>
      <w:r w:rsidRPr="00EE5196">
        <w:rPr>
          <w:rFonts w:ascii="Courier New" w:hAnsi="Courier New" w:cs="Courier New"/>
          <w:b/>
          <w:sz w:val="20"/>
        </w:rPr>
        <w:t xml:space="preserve"> WHERE </w:t>
      </w:r>
      <w:r w:rsidRPr="00EE5196">
        <w:rPr>
          <w:rFonts w:ascii="Courier New" w:hAnsi="Courier New" w:cs="Courier New"/>
          <w:b/>
          <w:i/>
          <w:sz w:val="20"/>
        </w:rPr>
        <w:t>condition</w:t>
      </w:r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sz w:val="20"/>
        </w:rPr>
      </w:pPr>
      <w:r w:rsidRPr="00EE5196">
        <w:rPr>
          <w:rFonts w:ascii="Courier New" w:hAnsi="Courier New" w:cs="Courier New"/>
          <w:b/>
          <w:sz w:val="20"/>
        </w:rPr>
        <w:t xml:space="preserve">DROP [TABLE </w:t>
      </w:r>
      <w:proofErr w:type="spellStart"/>
      <w:r w:rsidRPr="00EE5196">
        <w:rPr>
          <w:rFonts w:ascii="Courier New" w:hAnsi="Courier New" w:cs="Courier New"/>
          <w:b/>
          <w:i/>
          <w:sz w:val="20"/>
        </w:rPr>
        <w:t>tablename</w:t>
      </w:r>
      <w:r w:rsidRPr="00EE5196">
        <w:rPr>
          <w:rFonts w:ascii="Courier New" w:hAnsi="Courier New" w:cs="Courier New"/>
          <w:b/>
          <w:sz w:val="20"/>
        </w:rPr>
        <w:t>|DROP</w:t>
      </w:r>
      <w:proofErr w:type="spellEnd"/>
      <w:r w:rsidRPr="00EE5196">
        <w:rPr>
          <w:rFonts w:ascii="Courier New" w:hAnsi="Courier New" w:cs="Courier New"/>
          <w:b/>
          <w:sz w:val="20"/>
        </w:rPr>
        <w:t xml:space="preserve"> VIEW </w:t>
      </w:r>
      <w:proofErr w:type="spellStart"/>
      <w:r w:rsidRPr="00EE5196">
        <w:rPr>
          <w:rFonts w:ascii="Courier New" w:hAnsi="Courier New" w:cs="Courier New"/>
          <w:b/>
          <w:i/>
          <w:sz w:val="20"/>
        </w:rPr>
        <w:t>viewname</w:t>
      </w:r>
      <w:proofErr w:type="spellEnd"/>
      <w:r w:rsidRPr="00EE5196">
        <w:rPr>
          <w:rFonts w:ascii="Courier New" w:hAnsi="Courier New" w:cs="Courier New"/>
          <w:b/>
          <w:sz w:val="20"/>
        </w:rPr>
        <w:t>]</w:t>
      </w:r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sz w:val="20"/>
        </w:rPr>
      </w:pPr>
      <w:r w:rsidRPr="00EE5196">
        <w:rPr>
          <w:rFonts w:ascii="Courier New" w:hAnsi="Courier New" w:cs="Courier New"/>
          <w:b/>
          <w:sz w:val="20"/>
        </w:rPr>
        <w:t xml:space="preserve">INSERT INTO </w:t>
      </w:r>
      <w:proofErr w:type="spellStart"/>
      <w:r w:rsidRPr="00EE5196">
        <w:rPr>
          <w:rFonts w:ascii="Courier New" w:hAnsi="Courier New" w:cs="Courier New"/>
          <w:b/>
          <w:i/>
          <w:sz w:val="20"/>
        </w:rPr>
        <w:t>tablename</w:t>
      </w:r>
      <w:proofErr w:type="spellEnd"/>
      <w:r w:rsidRPr="00EE5196">
        <w:rPr>
          <w:rFonts w:ascii="Courier New" w:hAnsi="Courier New" w:cs="Courier New"/>
          <w:b/>
          <w:i/>
          <w:sz w:val="20"/>
        </w:rPr>
        <w:t xml:space="preserve"> </w:t>
      </w:r>
      <w:r w:rsidRPr="00EE5196">
        <w:rPr>
          <w:rFonts w:ascii="Courier New" w:hAnsi="Courier New" w:cs="Courier New"/>
          <w:b/>
          <w:sz w:val="20"/>
        </w:rPr>
        <w:t>(</w:t>
      </w:r>
      <w:r w:rsidRPr="00EE5196">
        <w:rPr>
          <w:rFonts w:ascii="Courier New" w:hAnsi="Courier New" w:cs="Courier New"/>
          <w:b/>
          <w:i/>
          <w:sz w:val="20"/>
        </w:rPr>
        <w:t>column</w:t>
      </w:r>
      <w:r w:rsidRPr="00EE5196">
        <w:rPr>
          <w:rFonts w:ascii="Courier New" w:hAnsi="Courier New" w:cs="Courier New"/>
          <w:b/>
          <w:sz w:val="20"/>
        </w:rPr>
        <w:t>-name-list) VALUES (</w:t>
      </w:r>
      <w:r w:rsidRPr="00EE5196">
        <w:rPr>
          <w:rFonts w:ascii="Courier New" w:hAnsi="Courier New" w:cs="Courier New"/>
          <w:b/>
          <w:i/>
          <w:sz w:val="20"/>
        </w:rPr>
        <w:t>data-value-list</w:t>
      </w:r>
      <w:r w:rsidRPr="00EE5196">
        <w:rPr>
          <w:rFonts w:ascii="Courier New" w:hAnsi="Courier New" w:cs="Courier New"/>
          <w:b/>
          <w:sz w:val="20"/>
        </w:rPr>
        <w:t>)</w:t>
      </w:r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sz w:val="20"/>
        </w:rPr>
      </w:pPr>
      <w:r w:rsidRPr="00EE5196">
        <w:rPr>
          <w:rFonts w:ascii="Courier New" w:hAnsi="Courier New" w:cs="Courier New"/>
          <w:b/>
          <w:sz w:val="20"/>
        </w:rPr>
        <w:t>ROLLBACK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b/>
          <w:bCs/>
          <w:color w:val="000000"/>
        </w:rPr>
        <w:t>SELECT</w:t>
      </w:r>
      <w:r w:rsidRPr="00EE5196">
        <w:rPr>
          <w:color w:val="000000"/>
        </w:rPr>
        <w:t xml:space="preserve"> [DISTINCT] </w:t>
      </w:r>
      <w:proofErr w:type="spellStart"/>
      <w:r w:rsidRPr="00EE5196">
        <w:rPr>
          <w:i/>
          <w:iCs/>
          <w:color w:val="000000"/>
        </w:rPr>
        <w:t>select_list</w:t>
      </w:r>
      <w:proofErr w:type="spellEnd"/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</w:t>
      </w:r>
      <w:r w:rsidRPr="00EE5196">
        <w:rPr>
          <w:b/>
          <w:bCs/>
          <w:color w:val="000000"/>
        </w:rPr>
        <w:t>FROM</w:t>
      </w:r>
      <w:r w:rsidRPr="00EE5196">
        <w:rPr>
          <w:color w:val="000000"/>
        </w:rPr>
        <w:t xml:space="preserve"> </w:t>
      </w:r>
      <w:proofErr w:type="spellStart"/>
      <w:r w:rsidRPr="00EE5196">
        <w:rPr>
          <w:i/>
          <w:iCs/>
          <w:color w:val="000000"/>
        </w:rPr>
        <w:t>table_list</w:t>
      </w:r>
      <w:proofErr w:type="spellEnd"/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   [WHERE </w:t>
      </w:r>
      <w:r w:rsidRPr="00EE5196">
        <w:rPr>
          <w:i/>
          <w:iCs/>
          <w:color w:val="000000"/>
        </w:rPr>
        <w:t>conditions</w:t>
      </w:r>
      <w:r w:rsidRPr="00EE5196">
        <w:rPr>
          <w:color w:val="000000"/>
        </w:rPr>
        <w:t>]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         [GROUP BY </w:t>
      </w:r>
      <w:proofErr w:type="spellStart"/>
      <w:r w:rsidRPr="00EE5196">
        <w:rPr>
          <w:i/>
          <w:iCs/>
          <w:color w:val="000000"/>
        </w:rPr>
        <w:t>group_by_list</w:t>
      </w:r>
      <w:proofErr w:type="spellEnd"/>
      <w:r w:rsidRPr="00EE5196">
        <w:rPr>
          <w:color w:val="000000"/>
        </w:rPr>
        <w:t>]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            [HAVING </w:t>
      </w:r>
      <w:proofErr w:type="spellStart"/>
      <w:r w:rsidRPr="00EE5196">
        <w:rPr>
          <w:i/>
          <w:iCs/>
          <w:color w:val="000000"/>
        </w:rPr>
        <w:t>search_conditions</w:t>
      </w:r>
      <w:proofErr w:type="spellEnd"/>
      <w:r w:rsidRPr="00EE5196">
        <w:rPr>
          <w:color w:val="000000"/>
        </w:rPr>
        <w:t>]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               [ORDER BY </w:t>
      </w:r>
      <w:proofErr w:type="spellStart"/>
      <w:r w:rsidRPr="00EE5196">
        <w:rPr>
          <w:i/>
          <w:iCs/>
          <w:color w:val="000000"/>
        </w:rPr>
        <w:t>order_list</w:t>
      </w:r>
      <w:proofErr w:type="spellEnd"/>
      <w:r w:rsidRPr="00EE5196">
        <w:rPr>
          <w:color w:val="000000"/>
        </w:rPr>
        <w:t xml:space="preserve"> [ASC | DESC</w:t>
      </w:r>
      <w:proofErr w:type="gramStart"/>
      <w:r w:rsidRPr="00EE5196">
        <w:rPr>
          <w:color w:val="000000"/>
        </w:rPr>
        <w:t>] ]</w:t>
      </w:r>
      <w:proofErr w:type="gramEnd"/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sz w:val="20"/>
        </w:rPr>
      </w:pPr>
      <w:proofErr w:type="gramStart"/>
      <w:r w:rsidRPr="00EE5196">
        <w:rPr>
          <w:rFonts w:ascii="Courier New" w:hAnsi="Courier New" w:cs="Courier New"/>
          <w:b/>
          <w:i/>
          <w:sz w:val="20"/>
        </w:rPr>
        <w:t>Conditions:</w:t>
      </w:r>
      <w:proofErr w:type="gramEnd"/>
      <w:r w:rsidRPr="00EE5196">
        <w:rPr>
          <w:rFonts w:ascii="Courier New" w:hAnsi="Courier New" w:cs="Courier New"/>
          <w:b/>
          <w:i/>
          <w:sz w:val="20"/>
        </w:rPr>
        <w:t xml:space="preserve">=,&gt;,&lt;,&gt;=,&lt;=,&lt;&gt;, </w:t>
      </w:r>
      <w:r w:rsidRPr="00EE5196">
        <w:rPr>
          <w:rFonts w:ascii="Courier New" w:hAnsi="Courier New" w:cs="Courier New"/>
          <w:b/>
          <w:sz w:val="20"/>
        </w:rPr>
        <w:t xml:space="preserve">BETWEEN .. AND.., IN </w:t>
      </w:r>
      <w:r w:rsidRPr="00EE5196">
        <w:rPr>
          <w:rFonts w:ascii="Courier New" w:hAnsi="Courier New" w:cs="Courier New"/>
          <w:b/>
          <w:i/>
          <w:sz w:val="20"/>
        </w:rPr>
        <w:t>(list)</w:t>
      </w:r>
      <w:proofErr w:type="gramStart"/>
      <w:r w:rsidRPr="00EE5196">
        <w:rPr>
          <w:rFonts w:ascii="Courier New" w:hAnsi="Courier New" w:cs="Courier New"/>
          <w:b/>
          <w:i/>
          <w:sz w:val="20"/>
        </w:rPr>
        <w:t>,</w:t>
      </w:r>
      <w:r w:rsidRPr="00EE5196">
        <w:rPr>
          <w:rFonts w:ascii="Courier New" w:hAnsi="Courier New" w:cs="Courier New"/>
          <w:b/>
          <w:sz w:val="20"/>
        </w:rPr>
        <w:t>IS</w:t>
      </w:r>
      <w:proofErr w:type="gramEnd"/>
      <w:r w:rsidRPr="00EE5196">
        <w:rPr>
          <w:rFonts w:ascii="Courier New" w:hAnsi="Courier New" w:cs="Courier New"/>
          <w:b/>
          <w:sz w:val="20"/>
        </w:rPr>
        <w:t xml:space="preserve"> NULL, LIKE</w:t>
      </w:r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sz w:val="20"/>
        </w:rPr>
      </w:pPr>
      <w:r w:rsidRPr="00EE5196">
        <w:rPr>
          <w:rFonts w:ascii="Courier New" w:hAnsi="Courier New" w:cs="Courier New"/>
          <w:b/>
          <w:i/>
          <w:sz w:val="20"/>
        </w:rPr>
        <w:t xml:space="preserve">Logical operators:  </w:t>
      </w:r>
      <w:r w:rsidRPr="00EE5196">
        <w:rPr>
          <w:rFonts w:ascii="Courier New" w:hAnsi="Courier New" w:cs="Courier New"/>
          <w:b/>
          <w:sz w:val="20"/>
        </w:rPr>
        <w:t>AND, OR, NOT</w:t>
      </w:r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sz w:val="20"/>
        </w:rPr>
      </w:pPr>
      <w:r w:rsidRPr="00EE5196">
        <w:rPr>
          <w:rFonts w:ascii="Courier New" w:hAnsi="Courier New" w:cs="Courier New"/>
          <w:b/>
          <w:i/>
          <w:sz w:val="20"/>
        </w:rPr>
        <w:t xml:space="preserve">Set operations: </w:t>
      </w:r>
      <w:r w:rsidRPr="00EE5196">
        <w:rPr>
          <w:rFonts w:ascii="Courier New" w:hAnsi="Courier New" w:cs="Courier New"/>
          <w:b/>
          <w:sz w:val="20"/>
        </w:rPr>
        <w:t xml:space="preserve"> UNION, MINUS, INTERSECT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b/>
          <w:color w:val="000000"/>
        </w:rPr>
        <w:t>SELECT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... FROM table1 LEFT JOIN </w:t>
      </w:r>
      <w:r w:rsidRPr="00EE5196">
        <w:rPr>
          <w:i/>
          <w:iCs/>
          <w:color w:val="000000"/>
        </w:rPr>
        <w:t>table2</w:t>
      </w:r>
    </w:p>
    <w:p w:rsidR="00100004" w:rsidRPr="00EE5196" w:rsidRDefault="00100004" w:rsidP="00100004">
      <w:pPr>
        <w:pStyle w:val="HTMLPreformatted"/>
        <w:rPr>
          <w:i/>
          <w:color w:val="000000"/>
        </w:rPr>
      </w:pPr>
      <w:r w:rsidRPr="00EE5196">
        <w:rPr>
          <w:color w:val="000000"/>
        </w:rPr>
        <w:t xml:space="preserve">         ON </w:t>
      </w:r>
      <w:r w:rsidRPr="00EE5196">
        <w:rPr>
          <w:i/>
          <w:iCs/>
          <w:color w:val="000000"/>
        </w:rPr>
        <w:t>table1.field1</w:t>
      </w:r>
      <w:r w:rsidRPr="00EE5196">
        <w:rPr>
          <w:color w:val="000000"/>
        </w:rPr>
        <w:t xml:space="preserve"> </w:t>
      </w:r>
      <w:proofErr w:type="spellStart"/>
      <w:r w:rsidRPr="00EE5196">
        <w:rPr>
          <w:i/>
          <w:iCs/>
          <w:color w:val="000000"/>
        </w:rPr>
        <w:t>compopr</w:t>
      </w:r>
      <w:proofErr w:type="spellEnd"/>
      <w:r w:rsidRPr="00EE5196">
        <w:rPr>
          <w:i/>
          <w:iCs/>
          <w:color w:val="000000"/>
        </w:rPr>
        <w:t xml:space="preserve"> table2.field2 | </w:t>
      </w:r>
      <w:r w:rsidRPr="00EE5196">
        <w:rPr>
          <w:iCs/>
          <w:color w:val="000000"/>
        </w:rPr>
        <w:t xml:space="preserve">USING </w:t>
      </w:r>
      <w:r w:rsidRPr="00EE5196">
        <w:rPr>
          <w:i/>
          <w:iCs/>
          <w:color w:val="000000"/>
        </w:rPr>
        <w:t>clause</w:t>
      </w:r>
    </w:p>
    <w:p w:rsidR="00100004" w:rsidRPr="00EE5196" w:rsidRDefault="00100004" w:rsidP="00100004">
      <w:pPr>
        <w:pStyle w:val="HTMLPreformatted"/>
        <w:rPr>
          <w:color w:val="000000"/>
        </w:rPr>
      </w:pP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... FROM table1 RIGHT JOIN </w:t>
      </w:r>
      <w:r w:rsidRPr="00EE5196">
        <w:rPr>
          <w:i/>
          <w:iCs/>
          <w:color w:val="000000"/>
        </w:rPr>
        <w:t>table2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   ON </w:t>
      </w:r>
      <w:r w:rsidRPr="00EE5196">
        <w:rPr>
          <w:i/>
          <w:iCs/>
          <w:color w:val="000000"/>
        </w:rPr>
        <w:t>table1.field1</w:t>
      </w:r>
      <w:r w:rsidRPr="00EE5196">
        <w:rPr>
          <w:color w:val="000000"/>
        </w:rPr>
        <w:t xml:space="preserve"> </w:t>
      </w:r>
      <w:proofErr w:type="spellStart"/>
      <w:r w:rsidRPr="00EE5196">
        <w:rPr>
          <w:i/>
          <w:iCs/>
          <w:color w:val="000000"/>
        </w:rPr>
        <w:t>compopr</w:t>
      </w:r>
      <w:proofErr w:type="spellEnd"/>
      <w:r w:rsidRPr="00EE5196">
        <w:rPr>
          <w:i/>
          <w:iCs/>
          <w:color w:val="000000"/>
        </w:rPr>
        <w:t xml:space="preserve"> table2.field2 | </w:t>
      </w:r>
      <w:r w:rsidRPr="00EE5196">
        <w:rPr>
          <w:iCs/>
          <w:color w:val="000000"/>
        </w:rPr>
        <w:t xml:space="preserve">USING </w:t>
      </w:r>
      <w:r w:rsidRPr="00EE5196">
        <w:rPr>
          <w:i/>
          <w:iCs/>
          <w:color w:val="000000"/>
        </w:rPr>
        <w:t>clause</w:t>
      </w:r>
    </w:p>
    <w:p w:rsidR="00100004" w:rsidRPr="00EE5196" w:rsidRDefault="00100004" w:rsidP="00100004">
      <w:pPr>
        <w:pStyle w:val="HTMLPreformatted"/>
        <w:rPr>
          <w:color w:val="000000"/>
        </w:rPr>
      </w:pP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... FROM table1 INNER JOIN </w:t>
      </w:r>
      <w:r w:rsidRPr="00EE5196">
        <w:rPr>
          <w:i/>
          <w:iCs/>
          <w:color w:val="000000"/>
        </w:rPr>
        <w:t>table2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      ON </w:t>
      </w:r>
      <w:r w:rsidRPr="00EE5196">
        <w:rPr>
          <w:i/>
          <w:iCs/>
          <w:color w:val="000000"/>
        </w:rPr>
        <w:t>table1.field1</w:t>
      </w:r>
      <w:r w:rsidRPr="00EE5196">
        <w:rPr>
          <w:color w:val="000000"/>
        </w:rPr>
        <w:t xml:space="preserve"> </w:t>
      </w:r>
      <w:proofErr w:type="spellStart"/>
      <w:r w:rsidRPr="00EE5196">
        <w:rPr>
          <w:i/>
          <w:iCs/>
          <w:color w:val="000000"/>
        </w:rPr>
        <w:t>compopr</w:t>
      </w:r>
      <w:proofErr w:type="spellEnd"/>
      <w:r w:rsidRPr="00EE5196">
        <w:rPr>
          <w:i/>
          <w:iCs/>
          <w:color w:val="000000"/>
        </w:rPr>
        <w:t xml:space="preserve"> table2.field2| </w:t>
      </w:r>
      <w:r w:rsidRPr="00EE5196">
        <w:rPr>
          <w:iCs/>
          <w:color w:val="000000"/>
        </w:rPr>
        <w:t xml:space="preserve">USING </w:t>
      </w:r>
      <w:r w:rsidRPr="00EE5196">
        <w:rPr>
          <w:i/>
          <w:iCs/>
          <w:color w:val="000000"/>
        </w:rPr>
        <w:t>clause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>Key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</w:t>
      </w:r>
      <w:r w:rsidRPr="00EE5196">
        <w:rPr>
          <w:i/>
          <w:iCs/>
          <w:color w:val="000000"/>
        </w:rPr>
        <w:t>table1, table2</w:t>
      </w:r>
      <w:r w:rsidRPr="00EE5196">
        <w:rPr>
          <w:color w:val="000000"/>
        </w:rPr>
        <w:t xml:space="preserve">   </w:t>
      </w:r>
      <w:proofErr w:type="gramStart"/>
      <w:r w:rsidRPr="00EE5196">
        <w:rPr>
          <w:color w:val="000000"/>
        </w:rPr>
        <w:t>The</w:t>
      </w:r>
      <w:proofErr w:type="gramEnd"/>
      <w:r w:rsidRPr="00EE5196">
        <w:rPr>
          <w:color w:val="000000"/>
        </w:rPr>
        <w:t xml:space="preserve"> tables from which records are combined.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</w:t>
      </w:r>
      <w:r w:rsidRPr="00EE5196">
        <w:rPr>
          <w:i/>
          <w:iCs/>
          <w:color w:val="000000"/>
        </w:rPr>
        <w:t>field1, field2</w:t>
      </w:r>
      <w:r w:rsidRPr="00EE5196">
        <w:rPr>
          <w:color w:val="000000"/>
        </w:rPr>
        <w:t xml:space="preserve">   </w:t>
      </w:r>
      <w:proofErr w:type="gramStart"/>
      <w:r w:rsidRPr="00EE5196">
        <w:rPr>
          <w:color w:val="000000"/>
        </w:rPr>
        <w:t>The</w:t>
      </w:r>
      <w:proofErr w:type="gramEnd"/>
      <w:r w:rsidRPr="00EE5196">
        <w:rPr>
          <w:color w:val="000000"/>
        </w:rPr>
        <w:t xml:space="preserve"> fields to be joined.</w:t>
      </w:r>
    </w:p>
    <w:p w:rsidR="00100004" w:rsidRPr="00EE5196" w:rsidRDefault="00100004" w:rsidP="00100004">
      <w:pPr>
        <w:pStyle w:val="HTMLPreformatted"/>
        <w:rPr>
          <w:color w:val="000000"/>
        </w:rPr>
      </w:pPr>
      <w:r w:rsidRPr="00EE5196">
        <w:rPr>
          <w:color w:val="000000"/>
        </w:rPr>
        <w:t xml:space="preserve">   </w:t>
      </w:r>
      <w:proofErr w:type="spellStart"/>
      <w:proofErr w:type="gramStart"/>
      <w:r w:rsidRPr="00EE5196">
        <w:rPr>
          <w:color w:val="000000"/>
        </w:rPr>
        <w:t>compopr</w:t>
      </w:r>
      <w:proofErr w:type="spellEnd"/>
      <w:proofErr w:type="gramEnd"/>
      <w:r w:rsidRPr="00EE5196">
        <w:rPr>
          <w:color w:val="000000"/>
        </w:rPr>
        <w:t xml:space="preserve">          Any relational comparison operator: =  &lt;  &gt;  &lt;=  &gt;=  or  &lt;&gt;</w:t>
      </w:r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i/>
          <w:sz w:val="20"/>
        </w:rPr>
      </w:pPr>
      <w:r w:rsidRPr="00EE5196">
        <w:rPr>
          <w:rFonts w:ascii="Courier New" w:hAnsi="Courier New" w:cs="Courier New"/>
          <w:b/>
          <w:sz w:val="20"/>
        </w:rPr>
        <w:t xml:space="preserve">UPDATE </w:t>
      </w:r>
      <w:proofErr w:type="spellStart"/>
      <w:r w:rsidRPr="00EE5196">
        <w:rPr>
          <w:rFonts w:ascii="Courier New" w:hAnsi="Courier New" w:cs="Courier New"/>
          <w:b/>
          <w:i/>
          <w:sz w:val="20"/>
        </w:rPr>
        <w:t>tablename</w:t>
      </w:r>
      <w:proofErr w:type="spellEnd"/>
      <w:r w:rsidRPr="00EE5196">
        <w:rPr>
          <w:rFonts w:ascii="Courier New" w:hAnsi="Courier New" w:cs="Courier New"/>
          <w:b/>
          <w:i/>
          <w:sz w:val="20"/>
        </w:rPr>
        <w:t xml:space="preserve"> </w:t>
      </w:r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sz w:val="20"/>
        </w:rPr>
      </w:pPr>
      <w:r w:rsidRPr="00EE5196">
        <w:rPr>
          <w:rFonts w:ascii="Courier New" w:hAnsi="Courier New" w:cs="Courier New"/>
          <w:b/>
          <w:sz w:val="20"/>
        </w:rPr>
        <w:t xml:space="preserve">[SET </w:t>
      </w:r>
      <w:r w:rsidRPr="00EE5196">
        <w:rPr>
          <w:rFonts w:ascii="Courier New" w:hAnsi="Courier New" w:cs="Courier New"/>
          <w:b/>
          <w:i/>
          <w:sz w:val="20"/>
        </w:rPr>
        <w:t xml:space="preserve">column-name= </w:t>
      </w:r>
      <w:r w:rsidRPr="00EE5196">
        <w:rPr>
          <w:rFonts w:ascii="Courier New" w:hAnsi="Courier New" w:cs="Courier New"/>
          <w:b/>
          <w:sz w:val="20"/>
        </w:rPr>
        <w:t>&lt;</w:t>
      </w:r>
      <w:r w:rsidRPr="00EE5196">
        <w:rPr>
          <w:rFonts w:ascii="Courier New" w:hAnsi="Courier New" w:cs="Courier New"/>
          <w:b/>
          <w:i/>
          <w:sz w:val="20"/>
        </w:rPr>
        <w:t>data-value</w:t>
      </w:r>
      <w:r w:rsidRPr="00EE5196">
        <w:rPr>
          <w:rFonts w:ascii="Courier New" w:hAnsi="Courier New" w:cs="Courier New"/>
          <w:b/>
          <w:sz w:val="20"/>
        </w:rPr>
        <w:t xml:space="preserve">&gt;] [WHERE </w:t>
      </w:r>
      <w:r w:rsidRPr="00EE5196">
        <w:rPr>
          <w:rFonts w:ascii="Courier New" w:hAnsi="Courier New" w:cs="Courier New"/>
          <w:b/>
          <w:i/>
          <w:sz w:val="20"/>
        </w:rPr>
        <w:t>condition</w:t>
      </w:r>
      <w:r w:rsidRPr="00EE5196">
        <w:rPr>
          <w:rFonts w:ascii="Courier New" w:hAnsi="Courier New" w:cs="Courier New"/>
          <w:b/>
          <w:sz w:val="20"/>
        </w:rPr>
        <w:t>]</w:t>
      </w:r>
    </w:p>
    <w:p w:rsidR="00100004" w:rsidRPr="00EE5196" w:rsidRDefault="00100004" w:rsidP="00100004">
      <w:pPr>
        <w:pStyle w:val="Code"/>
        <w:rPr>
          <w:rFonts w:ascii="Courier New" w:hAnsi="Courier New" w:cs="Courier New"/>
          <w:b/>
          <w:sz w:val="20"/>
        </w:rPr>
      </w:pPr>
      <w:r w:rsidRPr="00EE5196">
        <w:rPr>
          <w:rFonts w:ascii="Courier New" w:hAnsi="Courier New" w:cs="Courier New"/>
          <w:b/>
          <w:i/>
          <w:sz w:val="20"/>
        </w:rPr>
        <w:t xml:space="preserve">Column-definition = column-name   </w:t>
      </w:r>
      <w:r w:rsidRPr="00EE5196">
        <w:rPr>
          <w:rFonts w:ascii="Courier New" w:hAnsi="Courier New" w:cs="Courier New"/>
          <w:b/>
          <w:sz w:val="20"/>
        </w:rPr>
        <w:t>[CHAR [(</w:t>
      </w:r>
      <w:r w:rsidRPr="00EE5196">
        <w:rPr>
          <w:rFonts w:ascii="Courier New" w:hAnsi="Courier New" w:cs="Courier New"/>
          <w:b/>
          <w:i/>
          <w:sz w:val="20"/>
        </w:rPr>
        <w:t>n</w:t>
      </w:r>
      <w:r w:rsidRPr="00EE5196">
        <w:rPr>
          <w:rFonts w:ascii="Courier New" w:hAnsi="Courier New" w:cs="Courier New"/>
          <w:b/>
          <w:sz w:val="20"/>
        </w:rPr>
        <w:t xml:space="preserve">)] | </w:t>
      </w:r>
      <w:proofErr w:type="gramStart"/>
      <w:r w:rsidRPr="00EE5196">
        <w:rPr>
          <w:rFonts w:ascii="Courier New" w:hAnsi="Courier New" w:cs="Courier New"/>
          <w:b/>
          <w:sz w:val="20"/>
        </w:rPr>
        <w:t>VARCHAR(</w:t>
      </w:r>
      <w:proofErr w:type="gramEnd"/>
      <w:r w:rsidRPr="00EE5196">
        <w:rPr>
          <w:rFonts w:ascii="Courier New" w:hAnsi="Courier New" w:cs="Courier New"/>
          <w:b/>
          <w:i/>
          <w:sz w:val="20"/>
        </w:rPr>
        <w:t>n</w:t>
      </w:r>
      <w:r w:rsidRPr="00EE5196">
        <w:rPr>
          <w:rFonts w:ascii="Courier New" w:hAnsi="Courier New" w:cs="Courier New"/>
          <w:b/>
          <w:sz w:val="20"/>
        </w:rPr>
        <w:t xml:space="preserve">) | NUMBER [ </w:t>
      </w:r>
      <w:proofErr w:type="spellStart"/>
      <w:r w:rsidRPr="00EE5196">
        <w:rPr>
          <w:rFonts w:ascii="Courier New" w:hAnsi="Courier New" w:cs="Courier New"/>
          <w:b/>
          <w:i/>
          <w:sz w:val="20"/>
        </w:rPr>
        <w:t>n</w:t>
      </w:r>
      <w:r w:rsidRPr="00EE5196">
        <w:rPr>
          <w:rFonts w:ascii="Courier New" w:hAnsi="Courier New" w:cs="Courier New"/>
          <w:b/>
          <w:sz w:val="20"/>
        </w:rPr>
        <w:t>,</w:t>
      </w:r>
      <w:r w:rsidRPr="00EE5196">
        <w:rPr>
          <w:rFonts w:ascii="Courier New" w:hAnsi="Courier New" w:cs="Courier New"/>
          <w:b/>
          <w:i/>
          <w:sz w:val="20"/>
        </w:rPr>
        <w:t>p</w:t>
      </w:r>
      <w:proofErr w:type="spellEnd"/>
      <w:r w:rsidRPr="00EE5196">
        <w:rPr>
          <w:rFonts w:ascii="Courier New" w:hAnsi="Courier New" w:cs="Courier New"/>
          <w:b/>
          <w:sz w:val="20"/>
        </w:rPr>
        <w:t>] | DATE | DATETIME]  {[NOT NULL | UNIQUE | PRIMARY KEY]}</w:t>
      </w:r>
    </w:p>
    <w:p w:rsidR="00A86958" w:rsidRPr="00A86958" w:rsidRDefault="00DD65A1" w:rsidP="00A86958">
      <w:pPr>
        <w:pStyle w:val="Code"/>
        <w:ind w:left="0" w:firstLine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Oracle </w:t>
      </w:r>
      <w:r w:rsidR="00A86958" w:rsidRPr="00A86958">
        <w:rPr>
          <w:rFonts w:ascii="Courier New" w:hAnsi="Courier New" w:cs="Courier New"/>
          <w:b/>
          <w:sz w:val="20"/>
        </w:rPr>
        <w:t>Functions</w:t>
      </w:r>
    </w:p>
    <w:p w:rsidR="00A86958" w:rsidRPr="00A86958" w:rsidRDefault="00A86958" w:rsidP="00A86958">
      <w:pPr>
        <w:pStyle w:val="Code"/>
        <w:ind w:left="0" w:firstLine="0"/>
        <w:rPr>
          <w:rFonts w:ascii="Courier New" w:hAnsi="Courier New" w:cs="Courier New"/>
          <w:sz w:val="20"/>
        </w:rPr>
      </w:pPr>
      <w:r w:rsidRPr="00A86958">
        <w:rPr>
          <w:rFonts w:ascii="Courier New" w:hAnsi="Courier New" w:cs="Courier New"/>
          <w:sz w:val="20"/>
        </w:rPr>
        <w:t>Null Handling Functions</w:t>
      </w:r>
      <w:r>
        <w:rPr>
          <w:rFonts w:ascii="Courier New" w:hAnsi="Courier New" w:cs="Courier New"/>
          <w:sz w:val="20"/>
        </w:rPr>
        <w:t xml:space="preserve">: </w:t>
      </w:r>
      <w:r w:rsidRPr="00A86958">
        <w:rPr>
          <w:rFonts w:ascii="Courier New" w:hAnsi="Courier New" w:cs="Courier New"/>
          <w:sz w:val="20"/>
        </w:rPr>
        <w:t>NVL, NVL2, NULLIF, COALESCE, CASE, DECODE.</w:t>
      </w:r>
    </w:p>
    <w:p w:rsidR="00A86958" w:rsidRPr="00A86958" w:rsidRDefault="00A86958" w:rsidP="00A86958">
      <w:pPr>
        <w:pStyle w:val="Code"/>
        <w:ind w:left="0" w:firstLine="0"/>
        <w:rPr>
          <w:rFonts w:ascii="Courier New" w:hAnsi="Courier New" w:cs="Courier New"/>
          <w:sz w:val="20"/>
        </w:rPr>
      </w:pPr>
      <w:r w:rsidRPr="00A86958">
        <w:rPr>
          <w:rFonts w:ascii="Courier New" w:hAnsi="Courier New" w:cs="Courier New"/>
          <w:sz w:val="20"/>
        </w:rPr>
        <w:t>Case Conversion functions - Accepts character input</w:t>
      </w:r>
      <w:r>
        <w:rPr>
          <w:rFonts w:ascii="Courier New" w:hAnsi="Courier New" w:cs="Courier New"/>
          <w:sz w:val="20"/>
        </w:rPr>
        <w:t xml:space="preserve"> and returns a character value: </w:t>
      </w:r>
      <w:r w:rsidRPr="00A86958">
        <w:rPr>
          <w:rFonts w:ascii="Courier New" w:hAnsi="Courier New" w:cs="Courier New"/>
          <w:sz w:val="20"/>
        </w:rPr>
        <w:t>UPPER, LOWER and INITCAP.</w:t>
      </w:r>
    </w:p>
    <w:p w:rsidR="00A86958" w:rsidRPr="00A86958" w:rsidRDefault="00A86958" w:rsidP="00A86958">
      <w:pPr>
        <w:pStyle w:val="Code"/>
        <w:ind w:left="0" w:firstLine="0"/>
        <w:rPr>
          <w:rFonts w:ascii="Courier New" w:hAnsi="Courier New" w:cs="Courier New"/>
          <w:sz w:val="20"/>
        </w:rPr>
      </w:pPr>
      <w:r w:rsidRPr="00A86958">
        <w:rPr>
          <w:rFonts w:ascii="Courier New" w:hAnsi="Courier New" w:cs="Courier New"/>
          <w:sz w:val="20"/>
        </w:rPr>
        <w:t>Character functions - Accepts character input and ret</w:t>
      </w:r>
      <w:r>
        <w:rPr>
          <w:rFonts w:ascii="Courier New" w:hAnsi="Courier New" w:cs="Courier New"/>
          <w:sz w:val="20"/>
        </w:rPr>
        <w:t xml:space="preserve">urns number or character value: </w:t>
      </w:r>
      <w:r w:rsidRPr="00A86958">
        <w:rPr>
          <w:rFonts w:ascii="Courier New" w:hAnsi="Courier New" w:cs="Courier New"/>
          <w:sz w:val="20"/>
        </w:rPr>
        <w:t xml:space="preserve">CONCAT, LENGTH, SUBSTR, INSTR, LPAD, </w:t>
      </w:r>
      <w:proofErr w:type="gramStart"/>
      <w:r w:rsidRPr="00A86958">
        <w:rPr>
          <w:rFonts w:ascii="Courier New" w:hAnsi="Courier New" w:cs="Courier New"/>
          <w:sz w:val="20"/>
        </w:rPr>
        <w:t>RPAD</w:t>
      </w:r>
      <w:proofErr w:type="gramEnd"/>
      <w:r w:rsidRPr="00A86958">
        <w:rPr>
          <w:rFonts w:ascii="Courier New" w:hAnsi="Courier New" w:cs="Courier New"/>
          <w:sz w:val="20"/>
        </w:rPr>
        <w:t>, TRIM and REPLACE.</w:t>
      </w:r>
    </w:p>
    <w:p w:rsidR="00207534" w:rsidRDefault="00A86958" w:rsidP="00A86958">
      <w:pPr>
        <w:pStyle w:val="Code"/>
        <w:ind w:left="0" w:firstLine="0"/>
        <w:rPr>
          <w:rFonts w:ascii="Courier New" w:hAnsi="Courier New" w:cs="Courier New"/>
          <w:sz w:val="20"/>
        </w:rPr>
      </w:pPr>
      <w:r w:rsidRPr="00A86958">
        <w:rPr>
          <w:rFonts w:ascii="Courier New" w:hAnsi="Courier New" w:cs="Courier New"/>
          <w:sz w:val="20"/>
        </w:rPr>
        <w:t>Date functions - Date arithmetic operation</w:t>
      </w:r>
      <w:r>
        <w:rPr>
          <w:rFonts w:ascii="Courier New" w:hAnsi="Courier New" w:cs="Courier New"/>
          <w:sz w:val="20"/>
        </w:rPr>
        <w:t xml:space="preserve">s return date or numeric values: </w:t>
      </w:r>
      <w:r w:rsidRPr="00A86958">
        <w:rPr>
          <w:rFonts w:ascii="Courier New" w:hAnsi="Courier New" w:cs="Courier New"/>
          <w:sz w:val="20"/>
        </w:rPr>
        <w:t>MONTHS_BETWEEN, ADD_MONTHS, NEXT_DAY, LAST_DAY, ROUND and TRUNC.</w:t>
      </w:r>
    </w:p>
    <w:p w:rsidR="003F6041" w:rsidRPr="00A86958" w:rsidRDefault="003F6041" w:rsidP="00A86958">
      <w:pPr>
        <w:pStyle w:val="Code"/>
        <w:ind w:left="0" w:firstLine="0"/>
        <w:rPr>
          <w:rFonts w:ascii="Courier New" w:hAnsi="Courier New" w:cs="Courier New"/>
          <w:sz w:val="20"/>
        </w:rPr>
      </w:pPr>
      <w:r w:rsidRPr="003F6041">
        <w:rPr>
          <w:rFonts w:ascii="Courier New" w:hAnsi="Courier New" w:cs="Courier New"/>
          <w:sz w:val="20"/>
        </w:rPr>
        <w:t>Group Functions: SUM( [ALL | DISTINCT] expression ); AVG( [ALL | DISTINCT] expression ); COUNT( [ALL | DISTINCT] expression ); COUNT(*); MAX(expression);MIN(expression)</w:t>
      </w:r>
    </w:p>
    <w:sectPr w:rsidR="003F6041" w:rsidRPr="00A86958" w:rsidSect="00A86958">
      <w:pgSz w:w="11909" w:h="16834" w:code="9"/>
      <w:pgMar w:top="720" w:right="720" w:bottom="720" w:left="720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9F7" w:rsidRDefault="008039F7">
      <w:r>
        <w:separator/>
      </w:r>
    </w:p>
  </w:endnote>
  <w:endnote w:type="continuationSeparator" w:id="0">
    <w:p w:rsidR="008039F7" w:rsidRDefault="0080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6F" w:rsidRPr="009041D2" w:rsidRDefault="00BB0E6F" w:rsidP="007E07C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9C0" w:rsidRDefault="000C59C0">
    <w:pPr>
      <w:pStyle w:val="Footer"/>
      <w:jc w:val="center"/>
    </w:pPr>
    <w:r>
      <w:t xml:space="preserve">PAGE </w:t>
    </w:r>
    <w:r w:rsidR="00530C8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30C8F">
      <w:rPr>
        <w:rStyle w:val="PageNumber"/>
      </w:rPr>
      <w:fldChar w:fldCharType="separate"/>
    </w:r>
    <w:r w:rsidR="006370B3">
      <w:rPr>
        <w:rStyle w:val="PageNumber"/>
        <w:noProof/>
      </w:rPr>
      <w:t>4</w:t>
    </w:r>
    <w:r w:rsidR="00530C8F">
      <w:rPr>
        <w:rStyle w:val="PageNumber"/>
      </w:rPr>
      <w:fldChar w:fldCharType="end"/>
    </w:r>
    <w:r w:rsidR="00207534">
      <w:rPr>
        <w:rStyle w:val="PageNumber"/>
      </w:rPr>
      <w:t xml:space="preserve"> OF </w:t>
    </w:r>
    <w:r w:rsidR="00207534">
      <w:rPr>
        <w:rStyle w:val="PageNumber"/>
      </w:rPr>
      <w:fldChar w:fldCharType="begin"/>
    </w:r>
    <w:r w:rsidR="00207534">
      <w:rPr>
        <w:rStyle w:val="PageNumber"/>
      </w:rPr>
      <w:instrText xml:space="preserve"> NUMPAGES   \* MERGEFORMAT </w:instrText>
    </w:r>
    <w:r w:rsidR="00207534">
      <w:rPr>
        <w:rStyle w:val="PageNumber"/>
      </w:rPr>
      <w:fldChar w:fldCharType="separate"/>
    </w:r>
    <w:r w:rsidR="006370B3">
      <w:rPr>
        <w:rStyle w:val="PageNumber"/>
        <w:noProof/>
      </w:rPr>
      <w:t>5</w:t>
    </w:r>
    <w:r w:rsidR="0020753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9F7" w:rsidRDefault="008039F7">
      <w:r>
        <w:separator/>
      </w:r>
    </w:p>
  </w:footnote>
  <w:footnote w:type="continuationSeparator" w:id="0">
    <w:p w:rsidR="008039F7" w:rsidRDefault="008039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9C0" w:rsidRDefault="000C59C0">
    <w:pPr>
      <w:pStyle w:val="Header"/>
      <w:tabs>
        <w:tab w:val="clear" w:pos="4153"/>
        <w:tab w:val="center" w:pos="4962"/>
      </w:tabs>
    </w:pPr>
    <w:r>
      <w:tab/>
    </w:r>
    <w:r>
      <w:tab/>
    </w:r>
    <w:r w:rsidRPr="00123159">
      <w:rPr>
        <w:sz w:val="36"/>
        <w:szCs w:val="36"/>
      </w:rPr>
      <w:t xml:space="preserve">Syntax </w:t>
    </w:r>
    <w:r>
      <w:tab/>
      <w:t>(</w:t>
    </w:r>
    <w:r w:rsidR="00530C8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30C8F">
      <w:rPr>
        <w:rStyle w:val="PageNumber"/>
      </w:rPr>
      <w:fldChar w:fldCharType="separate"/>
    </w:r>
    <w:r w:rsidR="00286270">
      <w:rPr>
        <w:rStyle w:val="PageNumber"/>
        <w:noProof/>
      </w:rPr>
      <w:t>6</w:t>
    </w:r>
    <w:r w:rsidR="00530C8F">
      <w:rPr>
        <w:rStyle w:val="PageNumber"/>
      </w:rPr>
      <w:fldChar w:fldCharType="end"/>
    </w:r>
    <w:r>
      <w:rPr>
        <w:rStyle w:val="PageNumber"/>
      </w:rPr>
      <w:t>)</w:t>
    </w:r>
    <w:r w:rsidRPr="00DE5CA1">
      <w:rPr>
        <w:rStyle w:val="PageNumber"/>
        <w:sz w:val="20"/>
      </w:rPr>
      <w:t xml:space="preserve"> </w:t>
    </w:r>
    <w:r>
      <w:rPr>
        <w:rStyle w:val="PageNumber"/>
        <w:sz w:val="20"/>
      </w:rPr>
      <w:tab/>
    </w:r>
    <w:r>
      <w:rPr>
        <w:rStyle w:val="PageNumber"/>
        <w:sz w:val="20"/>
      </w:rPr>
      <w:tab/>
      <w:t xml:space="preserve">             </w:t>
    </w:r>
    <w:r w:rsidR="00F51757">
      <w:fldChar w:fldCharType="begin"/>
    </w:r>
    <w:r w:rsidR="00F51757">
      <w:instrText xml:space="preserve"> REF ExamCode \* MERGEFORMAT </w:instrText>
    </w:r>
    <w:r w:rsidR="00F51757">
      <w:fldChar w:fldCharType="separate"/>
    </w:r>
    <w:r w:rsidR="00DC5BAA">
      <w:rPr>
        <w:b/>
        <w:bCs/>
        <w:lang w:val="en-US"/>
      </w:rPr>
      <w:t>Error! Reference source not found.</w:t>
    </w:r>
    <w:r w:rsidR="00F51757">
      <w:rPr>
        <w:noProof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9C0" w:rsidRPr="00F07921" w:rsidRDefault="00207534" w:rsidP="00F07921">
    <w:pPr>
      <w:ind w:left="1417"/>
      <w:jc w:val="right"/>
      <w:rPr>
        <w:b/>
        <w:lang w:val="en-IE"/>
      </w:rPr>
    </w:pPr>
    <w:r w:rsidRPr="00F07921">
      <w:rPr>
        <w:b/>
        <w:lang w:val="en-IE"/>
      </w:rPr>
      <w:t>W228/206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C964FE2"/>
    <w:lvl w:ilvl="0">
      <w:numFmt w:val="bullet"/>
      <w:lvlText w:val="*"/>
      <w:lvlJc w:val="left"/>
    </w:lvl>
  </w:abstractNum>
  <w:abstractNum w:abstractNumId="1">
    <w:nsid w:val="011656E8"/>
    <w:multiLevelType w:val="hybridMultilevel"/>
    <w:tmpl w:val="DEC840DA"/>
    <w:lvl w:ilvl="0" w:tplc="482E69F8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E5A34"/>
    <w:multiLevelType w:val="hybridMultilevel"/>
    <w:tmpl w:val="8FF8ACE2"/>
    <w:lvl w:ilvl="0" w:tplc="E73C7CDA">
      <w:start w:val="1"/>
      <w:numFmt w:val="decimal"/>
      <w:lvlText w:val="%1."/>
      <w:lvlJc w:val="left"/>
      <w:pPr>
        <w:ind w:left="1421" w:hanging="57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F65FC"/>
    <w:multiLevelType w:val="hybridMultilevel"/>
    <w:tmpl w:val="F83E0AAA"/>
    <w:lvl w:ilvl="0" w:tplc="D4CE6CF8">
      <w:start w:val="1"/>
      <w:numFmt w:val="lowerRoman"/>
      <w:lvlText w:val="(%1)"/>
      <w:lvlJc w:val="left"/>
      <w:pPr>
        <w:ind w:left="718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9500F"/>
    <w:multiLevelType w:val="hybridMultilevel"/>
    <w:tmpl w:val="4704F050"/>
    <w:lvl w:ilvl="0" w:tplc="1809000F">
      <w:start w:val="1"/>
      <w:numFmt w:val="decimal"/>
      <w:lvlText w:val="%1."/>
      <w:lvlJc w:val="left"/>
      <w:pPr>
        <w:ind w:left="1571" w:hanging="360"/>
      </w:p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ACF4A47"/>
    <w:multiLevelType w:val="hybridMultilevel"/>
    <w:tmpl w:val="B8FE6BC0"/>
    <w:lvl w:ilvl="0" w:tplc="1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A79F4"/>
    <w:multiLevelType w:val="hybridMultilevel"/>
    <w:tmpl w:val="A6464E94"/>
    <w:lvl w:ilvl="0" w:tplc="98D6E4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935F92"/>
    <w:multiLevelType w:val="hybridMultilevel"/>
    <w:tmpl w:val="65DACC5A"/>
    <w:lvl w:ilvl="0" w:tplc="4C966C32">
      <w:start w:val="1"/>
      <w:numFmt w:val="lowerRoman"/>
      <w:lvlText w:val="(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9756E8"/>
    <w:multiLevelType w:val="hybridMultilevel"/>
    <w:tmpl w:val="0082CE36"/>
    <w:lvl w:ilvl="0" w:tplc="4C60961E">
      <w:start w:val="1"/>
      <w:numFmt w:val="lowerRoman"/>
      <w:lvlText w:val="(%1)"/>
      <w:lvlJc w:val="left"/>
      <w:pPr>
        <w:ind w:left="718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9419CB"/>
    <w:multiLevelType w:val="hybridMultilevel"/>
    <w:tmpl w:val="4B0671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C3A60"/>
    <w:multiLevelType w:val="hybridMultilevel"/>
    <w:tmpl w:val="C38C54C0"/>
    <w:lvl w:ilvl="0" w:tplc="AC90A8C8">
      <w:start w:val="4"/>
      <w:numFmt w:val="lowerRoman"/>
      <w:lvlText w:val="(%1)"/>
      <w:lvlJc w:val="left"/>
      <w:pPr>
        <w:ind w:left="718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D4227C"/>
    <w:multiLevelType w:val="hybridMultilevel"/>
    <w:tmpl w:val="645A334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095F42"/>
    <w:multiLevelType w:val="hybridMultilevel"/>
    <w:tmpl w:val="456C9780"/>
    <w:lvl w:ilvl="0" w:tplc="A1DE72A2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38449B"/>
    <w:multiLevelType w:val="hybridMultilevel"/>
    <w:tmpl w:val="64F43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32218"/>
    <w:multiLevelType w:val="hybridMultilevel"/>
    <w:tmpl w:val="E4BC9978"/>
    <w:lvl w:ilvl="0" w:tplc="A1DE72A2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E33747"/>
    <w:multiLevelType w:val="singleLevel"/>
    <w:tmpl w:val="2A42A102"/>
    <w:lvl w:ilvl="0">
      <w:start w:val="1"/>
      <w:numFmt w:val="lowerLetter"/>
      <w:pStyle w:val="llist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61F2185"/>
    <w:multiLevelType w:val="hybridMultilevel"/>
    <w:tmpl w:val="59707D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64021F2"/>
    <w:multiLevelType w:val="hybridMultilevel"/>
    <w:tmpl w:val="E4D44A4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0621FD"/>
    <w:multiLevelType w:val="hybridMultilevel"/>
    <w:tmpl w:val="6B7A9C02"/>
    <w:lvl w:ilvl="0" w:tplc="634E02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7C1A8D"/>
    <w:multiLevelType w:val="hybridMultilevel"/>
    <w:tmpl w:val="71AEB4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3970FF"/>
    <w:multiLevelType w:val="hybridMultilevel"/>
    <w:tmpl w:val="09984B6C"/>
    <w:lvl w:ilvl="0" w:tplc="8DB2637C">
      <w:start w:val="2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2F3D6B5F"/>
    <w:multiLevelType w:val="hybridMultilevel"/>
    <w:tmpl w:val="1D0CAF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5444BF"/>
    <w:multiLevelType w:val="hybridMultilevel"/>
    <w:tmpl w:val="38A20DD4"/>
    <w:lvl w:ilvl="0" w:tplc="83D28118">
      <w:start w:val="1"/>
      <w:numFmt w:val="lowerRoman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347E7D26"/>
    <w:multiLevelType w:val="hybridMultilevel"/>
    <w:tmpl w:val="ACA603B6"/>
    <w:lvl w:ilvl="0" w:tplc="D85A7D14">
      <w:start w:val="1"/>
      <w:numFmt w:val="lowerRoman"/>
      <w:lvlText w:val="(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E730463"/>
    <w:multiLevelType w:val="hybridMultilevel"/>
    <w:tmpl w:val="ED86CFEE"/>
    <w:lvl w:ilvl="0" w:tplc="7BC236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380F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ECA8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7EC4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A84F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8427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B828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16A0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8C26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3E8821FB"/>
    <w:multiLevelType w:val="hybridMultilevel"/>
    <w:tmpl w:val="9EE07D80"/>
    <w:lvl w:ilvl="0" w:tplc="37F07194">
      <w:start w:val="2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E6C81660">
      <w:start w:val="1"/>
      <w:numFmt w:val="lowerRoman"/>
      <w:lvlText w:val="(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FD17188"/>
    <w:multiLevelType w:val="hybridMultilevel"/>
    <w:tmpl w:val="8A98754C"/>
    <w:lvl w:ilvl="0" w:tplc="83D28118">
      <w:start w:val="1"/>
      <w:numFmt w:val="lowerRoman"/>
      <w:lvlText w:val="(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7">
    <w:nsid w:val="41F477A1"/>
    <w:multiLevelType w:val="hybridMultilevel"/>
    <w:tmpl w:val="5C92AC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63396E"/>
    <w:multiLevelType w:val="hybridMultilevel"/>
    <w:tmpl w:val="6B7A9C02"/>
    <w:lvl w:ilvl="0" w:tplc="634E02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EE326EF"/>
    <w:multiLevelType w:val="hybridMultilevel"/>
    <w:tmpl w:val="C38C54C0"/>
    <w:lvl w:ilvl="0" w:tplc="AC90A8C8">
      <w:start w:val="4"/>
      <w:numFmt w:val="lowerRoman"/>
      <w:lvlText w:val="(%1)"/>
      <w:lvlJc w:val="left"/>
      <w:pPr>
        <w:ind w:left="718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7D7426"/>
    <w:multiLevelType w:val="hybridMultilevel"/>
    <w:tmpl w:val="ACA603B6"/>
    <w:lvl w:ilvl="0" w:tplc="D85A7D14">
      <w:start w:val="1"/>
      <w:numFmt w:val="lowerRoman"/>
      <w:lvlText w:val="(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29F676C"/>
    <w:multiLevelType w:val="hybridMultilevel"/>
    <w:tmpl w:val="AFEA263C"/>
    <w:lvl w:ilvl="0" w:tplc="25A47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744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DAE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601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60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103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72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08E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C0D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3E82B91"/>
    <w:multiLevelType w:val="hybridMultilevel"/>
    <w:tmpl w:val="C60083F4"/>
    <w:lvl w:ilvl="0" w:tplc="18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85040E5"/>
    <w:multiLevelType w:val="hybridMultilevel"/>
    <w:tmpl w:val="9C108A20"/>
    <w:lvl w:ilvl="0" w:tplc="1809001B">
      <w:start w:val="1"/>
      <w:numFmt w:val="lowerRoman"/>
      <w:lvlText w:val="%1."/>
      <w:lvlJc w:val="right"/>
      <w:pPr>
        <w:ind w:left="1260" w:hanging="360"/>
      </w:pPr>
    </w:lvl>
    <w:lvl w:ilvl="1" w:tplc="18090019" w:tentative="1">
      <w:start w:val="1"/>
      <w:numFmt w:val="lowerLetter"/>
      <w:lvlText w:val="%2."/>
      <w:lvlJc w:val="left"/>
      <w:pPr>
        <w:ind w:left="1980" w:hanging="360"/>
      </w:pPr>
    </w:lvl>
    <w:lvl w:ilvl="2" w:tplc="1809001B" w:tentative="1">
      <w:start w:val="1"/>
      <w:numFmt w:val="lowerRoman"/>
      <w:lvlText w:val="%3."/>
      <w:lvlJc w:val="right"/>
      <w:pPr>
        <w:ind w:left="2700" w:hanging="180"/>
      </w:pPr>
    </w:lvl>
    <w:lvl w:ilvl="3" w:tplc="1809000F" w:tentative="1">
      <w:start w:val="1"/>
      <w:numFmt w:val="decimal"/>
      <w:lvlText w:val="%4."/>
      <w:lvlJc w:val="left"/>
      <w:pPr>
        <w:ind w:left="3420" w:hanging="360"/>
      </w:pPr>
    </w:lvl>
    <w:lvl w:ilvl="4" w:tplc="18090019" w:tentative="1">
      <w:start w:val="1"/>
      <w:numFmt w:val="lowerLetter"/>
      <w:lvlText w:val="%5."/>
      <w:lvlJc w:val="left"/>
      <w:pPr>
        <w:ind w:left="4140" w:hanging="360"/>
      </w:pPr>
    </w:lvl>
    <w:lvl w:ilvl="5" w:tplc="1809001B" w:tentative="1">
      <w:start w:val="1"/>
      <w:numFmt w:val="lowerRoman"/>
      <w:lvlText w:val="%6."/>
      <w:lvlJc w:val="right"/>
      <w:pPr>
        <w:ind w:left="4860" w:hanging="180"/>
      </w:pPr>
    </w:lvl>
    <w:lvl w:ilvl="6" w:tplc="1809000F" w:tentative="1">
      <w:start w:val="1"/>
      <w:numFmt w:val="decimal"/>
      <w:lvlText w:val="%7."/>
      <w:lvlJc w:val="left"/>
      <w:pPr>
        <w:ind w:left="5580" w:hanging="360"/>
      </w:pPr>
    </w:lvl>
    <w:lvl w:ilvl="7" w:tplc="18090019" w:tentative="1">
      <w:start w:val="1"/>
      <w:numFmt w:val="lowerLetter"/>
      <w:lvlText w:val="%8."/>
      <w:lvlJc w:val="left"/>
      <w:pPr>
        <w:ind w:left="6300" w:hanging="360"/>
      </w:pPr>
    </w:lvl>
    <w:lvl w:ilvl="8" w:tplc="1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5B08114A"/>
    <w:multiLevelType w:val="hybridMultilevel"/>
    <w:tmpl w:val="12F24A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121323"/>
    <w:multiLevelType w:val="hybridMultilevel"/>
    <w:tmpl w:val="C18803E8"/>
    <w:lvl w:ilvl="0" w:tplc="18E8F7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447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8CA3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1C91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448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5C0E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D211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821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1E14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5E2C7B8B"/>
    <w:multiLevelType w:val="hybridMultilevel"/>
    <w:tmpl w:val="BE264F1C"/>
    <w:lvl w:ilvl="0" w:tplc="4C60961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FF0078"/>
    <w:multiLevelType w:val="hybridMultilevel"/>
    <w:tmpl w:val="43EC1046"/>
    <w:lvl w:ilvl="0" w:tplc="4C60961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D57F82"/>
    <w:multiLevelType w:val="hybridMultilevel"/>
    <w:tmpl w:val="5720F5EC"/>
    <w:lvl w:ilvl="0" w:tplc="E73C7CDA">
      <w:start w:val="1"/>
      <w:numFmt w:val="decimal"/>
      <w:lvlText w:val="%1."/>
      <w:lvlJc w:val="left"/>
      <w:pPr>
        <w:ind w:left="1421" w:hanging="57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931" w:hanging="360"/>
      </w:pPr>
    </w:lvl>
    <w:lvl w:ilvl="2" w:tplc="1809001B" w:tentative="1">
      <w:start w:val="1"/>
      <w:numFmt w:val="lowerRoman"/>
      <w:lvlText w:val="%3."/>
      <w:lvlJc w:val="right"/>
      <w:pPr>
        <w:ind w:left="2651" w:hanging="180"/>
      </w:pPr>
    </w:lvl>
    <w:lvl w:ilvl="3" w:tplc="1809000F" w:tentative="1">
      <w:start w:val="1"/>
      <w:numFmt w:val="decimal"/>
      <w:lvlText w:val="%4."/>
      <w:lvlJc w:val="left"/>
      <w:pPr>
        <w:ind w:left="3371" w:hanging="360"/>
      </w:pPr>
    </w:lvl>
    <w:lvl w:ilvl="4" w:tplc="18090019" w:tentative="1">
      <w:start w:val="1"/>
      <w:numFmt w:val="lowerLetter"/>
      <w:lvlText w:val="%5."/>
      <w:lvlJc w:val="left"/>
      <w:pPr>
        <w:ind w:left="4091" w:hanging="360"/>
      </w:pPr>
    </w:lvl>
    <w:lvl w:ilvl="5" w:tplc="1809001B" w:tentative="1">
      <w:start w:val="1"/>
      <w:numFmt w:val="lowerRoman"/>
      <w:lvlText w:val="%6."/>
      <w:lvlJc w:val="right"/>
      <w:pPr>
        <w:ind w:left="4811" w:hanging="180"/>
      </w:pPr>
    </w:lvl>
    <w:lvl w:ilvl="6" w:tplc="1809000F" w:tentative="1">
      <w:start w:val="1"/>
      <w:numFmt w:val="decimal"/>
      <w:lvlText w:val="%7."/>
      <w:lvlJc w:val="left"/>
      <w:pPr>
        <w:ind w:left="5531" w:hanging="360"/>
      </w:pPr>
    </w:lvl>
    <w:lvl w:ilvl="7" w:tplc="18090019" w:tentative="1">
      <w:start w:val="1"/>
      <w:numFmt w:val="lowerLetter"/>
      <w:lvlText w:val="%8."/>
      <w:lvlJc w:val="left"/>
      <w:pPr>
        <w:ind w:left="6251" w:hanging="360"/>
      </w:pPr>
    </w:lvl>
    <w:lvl w:ilvl="8" w:tplc="1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63B84E05"/>
    <w:multiLevelType w:val="hybridMultilevel"/>
    <w:tmpl w:val="9AFAD26E"/>
    <w:lvl w:ilvl="0" w:tplc="A1DE72A2">
      <w:start w:val="1"/>
      <w:numFmt w:val="lowerRoman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C1262C"/>
    <w:multiLevelType w:val="multilevel"/>
    <w:tmpl w:val="12DC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C816272"/>
    <w:multiLevelType w:val="hybridMultilevel"/>
    <w:tmpl w:val="A9A0EC10"/>
    <w:lvl w:ilvl="0" w:tplc="D4CE6CF8">
      <w:start w:val="1"/>
      <w:numFmt w:val="lowerRoman"/>
      <w:lvlText w:val="(%1)"/>
      <w:lvlJc w:val="left"/>
      <w:pPr>
        <w:ind w:left="718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514F7C"/>
    <w:multiLevelType w:val="hybridMultilevel"/>
    <w:tmpl w:val="2A847AE4"/>
    <w:lvl w:ilvl="0" w:tplc="0ADE5B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401906"/>
    <w:multiLevelType w:val="hybridMultilevel"/>
    <w:tmpl w:val="8800CB7A"/>
    <w:lvl w:ilvl="0" w:tplc="A1DE72A2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580109"/>
    <w:multiLevelType w:val="hybridMultilevel"/>
    <w:tmpl w:val="C7CC78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21850C6"/>
    <w:multiLevelType w:val="hybridMultilevel"/>
    <w:tmpl w:val="DE74C0C2"/>
    <w:lvl w:ilvl="0" w:tplc="75CEF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A70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A55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1E24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244F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764C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FEE9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64B6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2CA7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>
    <w:nsid w:val="73A6073B"/>
    <w:multiLevelType w:val="hybridMultilevel"/>
    <w:tmpl w:val="3A98307E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314B37"/>
    <w:multiLevelType w:val="hybridMultilevel"/>
    <w:tmpl w:val="84041040"/>
    <w:lvl w:ilvl="0" w:tplc="4C60961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712D7F"/>
    <w:multiLevelType w:val="hybridMultilevel"/>
    <w:tmpl w:val="662C01E8"/>
    <w:lvl w:ilvl="0" w:tplc="330471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3">
    <w:abstractNumId w:val="20"/>
  </w:num>
  <w:num w:numId="4">
    <w:abstractNumId w:val="22"/>
  </w:num>
  <w:num w:numId="5">
    <w:abstractNumId w:val="40"/>
  </w:num>
  <w:num w:numId="6">
    <w:abstractNumId w:val="44"/>
  </w:num>
  <w:num w:numId="7">
    <w:abstractNumId w:val="26"/>
  </w:num>
  <w:num w:numId="8">
    <w:abstractNumId w:val="25"/>
  </w:num>
  <w:num w:numId="9">
    <w:abstractNumId w:val="31"/>
  </w:num>
  <w:num w:numId="10">
    <w:abstractNumId w:val="35"/>
  </w:num>
  <w:num w:numId="11">
    <w:abstractNumId w:val="45"/>
  </w:num>
  <w:num w:numId="12">
    <w:abstractNumId w:val="33"/>
  </w:num>
  <w:num w:numId="13">
    <w:abstractNumId w:val="42"/>
  </w:num>
  <w:num w:numId="14">
    <w:abstractNumId w:val="21"/>
  </w:num>
  <w:num w:numId="15">
    <w:abstractNumId w:val="32"/>
  </w:num>
  <w:num w:numId="16">
    <w:abstractNumId w:val="48"/>
  </w:num>
  <w:num w:numId="17">
    <w:abstractNumId w:val="4"/>
  </w:num>
  <w:num w:numId="18">
    <w:abstractNumId w:val="38"/>
  </w:num>
  <w:num w:numId="19">
    <w:abstractNumId w:val="2"/>
  </w:num>
  <w:num w:numId="20">
    <w:abstractNumId w:val="46"/>
  </w:num>
  <w:num w:numId="21">
    <w:abstractNumId w:val="14"/>
  </w:num>
  <w:num w:numId="22">
    <w:abstractNumId w:val="12"/>
  </w:num>
  <w:num w:numId="23">
    <w:abstractNumId w:val="39"/>
  </w:num>
  <w:num w:numId="24">
    <w:abstractNumId w:val="11"/>
  </w:num>
  <w:num w:numId="25">
    <w:abstractNumId w:val="18"/>
  </w:num>
  <w:num w:numId="26">
    <w:abstractNumId w:val="30"/>
  </w:num>
  <w:num w:numId="27">
    <w:abstractNumId w:val="28"/>
  </w:num>
  <w:num w:numId="28">
    <w:abstractNumId w:val="23"/>
  </w:num>
  <w:num w:numId="29">
    <w:abstractNumId w:val="7"/>
  </w:num>
  <w:num w:numId="30">
    <w:abstractNumId w:val="24"/>
  </w:num>
  <w:num w:numId="31">
    <w:abstractNumId w:val="8"/>
  </w:num>
  <w:num w:numId="32">
    <w:abstractNumId w:val="6"/>
  </w:num>
  <w:num w:numId="33">
    <w:abstractNumId w:val="43"/>
  </w:num>
  <w:num w:numId="34">
    <w:abstractNumId w:val="34"/>
  </w:num>
  <w:num w:numId="35">
    <w:abstractNumId w:val="1"/>
  </w:num>
  <w:num w:numId="36">
    <w:abstractNumId w:val="3"/>
  </w:num>
  <w:num w:numId="37">
    <w:abstractNumId w:val="29"/>
  </w:num>
  <w:num w:numId="38">
    <w:abstractNumId w:val="10"/>
  </w:num>
  <w:num w:numId="39">
    <w:abstractNumId w:val="41"/>
  </w:num>
  <w:num w:numId="40">
    <w:abstractNumId w:val="37"/>
  </w:num>
  <w:num w:numId="41">
    <w:abstractNumId w:val="47"/>
  </w:num>
  <w:num w:numId="42">
    <w:abstractNumId w:val="19"/>
  </w:num>
  <w:num w:numId="43">
    <w:abstractNumId w:val="9"/>
  </w:num>
  <w:num w:numId="44">
    <w:abstractNumId w:val="27"/>
  </w:num>
  <w:num w:numId="45">
    <w:abstractNumId w:val="36"/>
  </w:num>
  <w:num w:numId="46">
    <w:abstractNumId w:val="13"/>
  </w:num>
  <w:num w:numId="47">
    <w:abstractNumId w:val="16"/>
  </w:num>
  <w:num w:numId="48">
    <w:abstractNumId w:val="5"/>
  </w:num>
  <w:num w:numId="4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AC"/>
    <w:rsid w:val="000033DE"/>
    <w:rsid w:val="000200D0"/>
    <w:rsid w:val="00020EEA"/>
    <w:rsid w:val="000227BF"/>
    <w:rsid w:val="00023EB6"/>
    <w:rsid w:val="00030BF6"/>
    <w:rsid w:val="00040FAC"/>
    <w:rsid w:val="00042CD1"/>
    <w:rsid w:val="000430C5"/>
    <w:rsid w:val="000457B1"/>
    <w:rsid w:val="00062023"/>
    <w:rsid w:val="00066616"/>
    <w:rsid w:val="000701D0"/>
    <w:rsid w:val="000734EF"/>
    <w:rsid w:val="000810C9"/>
    <w:rsid w:val="000811EB"/>
    <w:rsid w:val="00084003"/>
    <w:rsid w:val="000858E9"/>
    <w:rsid w:val="00094F53"/>
    <w:rsid w:val="00095B05"/>
    <w:rsid w:val="000A1239"/>
    <w:rsid w:val="000A268B"/>
    <w:rsid w:val="000B1C7E"/>
    <w:rsid w:val="000B2887"/>
    <w:rsid w:val="000B57D9"/>
    <w:rsid w:val="000B7C2D"/>
    <w:rsid w:val="000C11AF"/>
    <w:rsid w:val="000C483E"/>
    <w:rsid w:val="000C59C0"/>
    <w:rsid w:val="000D1870"/>
    <w:rsid w:val="000D4874"/>
    <w:rsid w:val="000E2612"/>
    <w:rsid w:val="000E717A"/>
    <w:rsid w:val="000F19F3"/>
    <w:rsid w:val="00100004"/>
    <w:rsid w:val="001052C3"/>
    <w:rsid w:val="0010637D"/>
    <w:rsid w:val="00106555"/>
    <w:rsid w:val="00106B13"/>
    <w:rsid w:val="001215D4"/>
    <w:rsid w:val="00123159"/>
    <w:rsid w:val="00123D88"/>
    <w:rsid w:val="00127FC1"/>
    <w:rsid w:val="00130114"/>
    <w:rsid w:val="001405AE"/>
    <w:rsid w:val="00140B03"/>
    <w:rsid w:val="00141FCA"/>
    <w:rsid w:val="001464F0"/>
    <w:rsid w:val="001535A6"/>
    <w:rsid w:val="001544AC"/>
    <w:rsid w:val="001601D8"/>
    <w:rsid w:val="001862D5"/>
    <w:rsid w:val="00195D89"/>
    <w:rsid w:val="001A0153"/>
    <w:rsid w:val="001B036E"/>
    <w:rsid w:val="001B1CEB"/>
    <w:rsid w:val="001B22A5"/>
    <w:rsid w:val="001B3CC8"/>
    <w:rsid w:val="001B676F"/>
    <w:rsid w:val="001B67E1"/>
    <w:rsid w:val="001C3F9F"/>
    <w:rsid w:val="001D1CB8"/>
    <w:rsid w:val="001D1F6B"/>
    <w:rsid w:val="001D489F"/>
    <w:rsid w:val="001E227B"/>
    <w:rsid w:val="001E3F23"/>
    <w:rsid w:val="001F20F3"/>
    <w:rsid w:val="001F3D15"/>
    <w:rsid w:val="001F6FA0"/>
    <w:rsid w:val="001F7CB2"/>
    <w:rsid w:val="00201DB6"/>
    <w:rsid w:val="00207534"/>
    <w:rsid w:val="00221205"/>
    <w:rsid w:val="00221E0E"/>
    <w:rsid w:val="00223233"/>
    <w:rsid w:val="0022500A"/>
    <w:rsid w:val="00230DB6"/>
    <w:rsid w:val="00235679"/>
    <w:rsid w:val="0024716C"/>
    <w:rsid w:val="0024756C"/>
    <w:rsid w:val="0026458B"/>
    <w:rsid w:val="00275A83"/>
    <w:rsid w:val="00276A12"/>
    <w:rsid w:val="00277F3F"/>
    <w:rsid w:val="00286270"/>
    <w:rsid w:val="002873A6"/>
    <w:rsid w:val="00287853"/>
    <w:rsid w:val="00290AAE"/>
    <w:rsid w:val="00290C09"/>
    <w:rsid w:val="00292EB3"/>
    <w:rsid w:val="00297BAF"/>
    <w:rsid w:val="002A1BDE"/>
    <w:rsid w:val="002A337D"/>
    <w:rsid w:val="002A571F"/>
    <w:rsid w:val="002B0D88"/>
    <w:rsid w:val="002B13CC"/>
    <w:rsid w:val="002B2331"/>
    <w:rsid w:val="002B316A"/>
    <w:rsid w:val="002B5613"/>
    <w:rsid w:val="002C4C07"/>
    <w:rsid w:val="002D5B1F"/>
    <w:rsid w:val="002E52F5"/>
    <w:rsid w:val="002E5CA4"/>
    <w:rsid w:val="002F539E"/>
    <w:rsid w:val="00305A22"/>
    <w:rsid w:val="00317237"/>
    <w:rsid w:val="0032269E"/>
    <w:rsid w:val="00332FF6"/>
    <w:rsid w:val="0033707A"/>
    <w:rsid w:val="003417DE"/>
    <w:rsid w:val="00364BAC"/>
    <w:rsid w:val="00366FC4"/>
    <w:rsid w:val="0037064F"/>
    <w:rsid w:val="0037183E"/>
    <w:rsid w:val="00372266"/>
    <w:rsid w:val="0037235B"/>
    <w:rsid w:val="003839CA"/>
    <w:rsid w:val="0038709E"/>
    <w:rsid w:val="003877CB"/>
    <w:rsid w:val="00387FC3"/>
    <w:rsid w:val="003B2FDA"/>
    <w:rsid w:val="003B626D"/>
    <w:rsid w:val="003C0C18"/>
    <w:rsid w:val="003C26C7"/>
    <w:rsid w:val="003D492E"/>
    <w:rsid w:val="003E18A5"/>
    <w:rsid w:val="003E71E9"/>
    <w:rsid w:val="003F6041"/>
    <w:rsid w:val="003F6159"/>
    <w:rsid w:val="004014C4"/>
    <w:rsid w:val="00401DFF"/>
    <w:rsid w:val="004023C0"/>
    <w:rsid w:val="0040505A"/>
    <w:rsid w:val="0041651E"/>
    <w:rsid w:val="00416C4A"/>
    <w:rsid w:val="004218B2"/>
    <w:rsid w:val="00425D24"/>
    <w:rsid w:val="004300D1"/>
    <w:rsid w:val="004319D3"/>
    <w:rsid w:val="00432BBC"/>
    <w:rsid w:val="00440E98"/>
    <w:rsid w:val="00453DA9"/>
    <w:rsid w:val="00465B3F"/>
    <w:rsid w:val="00471BD4"/>
    <w:rsid w:val="0047656D"/>
    <w:rsid w:val="0048718D"/>
    <w:rsid w:val="00490EAC"/>
    <w:rsid w:val="004911D7"/>
    <w:rsid w:val="0049545C"/>
    <w:rsid w:val="00497E45"/>
    <w:rsid w:val="004A0399"/>
    <w:rsid w:val="004A2BDD"/>
    <w:rsid w:val="004A3153"/>
    <w:rsid w:val="004A6B01"/>
    <w:rsid w:val="004A75B3"/>
    <w:rsid w:val="004A7D89"/>
    <w:rsid w:val="004B1E45"/>
    <w:rsid w:val="004B4A4E"/>
    <w:rsid w:val="004B6BA8"/>
    <w:rsid w:val="004D2028"/>
    <w:rsid w:val="004E129D"/>
    <w:rsid w:val="004E7605"/>
    <w:rsid w:val="004F31FE"/>
    <w:rsid w:val="004F3E78"/>
    <w:rsid w:val="004F6124"/>
    <w:rsid w:val="00505E46"/>
    <w:rsid w:val="0050660C"/>
    <w:rsid w:val="0051298A"/>
    <w:rsid w:val="00530C8F"/>
    <w:rsid w:val="00533160"/>
    <w:rsid w:val="00541F7D"/>
    <w:rsid w:val="005456BF"/>
    <w:rsid w:val="00557AA8"/>
    <w:rsid w:val="00561E59"/>
    <w:rsid w:val="00567EED"/>
    <w:rsid w:val="00575E83"/>
    <w:rsid w:val="00580F46"/>
    <w:rsid w:val="0058611D"/>
    <w:rsid w:val="005A051D"/>
    <w:rsid w:val="005A32F2"/>
    <w:rsid w:val="005A3997"/>
    <w:rsid w:val="005B0138"/>
    <w:rsid w:val="005B2ACD"/>
    <w:rsid w:val="005C13E1"/>
    <w:rsid w:val="005C4F47"/>
    <w:rsid w:val="005C5E88"/>
    <w:rsid w:val="005D03A1"/>
    <w:rsid w:val="005D458E"/>
    <w:rsid w:val="005D7096"/>
    <w:rsid w:val="005E2E50"/>
    <w:rsid w:val="005F650A"/>
    <w:rsid w:val="005F6C44"/>
    <w:rsid w:val="00602CFC"/>
    <w:rsid w:val="00604E94"/>
    <w:rsid w:val="00612436"/>
    <w:rsid w:val="0061485C"/>
    <w:rsid w:val="0063431C"/>
    <w:rsid w:val="0063442B"/>
    <w:rsid w:val="006370B3"/>
    <w:rsid w:val="00640D4D"/>
    <w:rsid w:val="00640E56"/>
    <w:rsid w:val="00650601"/>
    <w:rsid w:val="006533F9"/>
    <w:rsid w:val="00653B75"/>
    <w:rsid w:val="006769D1"/>
    <w:rsid w:val="00683826"/>
    <w:rsid w:val="006848BC"/>
    <w:rsid w:val="0069346F"/>
    <w:rsid w:val="006A1341"/>
    <w:rsid w:val="006A3438"/>
    <w:rsid w:val="006A3CB6"/>
    <w:rsid w:val="006A64CF"/>
    <w:rsid w:val="006A6FD6"/>
    <w:rsid w:val="006B7037"/>
    <w:rsid w:val="006C240A"/>
    <w:rsid w:val="006D09E6"/>
    <w:rsid w:val="006D2B90"/>
    <w:rsid w:val="006D3CC6"/>
    <w:rsid w:val="006D5419"/>
    <w:rsid w:val="006D5B4D"/>
    <w:rsid w:val="006D7E9F"/>
    <w:rsid w:val="006E71AC"/>
    <w:rsid w:val="006F44B9"/>
    <w:rsid w:val="006F52D4"/>
    <w:rsid w:val="007003E4"/>
    <w:rsid w:val="0070466F"/>
    <w:rsid w:val="00705703"/>
    <w:rsid w:val="00706ED4"/>
    <w:rsid w:val="00706F56"/>
    <w:rsid w:val="00711794"/>
    <w:rsid w:val="00716A7D"/>
    <w:rsid w:val="00716C17"/>
    <w:rsid w:val="00721607"/>
    <w:rsid w:val="00725F99"/>
    <w:rsid w:val="007267B5"/>
    <w:rsid w:val="00726D49"/>
    <w:rsid w:val="00730D90"/>
    <w:rsid w:val="0073510D"/>
    <w:rsid w:val="0074190D"/>
    <w:rsid w:val="00743E3A"/>
    <w:rsid w:val="0074707A"/>
    <w:rsid w:val="00747892"/>
    <w:rsid w:val="00765897"/>
    <w:rsid w:val="007848A1"/>
    <w:rsid w:val="007905F4"/>
    <w:rsid w:val="007963F1"/>
    <w:rsid w:val="007A519F"/>
    <w:rsid w:val="007B257D"/>
    <w:rsid w:val="007B73D1"/>
    <w:rsid w:val="007D04FF"/>
    <w:rsid w:val="007D1008"/>
    <w:rsid w:val="007D2006"/>
    <w:rsid w:val="007D3213"/>
    <w:rsid w:val="007D4AC8"/>
    <w:rsid w:val="007D6DDF"/>
    <w:rsid w:val="007D7D21"/>
    <w:rsid w:val="007E07CC"/>
    <w:rsid w:val="007E08A7"/>
    <w:rsid w:val="007E125A"/>
    <w:rsid w:val="0080072C"/>
    <w:rsid w:val="008039F7"/>
    <w:rsid w:val="00820066"/>
    <w:rsid w:val="0082041C"/>
    <w:rsid w:val="0082130F"/>
    <w:rsid w:val="0082632F"/>
    <w:rsid w:val="00836A76"/>
    <w:rsid w:val="00840684"/>
    <w:rsid w:val="0084169F"/>
    <w:rsid w:val="00841BAE"/>
    <w:rsid w:val="0084718D"/>
    <w:rsid w:val="008545A3"/>
    <w:rsid w:val="00863F31"/>
    <w:rsid w:val="008644B9"/>
    <w:rsid w:val="00871B6D"/>
    <w:rsid w:val="00872E1B"/>
    <w:rsid w:val="00885863"/>
    <w:rsid w:val="00887D02"/>
    <w:rsid w:val="0089348D"/>
    <w:rsid w:val="008944A5"/>
    <w:rsid w:val="00895B43"/>
    <w:rsid w:val="00897FC1"/>
    <w:rsid w:val="008A17B0"/>
    <w:rsid w:val="008A507A"/>
    <w:rsid w:val="008A6467"/>
    <w:rsid w:val="008B1B17"/>
    <w:rsid w:val="008B2103"/>
    <w:rsid w:val="008B2BC7"/>
    <w:rsid w:val="008B2EDF"/>
    <w:rsid w:val="008C1165"/>
    <w:rsid w:val="008D2408"/>
    <w:rsid w:val="008D2B63"/>
    <w:rsid w:val="008D4259"/>
    <w:rsid w:val="008D4B1B"/>
    <w:rsid w:val="008E4B84"/>
    <w:rsid w:val="008F1103"/>
    <w:rsid w:val="008F19B0"/>
    <w:rsid w:val="008F1E82"/>
    <w:rsid w:val="009041D2"/>
    <w:rsid w:val="009063AA"/>
    <w:rsid w:val="009211C0"/>
    <w:rsid w:val="00933B74"/>
    <w:rsid w:val="00940BF6"/>
    <w:rsid w:val="00946213"/>
    <w:rsid w:val="0095196C"/>
    <w:rsid w:val="00952F02"/>
    <w:rsid w:val="00961928"/>
    <w:rsid w:val="00965B2A"/>
    <w:rsid w:val="00966D15"/>
    <w:rsid w:val="00973B82"/>
    <w:rsid w:val="00976A49"/>
    <w:rsid w:val="00984EDA"/>
    <w:rsid w:val="00993B51"/>
    <w:rsid w:val="00995AD5"/>
    <w:rsid w:val="009A2043"/>
    <w:rsid w:val="009A24F7"/>
    <w:rsid w:val="009D0D66"/>
    <w:rsid w:val="009D7954"/>
    <w:rsid w:val="009F54F2"/>
    <w:rsid w:val="009F6FB4"/>
    <w:rsid w:val="00A00CD2"/>
    <w:rsid w:val="00A00DE3"/>
    <w:rsid w:val="00A0204A"/>
    <w:rsid w:val="00A072AC"/>
    <w:rsid w:val="00A13A3F"/>
    <w:rsid w:val="00A201CB"/>
    <w:rsid w:val="00A26074"/>
    <w:rsid w:val="00A26593"/>
    <w:rsid w:val="00A35257"/>
    <w:rsid w:val="00A37DC7"/>
    <w:rsid w:val="00A4527A"/>
    <w:rsid w:val="00A456DC"/>
    <w:rsid w:val="00A464C1"/>
    <w:rsid w:val="00A50D87"/>
    <w:rsid w:val="00A52A63"/>
    <w:rsid w:val="00A67D1B"/>
    <w:rsid w:val="00A74E28"/>
    <w:rsid w:val="00A81E5D"/>
    <w:rsid w:val="00A82A24"/>
    <w:rsid w:val="00A844DF"/>
    <w:rsid w:val="00A86958"/>
    <w:rsid w:val="00A86C5F"/>
    <w:rsid w:val="00A94FE5"/>
    <w:rsid w:val="00AA53E2"/>
    <w:rsid w:val="00AB506E"/>
    <w:rsid w:val="00AB6604"/>
    <w:rsid w:val="00AB6A8D"/>
    <w:rsid w:val="00AB7885"/>
    <w:rsid w:val="00AC0184"/>
    <w:rsid w:val="00AD4139"/>
    <w:rsid w:val="00AD74C3"/>
    <w:rsid w:val="00AE3D62"/>
    <w:rsid w:val="00AF2322"/>
    <w:rsid w:val="00AF6B17"/>
    <w:rsid w:val="00AF7532"/>
    <w:rsid w:val="00AF791C"/>
    <w:rsid w:val="00B0430B"/>
    <w:rsid w:val="00B12C6E"/>
    <w:rsid w:val="00B13A43"/>
    <w:rsid w:val="00B15FF5"/>
    <w:rsid w:val="00B22905"/>
    <w:rsid w:val="00B27AF3"/>
    <w:rsid w:val="00B328A0"/>
    <w:rsid w:val="00B32E38"/>
    <w:rsid w:val="00B40E68"/>
    <w:rsid w:val="00B41E2C"/>
    <w:rsid w:val="00B4328C"/>
    <w:rsid w:val="00B47A87"/>
    <w:rsid w:val="00B52DDD"/>
    <w:rsid w:val="00B5354B"/>
    <w:rsid w:val="00B54078"/>
    <w:rsid w:val="00B644E0"/>
    <w:rsid w:val="00B7164E"/>
    <w:rsid w:val="00B74CA5"/>
    <w:rsid w:val="00B84953"/>
    <w:rsid w:val="00B90C8A"/>
    <w:rsid w:val="00BB0E6F"/>
    <w:rsid w:val="00BB49A3"/>
    <w:rsid w:val="00BB5980"/>
    <w:rsid w:val="00BB7BAA"/>
    <w:rsid w:val="00BC327A"/>
    <w:rsid w:val="00BC529E"/>
    <w:rsid w:val="00BC7430"/>
    <w:rsid w:val="00BD7D96"/>
    <w:rsid w:val="00BE0AD1"/>
    <w:rsid w:val="00BE2631"/>
    <w:rsid w:val="00BF2D5C"/>
    <w:rsid w:val="00BF3006"/>
    <w:rsid w:val="00BF3AD5"/>
    <w:rsid w:val="00BF4915"/>
    <w:rsid w:val="00BF4E65"/>
    <w:rsid w:val="00BF4FFC"/>
    <w:rsid w:val="00BF56F8"/>
    <w:rsid w:val="00BF5AC5"/>
    <w:rsid w:val="00BF69EE"/>
    <w:rsid w:val="00BF7F06"/>
    <w:rsid w:val="00C02792"/>
    <w:rsid w:val="00C14613"/>
    <w:rsid w:val="00C32F57"/>
    <w:rsid w:val="00C434EC"/>
    <w:rsid w:val="00C462CE"/>
    <w:rsid w:val="00C50288"/>
    <w:rsid w:val="00C52595"/>
    <w:rsid w:val="00C530DA"/>
    <w:rsid w:val="00C77D0B"/>
    <w:rsid w:val="00C86F04"/>
    <w:rsid w:val="00C95240"/>
    <w:rsid w:val="00C97923"/>
    <w:rsid w:val="00CA2BC3"/>
    <w:rsid w:val="00CA4C2D"/>
    <w:rsid w:val="00CB3F02"/>
    <w:rsid w:val="00CC0E3D"/>
    <w:rsid w:val="00CD26DD"/>
    <w:rsid w:val="00CF37B3"/>
    <w:rsid w:val="00CF5CBC"/>
    <w:rsid w:val="00CF7223"/>
    <w:rsid w:val="00D057FC"/>
    <w:rsid w:val="00D10DBF"/>
    <w:rsid w:val="00D11B26"/>
    <w:rsid w:val="00D16836"/>
    <w:rsid w:val="00D201D5"/>
    <w:rsid w:val="00D243E0"/>
    <w:rsid w:val="00D24A45"/>
    <w:rsid w:val="00D24F33"/>
    <w:rsid w:val="00D253E2"/>
    <w:rsid w:val="00D26C92"/>
    <w:rsid w:val="00D40384"/>
    <w:rsid w:val="00D43187"/>
    <w:rsid w:val="00D52411"/>
    <w:rsid w:val="00D540E6"/>
    <w:rsid w:val="00D557FE"/>
    <w:rsid w:val="00D6471E"/>
    <w:rsid w:val="00D66DDD"/>
    <w:rsid w:val="00D7359C"/>
    <w:rsid w:val="00D77336"/>
    <w:rsid w:val="00D96B2F"/>
    <w:rsid w:val="00DB71FA"/>
    <w:rsid w:val="00DC2338"/>
    <w:rsid w:val="00DC2CBC"/>
    <w:rsid w:val="00DC5BAA"/>
    <w:rsid w:val="00DD0E5F"/>
    <w:rsid w:val="00DD0FBA"/>
    <w:rsid w:val="00DD65A1"/>
    <w:rsid w:val="00DE5CA1"/>
    <w:rsid w:val="00DF1EF4"/>
    <w:rsid w:val="00DF517C"/>
    <w:rsid w:val="00E0239C"/>
    <w:rsid w:val="00E029A4"/>
    <w:rsid w:val="00E04249"/>
    <w:rsid w:val="00E1063B"/>
    <w:rsid w:val="00E20CEA"/>
    <w:rsid w:val="00E22A15"/>
    <w:rsid w:val="00E27520"/>
    <w:rsid w:val="00E31868"/>
    <w:rsid w:val="00E337A6"/>
    <w:rsid w:val="00E37FDB"/>
    <w:rsid w:val="00E4734E"/>
    <w:rsid w:val="00E47AF4"/>
    <w:rsid w:val="00E5528D"/>
    <w:rsid w:val="00E5776E"/>
    <w:rsid w:val="00E60016"/>
    <w:rsid w:val="00E62733"/>
    <w:rsid w:val="00E65430"/>
    <w:rsid w:val="00E65794"/>
    <w:rsid w:val="00E67090"/>
    <w:rsid w:val="00E8086C"/>
    <w:rsid w:val="00E87D31"/>
    <w:rsid w:val="00EB0829"/>
    <w:rsid w:val="00EB1E39"/>
    <w:rsid w:val="00EB2A05"/>
    <w:rsid w:val="00EB4796"/>
    <w:rsid w:val="00EC1CFB"/>
    <w:rsid w:val="00EC6E97"/>
    <w:rsid w:val="00EC743C"/>
    <w:rsid w:val="00ED4590"/>
    <w:rsid w:val="00EE6582"/>
    <w:rsid w:val="00EE676B"/>
    <w:rsid w:val="00EF59C8"/>
    <w:rsid w:val="00F01D0C"/>
    <w:rsid w:val="00F057D1"/>
    <w:rsid w:val="00F07921"/>
    <w:rsid w:val="00F16549"/>
    <w:rsid w:val="00F206C6"/>
    <w:rsid w:val="00F21178"/>
    <w:rsid w:val="00F24DDD"/>
    <w:rsid w:val="00F317E6"/>
    <w:rsid w:val="00F3192B"/>
    <w:rsid w:val="00F36AE5"/>
    <w:rsid w:val="00F502E2"/>
    <w:rsid w:val="00F51757"/>
    <w:rsid w:val="00F64556"/>
    <w:rsid w:val="00F66F4F"/>
    <w:rsid w:val="00F74C0A"/>
    <w:rsid w:val="00F7515E"/>
    <w:rsid w:val="00F76130"/>
    <w:rsid w:val="00F81355"/>
    <w:rsid w:val="00F846AF"/>
    <w:rsid w:val="00F8608A"/>
    <w:rsid w:val="00F8616C"/>
    <w:rsid w:val="00F8768C"/>
    <w:rsid w:val="00F94FF0"/>
    <w:rsid w:val="00F9739A"/>
    <w:rsid w:val="00FA41C5"/>
    <w:rsid w:val="00FA495C"/>
    <w:rsid w:val="00FA579B"/>
    <w:rsid w:val="00FB1E5E"/>
    <w:rsid w:val="00FB27B9"/>
    <w:rsid w:val="00FC57E0"/>
    <w:rsid w:val="00FC5DE1"/>
    <w:rsid w:val="00FC7CF2"/>
    <w:rsid w:val="00FD10E2"/>
    <w:rsid w:val="00FD3C80"/>
    <w:rsid w:val="00FD6073"/>
    <w:rsid w:val="00FE4149"/>
    <w:rsid w:val="00FF10C4"/>
    <w:rsid w:val="00FF2559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line" o:allowincell="f" fillcolor="#a7bfde" strokecolor="none [3213]">
      <v:fill color="#a7bfde" opacity="13107f"/>
      <v:stroke color="none [3213]" weight="1.5pt"/>
      <v:imagedata embosscolor="shadow add(51)"/>
      <v:shadow on="t" color="#d4cfb3" opacity=".5" offset="19pt,-21pt" offset2="26pt,-30pt"/>
      <v:textbox style="mso-fit-shape-to-text:t" inset="28.8pt,7.2pt,14.4pt,28.8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A83"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jc w:val="center"/>
      <w:outlineLvl w:val="0"/>
    </w:pPr>
    <w:rPr>
      <w:rFonts w:ascii="Comic Sans MS" w:hAnsi="Comic Sans MS"/>
      <w:b/>
      <w:i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outlineLvl w:val="1"/>
    </w:pPr>
    <w:rPr>
      <w:i/>
      <w:iCs/>
      <w:szCs w:val="24"/>
    </w:rPr>
  </w:style>
  <w:style w:type="paragraph" w:styleId="Heading3">
    <w:name w:val="heading 3"/>
    <w:basedOn w:val="Normal"/>
    <w:next w:val="Normal"/>
    <w:qFormat/>
    <w:rsid w:val="00275A83"/>
    <w:pPr>
      <w:keepNext/>
      <w:spacing w:line="240" w:lineRule="auto"/>
      <w:ind w:left="1570"/>
      <w:jc w:val="both"/>
      <w:outlineLvl w:val="2"/>
    </w:pPr>
    <w:rPr>
      <w:b/>
      <w:bCs/>
      <w:szCs w:val="24"/>
      <w:u w:val="single"/>
    </w:rPr>
  </w:style>
  <w:style w:type="paragraph" w:styleId="Heading4">
    <w:name w:val="heading 4"/>
    <w:basedOn w:val="Normal"/>
    <w:next w:val="Normal"/>
    <w:qFormat/>
    <w:rsid w:val="00275A83"/>
    <w:pPr>
      <w:tabs>
        <w:tab w:val="clear" w:pos="567"/>
        <w:tab w:val="clear" w:pos="8222"/>
      </w:tabs>
      <w:autoSpaceDE w:val="0"/>
      <w:autoSpaceDN w:val="0"/>
      <w:adjustRightInd w:val="0"/>
      <w:spacing w:line="240" w:lineRule="auto"/>
      <w:ind w:left="900" w:hanging="180"/>
      <w:outlineLvl w:val="3"/>
    </w:pPr>
    <w:rPr>
      <w:color w:val="000000"/>
      <w:szCs w:val="24"/>
    </w:rPr>
  </w:style>
  <w:style w:type="paragraph" w:styleId="Heading5">
    <w:name w:val="heading 5"/>
    <w:basedOn w:val="Normal"/>
    <w:next w:val="Normal"/>
    <w:qFormat/>
    <w:rsid w:val="00275A83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240" w:lineRule="auto"/>
      <w:ind w:left="851" w:right="1995" w:firstLine="0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275A83"/>
    <w:pPr>
      <w:keepNext/>
      <w:ind w:left="852"/>
      <w:jc w:val="both"/>
      <w:outlineLvl w:val="5"/>
    </w:pPr>
    <w:rPr>
      <w:i/>
      <w:iCs/>
      <w:color w:val="993300"/>
      <w:sz w:val="20"/>
      <w:szCs w:val="24"/>
    </w:rPr>
  </w:style>
  <w:style w:type="paragraph" w:styleId="Heading7">
    <w:name w:val="heading 7"/>
    <w:basedOn w:val="Normal"/>
    <w:next w:val="Normal"/>
    <w:qFormat/>
    <w:rsid w:val="00275A83"/>
    <w:pPr>
      <w:keepNext/>
      <w:autoSpaceDE w:val="0"/>
      <w:autoSpaceDN w:val="0"/>
      <w:adjustRightInd w:val="0"/>
      <w:spacing w:line="336" w:lineRule="auto"/>
      <w:jc w:val="both"/>
      <w:outlineLvl w:val="6"/>
    </w:pPr>
    <w:rPr>
      <w:b/>
      <w:bCs/>
      <w:color w:val="000000"/>
      <w:szCs w:val="36"/>
      <w:u w:val="single"/>
    </w:rPr>
  </w:style>
  <w:style w:type="paragraph" w:styleId="Heading8">
    <w:name w:val="heading 8"/>
    <w:basedOn w:val="Normal"/>
    <w:next w:val="Normal"/>
    <w:qFormat/>
    <w:rsid w:val="00275A83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rsid w:val="00275A83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rsid w:val="00275A83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before="120" w:after="120" w:line="360" w:lineRule="auto"/>
      <w:ind w:left="1077" w:hanging="1077"/>
      <w:jc w:val="both"/>
    </w:pPr>
  </w:style>
  <w:style w:type="paragraph" w:styleId="Footer">
    <w:name w:val="foot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5A83"/>
  </w:style>
  <w:style w:type="paragraph" w:styleId="BodyText">
    <w:name w:val="Body Text"/>
    <w:basedOn w:val="Normal"/>
    <w:rsid w:val="00275A83"/>
    <w:pPr>
      <w:tabs>
        <w:tab w:val="clear" w:pos="567"/>
        <w:tab w:val="clear" w:pos="8222"/>
      </w:tabs>
      <w:spacing w:after="360" w:line="360" w:lineRule="auto"/>
      <w:ind w:left="0" w:firstLine="0"/>
      <w:jc w:val="both"/>
    </w:pPr>
  </w:style>
  <w:style w:type="paragraph" w:styleId="BodyText3">
    <w:name w:val="Body Text 3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center"/>
    </w:pPr>
    <w:rPr>
      <w:rFonts w:ascii="Comic Sans MS" w:hAnsi="Comic Sans MS"/>
      <w:sz w:val="52"/>
      <w:lang w:val="en-IE"/>
    </w:rPr>
  </w:style>
  <w:style w:type="paragraph" w:customStyle="1" w:styleId="llist">
    <w:name w:val="llist"/>
    <w:basedOn w:val="Normal"/>
    <w:rsid w:val="00275A83"/>
    <w:pPr>
      <w:numPr>
        <w:numId w:val="1"/>
      </w:numPr>
      <w:tabs>
        <w:tab w:val="clear" w:pos="567"/>
        <w:tab w:val="clear" w:pos="8222"/>
        <w:tab w:val="right" w:pos="7088"/>
      </w:tabs>
      <w:spacing w:line="240" w:lineRule="auto"/>
    </w:pPr>
  </w:style>
  <w:style w:type="paragraph" w:styleId="BodyTextIndent">
    <w:name w:val="Body Text Indent"/>
    <w:basedOn w:val="Normal"/>
    <w:link w:val="BodyTextIndentChar"/>
    <w:rsid w:val="00275A83"/>
    <w:pPr>
      <w:jc w:val="both"/>
    </w:pPr>
  </w:style>
  <w:style w:type="paragraph" w:styleId="BodyText2">
    <w:name w:val="Body Text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both"/>
    </w:pPr>
    <w:rPr>
      <w:sz w:val="20"/>
    </w:rPr>
  </w:style>
  <w:style w:type="paragraph" w:styleId="Caption">
    <w:name w:val="caption"/>
    <w:basedOn w:val="Normal"/>
    <w:next w:val="Normal"/>
    <w:qFormat/>
    <w:rsid w:val="00275A83"/>
    <w:pPr>
      <w:spacing w:before="120" w:after="120"/>
    </w:pPr>
    <w:rPr>
      <w:b/>
      <w:bCs/>
      <w:sz w:val="20"/>
    </w:rPr>
  </w:style>
  <w:style w:type="paragraph" w:styleId="BlockText">
    <w:name w:val="Block Text"/>
    <w:basedOn w:val="Normal"/>
    <w:rsid w:val="00275A83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402"/>
        <w:tab w:val="left" w:pos="3544"/>
        <w:tab w:val="left" w:pos="3969"/>
      </w:tabs>
      <w:spacing w:line="240" w:lineRule="auto"/>
      <w:ind w:left="851" w:right="1995" w:firstLine="0"/>
    </w:pPr>
  </w:style>
  <w:style w:type="paragraph" w:styleId="ListNumber2">
    <w:name w:val="List Number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sz w:val="20"/>
    </w:rPr>
  </w:style>
  <w:style w:type="paragraph" w:styleId="BodyTextIndent2">
    <w:name w:val="Body Text Indent 2"/>
    <w:basedOn w:val="Normal"/>
    <w:rsid w:val="00275A83"/>
    <w:pPr>
      <w:ind w:left="1135" w:hanging="851"/>
      <w:jc w:val="both"/>
    </w:pPr>
  </w:style>
  <w:style w:type="paragraph" w:styleId="DocumentMap">
    <w:name w:val="Document Map"/>
    <w:basedOn w:val="Normal"/>
    <w:semiHidden/>
    <w:rsid w:val="00275A83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rFonts w:ascii="Courier New" w:hAnsi="Courier New" w:cs="Courier New"/>
      <w:sz w:val="20"/>
    </w:rPr>
  </w:style>
  <w:style w:type="paragraph" w:customStyle="1" w:styleId="Code">
    <w:name w:val="Code"/>
    <w:basedOn w:val="ExamQuestion"/>
    <w:rsid w:val="00275A83"/>
    <w:pPr>
      <w:tabs>
        <w:tab w:val="clear" w:pos="10080"/>
        <w:tab w:val="left" w:pos="1797"/>
        <w:tab w:val="left" w:pos="2931"/>
        <w:tab w:val="left" w:pos="4536"/>
      </w:tabs>
      <w:spacing w:before="0" w:after="0" w:line="240" w:lineRule="auto"/>
      <w:ind w:left="1080" w:hanging="1080"/>
      <w:jc w:val="left"/>
    </w:pPr>
  </w:style>
  <w:style w:type="paragraph" w:customStyle="1" w:styleId="12">
    <w:name w:val="12"/>
    <w:basedOn w:val="Normal"/>
    <w:rsid w:val="00F74C0A"/>
    <w:pPr>
      <w:tabs>
        <w:tab w:val="clear" w:pos="567"/>
        <w:tab w:val="clear" w:pos="8222"/>
      </w:tabs>
      <w:overflowPunct w:val="0"/>
      <w:autoSpaceDE w:val="0"/>
      <w:autoSpaceDN w:val="0"/>
      <w:adjustRightInd w:val="0"/>
      <w:spacing w:line="240" w:lineRule="auto"/>
      <w:ind w:left="0" w:firstLine="0"/>
      <w:textAlignment w:val="baseline"/>
    </w:pPr>
    <w:rPr>
      <w:sz w:val="28"/>
    </w:rPr>
  </w:style>
  <w:style w:type="table" w:customStyle="1" w:styleId="TableGrid1">
    <w:name w:val="Table Grid1"/>
    <w:basedOn w:val="TableNormal"/>
    <w:next w:val="TableGrid"/>
    <w:rsid w:val="00CF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CF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F37B3"/>
    <w:pPr>
      <w:tabs>
        <w:tab w:val="left" w:pos="567"/>
        <w:tab w:val="left" w:pos="8222"/>
      </w:tabs>
      <w:spacing w:line="480" w:lineRule="atLeast"/>
      <w:ind w:left="1134" w:hanging="85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6B17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F846AF"/>
    <w:rPr>
      <w:sz w:val="24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D4874"/>
    <w:rPr>
      <w:rFonts w:ascii="Comic Sans MS" w:hAnsi="Comic Sans MS"/>
      <w:b/>
      <w:i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4874"/>
    <w:rPr>
      <w:i/>
      <w:i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F3E78"/>
    <w:pPr>
      <w:tabs>
        <w:tab w:val="clear" w:pos="567"/>
        <w:tab w:val="clear" w:pos="8222"/>
      </w:tabs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customStyle="1" w:styleId="Default">
    <w:name w:val="Default"/>
    <w:rsid w:val="00604E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953"/>
    <w:pPr>
      <w:tabs>
        <w:tab w:val="clear" w:pos="567"/>
        <w:tab w:val="clear" w:pos="822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95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B849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A83"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jc w:val="center"/>
      <w:outlineLvl w:val="0"/>
    </w:pPr>
    <w:rPr>
      <w:rFonts w:ascii="Comic Sans MS" w:hAnsi="Comic Sans MS"/>
      <w:b/>
      <w:i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outlineLvl w:val="1"/>
    </w:pPr>
    <w:rPr>
      <w:i/>
      <w:iCs/>
      <w:szCs w:val="24"/>
    </w:rPr>
  </w:style>
  <w:style w:type="paragraph" w:styleId="Heading3">
    <w:name w:val="heading 3"/>
    <w:basedOn w:val="Normal"/>
    <w:next w:val="Normal"/>
    <w:qFormat/>
    <w:rsid w:val="00275A83"/>
    <w:pPr>
      <w:keepNext/>
      <w:spacing w:line="240" w:lineRule="auto"/>
      <w:ind w:left="1570"/>
      <w:jc w:val="both"/>
      <w:outlineLvl w:val="2"/>
    </w:pPr>
    <w:rPr>
      <w:b/>
      <w:bCs/>
      <w:szCs w:val="24"/>
      <w:u w:val="single"/>
    </w:rPr>
  </w:style>
  <w:style w:type="paragraph" w:styleId="Heading4">
    <w:name w:val="heading 4"/>
    <w:basedOn w:val="Normal"/>
    <w:next w:val="Normal"/>
    <w:qFormat/>
    <w:rsid w:val="00275A83"/>
    <w:pPr>
      <w:tabs>
        <w:tab w:val="clear" w:pos="567"/>
        <w:tab w:val="clear" w:pos="8222"/>
      </w:tabs>
      <w:autoSpaceDE w:val="0"/>
      <w:autoSpaceDN w:val="0"/>
      <w:adjustRightInd w:val="0"/>
      <w:spacing w:line="240" w:lineRule="auto"/>
      <w:ind w:left="900" w:hanging="180"/>
      <w:outlineLvl w:val="3"/>
    </w:pPr>
    <w:rPr>
      <w:color w:val="000000"/>
      <w:szCs w:val="24"/>
    </w:rPr>
  </w:style>
  <w:style w:type="paragraph" w:styleId="Heading5">
    <w:name w:val="heading 5"/>
    <w:basedOn w:val="Normal"/>
    <w:next w:val="Normal"/>
    <w:qFormat/>
    <w:rsid w:val="00275A83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240" w:lineRule="auto"/>
      <w:ind w:left="851" w:right="1995" w:firstLine="0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275A83"/>
    <w:pPr>
      <w:keepNext/>
      <w:ind w:left="852"/>
      <w:jc w:val="both"/>
      <w:outlineLvl w:val="5"/>
    </w:pPr>
    <w:rPr>
      <w:i/>
      <w:iCs/>
      <w:color w:val="993300"/>
      <w:sz w:val="20"/>
      <w:szCs w:val="24"/>
    </w:rPr>
  </w:style>
  <w:style w:type="paragraph" w:styleId="Heading7">
    <w:name w:val="heading 7"/>
    <w:basedOn w:val="Normal"/>
    <w:next w:val="Normal"/>
    <w:qFormat/>
    <w:rsid w:val="00275A83"/>
    <w:pPr>
      <w:keepNext/>
      <w:autoSpaceDE w:val="0"/>
      <w:autoSpaceDN w:val="0"/>
      <w:adjustRightInd w:val="0"/>
      <w:spacing w:line="336" w:lineRule="auto"/>
      <w:jc w:val="both"/>
      <w:outlineLvl w:val="6"/>
    </w:pPr>
    <w:rPr>
      <w:b/>
      <w:bCs/>
      <w:color w:val="000000"/>
      <w:szCs w:val="36"/>
      <w:u w:val="single"/>
    </w:rPr>
  </w:style>
  <w:style w:type="paragraph" w:styleId="Heading8">
    <w:name w:val="heading 8"/>
    <w:basedOn w:val="Normal"/>
    <w:next w:val="Normal"/>
    <w:qFormat/>
    <w:rsid w:val="00275A83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rsid w:val="00275A83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rsid w:val="00275A83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before="120" w:after="120" w:line="360" w:lineRule="auto"/>
      <w:ind w:left="1077" w:hanging="1077"/>
      <w:jc w:val="both"/>
    </w:pPr>
  </w:style>
  <w:style w:type="paragraph" w:styleId="Footer">
    <w:name w:val="foot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5A83"/>
  </w:style>
  <w:style w:type="paragraph" w:styleId="BodyText">
    <w:name w:val="Body Text"/>
    <w:basedOn w:val="Normal"/>
    <w:rsid w:val="00275A83"/>
    <w:pPr>
      <w:tabs>
        <w:tab w:val="clear" w:pos="567"/>
        <w:tab w:val="clear" w:pos="8222"/>
      </w:tabs>
      <w:spacing w:after="360" w:line="360" w:lineRule="auto"/>
      <w:ind w:left="0" w:firstLine="0"/>
      <w:jc w:val="both"/>
    </w:pPr>
  </w:style>
  <w:style w:type="paragraph" w:styleId="BodyText3">
    <w:name w:val="Body Text 3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center"/>
    </w:pPr>
    <w:rPr>
      <w:rFonts w:ascii="Comic Sans MS" w:hAnsi="Comic Sans MS"/>
      <w:sz w:val="52"/>
      <w:lang w:val="en-IE"/>
    </w:rPr>
  </w:style>
  <w:style w:type="paragraph" w:customStyle="1" w:styleId="llist">
    <w:name w:val="llist"/>
    <w:basedOn w:val="Normal"/>
    <w:rsid w:val="00275A83"/>
    <w:pPr>
      <w:numPr>
        <w:numId w:val="1"/>
      </w:numPr>
      <w:tabs>
        <w:tab w:val="clear" w:pos="567"/>
        <w:tab w:val="clear" w:pos="8222"/>
        <w:tab w:val="right" w:pos="7088"/>
      </w:tabs>
      <w:spacing w:line="240" w:lineRule="auto"/>
    </w:pPr>
  </w:style>
  <w:style w:type="paragraph" w:styleId="BodyTextIndent">
    <w:name w:val="Body Text Indent"/>
    <w:basedOn w:val="Normal"/>
    <w:link w:val="BodyTextIndentChar"/>
    <w:rsid w:val="00275A83"/>
    <w:pPr>
      <w:jc w:val="both"/>
    </w:pPr>
  </w:style>
  <w:style w:type="paragraph" w:styleId="BodyText2">
    <w:name w:val="Body Text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both"/>
    </w:pPr>
    <w:rPr>
      <w:sz w:val="20"/>
    </w:rPr>
  </w:style>
  <w:style w:type="paragraph" w:styleId="Caption">
    <w:name w:val="caption"/>
    <w:basedOn w:val="Normal"/>
    <w:next w:val="Normal"/>
    <w:qFormat/>
    <w:rsid w:val="00275A83"/>
    <w:pPr>
      <w:spacing w:before="120" w:after="120"/>
    </w:pPr>
    <w:rPr>
      <w:b/>
      <w:bCs/>
      <w:sz w:val="20"/>
    </w:rPr>
  </w:style>
  <w:style w:type="paragraph" w:styleId="BlockText">
    <w:name w:val="Block Text"/>
    <w:basedOn w:val="Normal"/>
    <w:rsid w:val="00275A83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402"/>
        <w:tab w:val="left" w:pos="3544"/>
        <w:tab w:val="left" w:pos="3969"/>
      </w:tabs>
      <w:spacing w:line="240" w:lineRule="auto"/>
      <w:ind w:left="851" w:right="1995" w:firstLine="0"/>
    </w:pPr>
  </w:style>
  <w:style w:type="paragraph" w:styleId="ListNumber2">
    <w:name w:val="List Number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sz w:val="20"/>
    </w:rPr>
  </w:style>
  <w:style w:type="paragraph" w:styleId="BodyTextIndent2">
    <w:name w:val="Body Text Indent 2"/>
    <w:basedOn w:val="Normal"/>
    <w:rsid w:val="00275A83"/>
    <w:pPr>
      <w:ind w:left="1135" w:hanging="851"/>
      <w:jc w:val="both"/>
    </w:pPr>
  </w:style>
  <w:style w:type="paragraph" w:styleId="DocumentMap">
    <w:name w:val="Document Map"/>
    <w:basedOn w:val="Normal"/>
    <w:semiHidden/>
    <w:rsid w:val="00275A83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rFonts w:ascii="Courier New" w:hAnsi="Courier New" w:cs="Courier New"/>
      <w:sz w:val="20"/>
    </w:rPr>
  </w:style>
  <w:style w:type="paragraph" w:customStyle="1" w:styleId="Code">
    <w:name w:val="Code"/>
    <w:basedOn w:val="ExamQuestion"/>
    <w:rsid w:val="00275A83"/>
    <w:pPr>
      <w:tabs>
        <w:tab w:val="clear" w:pos="10080"/>
        <w:tab w:val="left" w:pos="1797"/>
        <w:tab w:val="left" w:pos="2931"/>
        <w:tab w:val="left" w:pos="4536"/>
      </w:tabs>
      <w:spacing w:before="0" w:after="0" w:line="240" w:lineRule="auto"/>
      <w:ind w:left="1080" w:hanging="1080"/>
      <w:jc w:val="left"/>
    </w:pPr>
  </w:style>
  <w:style w:type="paragraph" w:customStyle="1" w:styleId="12">
    <w:name w:val="12"/>
    <w:basedOn w:val="Normal"/>
    <w:rsid w:val="00F74C0A"/>
    <w:pPr>
      <w:tabs>
        <w:tab w:val="clear" w:pos="567"/>
        <w:tab w:val="clear" w:pos="8222"/>
      </w:tabs>
      <w:overflowPunct w:val="0"/>
      <w:autoSpaceDE w:val="0"/>
      <w:autoSpaceDN w:val="0"/>
      <w:adjustRightInd w:val="0"/>
      <w:spacing w:line="240" w:lineRule="auto"/>
      <w:ind w:left="0" w:firstLine="0"/>
      <w:textAlignment w:val="baseline"/>
    </w:pPr>
    <w:rPr>
      <w:sz w:val="28"/>
    </w:rPr>
  </w:style>
  <w:style w:type="table" w:customStyle="1" w:styleId="TableGrid1">
    <w:name w:val="Table Grid1"/>
    <w:basedOn w:val="TableNormal"/>
    <w:next w:val="TableGrid"/>
    <w:rsid w:val="00CF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CF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F37B3"/>
    <w:pPr>
      <w:tabs>
        <w:tab w:val="left" w:pos="567"/>
        <w:tab w:val="left" w:pos="8222"/>
      </w:tabs>
      <w:spacing w:line="480" w:lineRule="atLeast"/>
      <w:ind w:left="1134" w:hanging="85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6B17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F846AF"/>
    <w:rPr>
      <w:sz w:val="24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D4874"/>
    <w:rPr>
      <w:rFonts w:ascii="Comic Sans MS" w:hAnsi="Comic Sans MS"/>
      <w:b/>
      <w:i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4874"/>
    <w:rPr>
      <w:i/>
      <w:i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F3E78"/>
    <w:pPr>
      <w:tabs>
        <w:tab w:val="clear" w:pos="567"/>
        <w:tab w:val="clear" w:pos="8222"/>
      </w:tabs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customStyle="1" w:styleId="Default">
    <w:name w:val="Default"/>
    <w:rsid w:val="00604E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953"/>
    <w:pPr>
      <w:tabs>
        <w:tab w:val="clear" w:pos="567"/>
        <w:tab w:val="clear" w:pos="822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95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B84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0875E-63DE-444E-BE0D-7A84D6F6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examtemplate.dot</Template>
  <TotalTime>407</TotalTime>
  <Pages>5</Pages>
  <Words>1190</Words>
  <Characters>6937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Template for Exam Papers</vt:lpstr>
      <vt:lpstr>    WINTER EXAMINATIONS 2014/2015</vt:lpstr>
      <vt:lpstr>        DATABASES I [CMPU2007]</vt:lpstr>
    </vt:vector>
  </TitlesOfParts>
  <Company>D.I.T. Kevin Street</Company>
  <LinksUpToDate>false</LinksUpToDate>
  <CharactersWithSpaces>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Exam Papers</dc:title>
  <dc:subject>Exam Papers Templates</dc:subject>
  <dc:creator>Patricia O'Byrne</dc:creator>
  <cp:keywords>WSAD WMT Computer Science</cp:keywords>
  <cp:lastModifiedBy> </cp:lastModifiedBy>
  <cp:revision>91</cp:revision>
  <cp:lastPrinted>2014-10-16T13:23:00Z</cp:lastPrinted>
  <dcterms:created xsi:type="dcterms:W3CDTF">2014-10-01T12:22:00Z</dcterms:created>
  <dcterms:modified xsi:type="dcterms:W3CDTF">2014-11-27T11:20:00Z</dcterms:modified>
</cp:coreProperties>
</file>